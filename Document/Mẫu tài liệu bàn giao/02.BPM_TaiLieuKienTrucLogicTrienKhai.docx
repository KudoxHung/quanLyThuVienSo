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5BD0A" w14:textId="555B8CE0" w:rsidR="0037111F" w:rsidRPr="00221C07" w:rsidRDefault="004B7618" w:rsidP="007678D9">
      <w:pPr>
        <w:ind w:left="180"/>
        <w:rPr>
          <w:sz w:val="22"/>
          <w:szCs w:val="22"/>
        </w:rPr>
      </w:pPr>
      <w:r w:rsidRPr="00221C07">
        <w:rPr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AB77B" wp14:editId="560DDFC5">
                <wp:simplePos x="0" y="0"/>
                <wp:positionH relativeFrom="column">
                  <wp:posOffset>-942975</wp:posOffset>
                </wp:positionH>
                <wp:positionV relativeFrom="paragraph">
                  <wp:posOffset>-730250</wp:posOffset>
                </wp:positionV>
                <wp:extent cx="7810500" cy="1292225"/>
                <wp:effectExtent l="0" t="1270" r="0" b="190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0" cy="1292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6D4E8"/>
                            </a:gs>
                            <a:gs pos="100000">
                              <a:srgbClr val="C6D4E8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96AC62" id="Rectangle 3" o:spid="_x0000_s1026" style="position:absolute;margin-left:-74.25pt;margin-top:-57.5pt;width:615pt;height:10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" fillcolor="#c6d4e8" stroked="f">
                <v:fill rotate="t" focus="100%" type="gradient"/>
              </v:rect>
            </w:pict>
          </mc:Fallback>
        </mc:AlternateContent>
      </w:r>
    </w:p>
    <w:p w14:paraId="79A1DD61" w14:textId="2F3A3FCD" w:rsidR="0037111F" w:rsidRPr="00221C07" w:rsidRDefault="0037111F">
      <w:pPr>
        <w:spacing w:before="60" w:after="60"/>
        <w:jc w:val="center"/>
        <w:rPr>
          <w:b/>
          <w:bCs/>
          <w:sz w:val="4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C07">
        <w:rPr>
          <w:b/>
          <w:bCs/>
          <w:sz w:val="4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TÀI LIỆU </w:t>
      </w:r>
      <w:r w:rsidR="00955CE7">
        <w:rPr>
          <w:b/>
          <w:bCs/>
          <w:sz w:val="4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KIẾN TRÚC HỆ THỐNG</w:t>
      </w:r>
    </w:p>
    <w:p w14:paraId="51B6CDA5" w14:textId="4B896978" w:rsidR="00B64C75" w:rsidRPr="00221C07" w:rsidRDefault="0039556C" w:rsidP="00BE6750">
      <w:pPr>
        <w:spacing w:line="312" w:lineRule="auto"/>
        <w:jc w:val="center"/>
        <w:rPr>
          <w:b/>
          <w:sz w:val="34"/>
          <w:szCs w:val="32"/>
        </w:rPr>
      </w:pPr>
      <w:r>
        <w:rPr>
          <w:b/>
          <w:sz w:val="34"/>
          <w:szCs w:val="32"/>
        </w:rPr>
        <w:t xml:space="preserve">PHẦN MỀM </w:t>
      </w:r>
      <w:r w:rsidR="007678D9">
        <w:rPr>
          <w:b/>
          <w:sz w:val="34"/>
          <w:szCs w:val="32"/>
        </w:rPr>
        <w:t xml:space="preserve">QUẢN LÝ MẪU </w:t>
      </w:r>
    </w:p>
    <w:p w14:paraId="6CFC1312" w14:textId="77777777" w:rsidR="0037111F" w:rsidRPr="00221C07" w:rsidRDefault="0037111F">
      <w:pPr>
        <w:jc w:val="center"/>
        <w:rPr>
          <w:b/>
          <w:szCs w:val="22"/>
        </w:rPr>
      </w:pPr>
    </w:p>
    <w:p w14:paraId="5EFDCC47" w14:textId="77777777" w:rsidR="0037111F" w:rsidRPr="00221C07" w:rsidRDefault="0037111F">
      <w:pPr>
        <w:jc w:val="center"/>
        <w:rPr>
          <w:b/>
          <w:szCs w:val="22"/>
        </w:rPr>
      </w:pPr>
      <w:proofErr w:type="spellStart"/>
      <w:r w:rsidRPr="00221C07">
        <w:rPr>
          <w:b/>
          <w:szCs w:val="22"/>
        </w:rPr>
        <w:t>Phiên</w:t>
      </w:r>
      <w:proofErr w:type="spellEnd"/>
      <w:r w:rsidRPr="00221C07">
        <w:rPr>
          <w:b/>
          <w:szCs w:val="22"/>
        </w:rPr>
        <w:t xml:space="preserve"> </w:t>
      </w:r>
      <w:proofErr w:type="spellStart"/>
      <w:r w:rsidRPr="00221C07">
        <w:rPr>
          <w:b/>
          <w:szCs w:val="22"/>
        </w:rPr>
        <w:t>bản</w:t>
      </w:r>
      <w:proofErr w:type="spellEnd"/>
      <w:r w:rsidRPr="00221C07">
        <w:rPr>
          <w:b/>
          <w:szCs w:val="22"/>
        </w:rPr>
        <w:t xml:space="preserve"> </w:t>
      </w:r>
      <w:proofErr w:type="spellStart"/>
      <w:r w:rsidRPr="00221C07">
        <w:rPr>
          <w:b/>
          <w:szCs w:val="22"/>
        </w:rPr>
        <w:t>tài</w:t>
      </w:r>
      <w:proofErr w:type="spellEnd"/>
      <w:r w:rsidRPr="00221C07">
        <w:rPr>
          <w:b/>
          <w:szCs w:val="22"/>
        </w:rPr>
        <w:t xml:space="preserve"> </w:t>
      </w:r>
      <w:proofErr w:type="spellStart"/>
      <w:r w:rsidRPr="00221C07">
        <w:rPr>
          <w:b/>
          <w:szCs w:val="22"/>
        </w:rPr>
        <w:t>liệu</w:t>
      </w:r>
      <w:proofErr w:type="spellEnd"/>
      <w:r w:rsidRPr="00221C07">
        <w:rPr>
          <w:b/>
          <w:szCs w:val="22"/>
        </w:rPr>
        <w:t xml:space="preserve">: </w:t>
      </w:r>
      <w:r w:rsidR="00C727BB" w:rsidRPr="00221C07">
        <w:rPr>
          <w:b/>
          <w:szCs w:val="22"/>
        </w:rPr>
        <w:t xml:space="preserve"> 1.0</w:t>
      </w:r>
    </w:p>
    <w:p w14:paraId="4992B4C1" w14:textId="77777777" w:rsidR="0037111F" w:rsidRPr="00221C07" w:rsidRDefault="0037111F">
      <w:pPr>
        <w:jc w:val="center"/>
        <w:rPr>
          <w:b/>
          <w:szCs w:val="22"/>
        </w:rPr>
      </w:pPr>
    </w:p>
    <w:p w14:paraId="1C2D3EB6" w14:textId="77777777" w:rsidR="0037111F" w:rsidRPr="00221C07" w:rsidRDefault="0037111F">
      <w:pPr>
        <w:jc w:val="center"/>
        <w:rPr>
          <w:b/>
          <w:szCs w:val="22"/>
        </w:rPr>
      </w:pPr>
    </w:p>
    <w:p w14:paraId="0ECB837E" w14:textId="77777777" w:rsidR="0037111F" w:rsidRPr="00221C07" w:rsidRDefault="0037111F">
      <w:pPr>
        <w:jc w:val="center"/>
        <w:rPr>
          <w:b/>
          <w:szCs w:val="22"/>
        </w:rPr>
      </w:pPr>
    </w:p>
    <w:p w14:paraId="3080352B" w14:textId="77777777" w:rsidR="0037111F" w:rsidRPr="00221C07" w:rsidRDefault="0037111F">
      <w:pPr>
        <w:jc w:val="center"/>
        <w:rPr>
          <w:b/>
          <w:szCs w:val="22"/>
        </w:rPr>
      </w:pPr>
    </w:p>
    <w:p w14:paraId="6C7960FA" w14:textId="77777777" w:rsidR="00B83AC2" w:rsidRPr="00221C07" w:rsidRDefault="00B83AC2">
      <w:pPr>
        <w:jc w:val="center"/>
        <w:rPr>
          <w:b/>
          <w:szCs w:val="22"/>
        </w:rPr>
      </w:pPr>
    </w:p>
    <w:p w14:paraId="078A4BDD" w14:textId="77777777" w:rsidR="00B83AC2" w:rsidRPr="00221C07" w:rsidRDefault="00B83AC2">
      <w:pPr>
        <w:jc w:val="center"/>
        <w:rPr>
          <w:b/>
          <w:szCs w:val="22"/>
        </w:rPr>
      </w:pPr>
    </w:p>
    <w:p w14:paraId="5F8D0645" w14:textId="77777777" w:rsidR="00B83AC2" w:rsidRPr="00221C07" w:rsidRDefault="00B83AC2">
      <w:pPr>
        <w:jc w:val="center"/>
        <w:rPr>
          <w:b/>
          <w:szCs w:val="22"/>
        </w:rPr>
      </w:pPr>
    </w:p>
    <w:p w14:paraId="40366C9E" w14:textId="77777777" w:rsidR="00B83AC2" w:rsidRPr="00221C07" w:rsidRDefault="00B83AC2">
      <w:pPr>
        <w:jc w:val="center"/>
        <w:rPr>
          <w:b/>
          <w:szCs w:val="22"/>
        </w:rPr>
      </w:pPr>
    </w:p>
    <w:p w14:paraId="02F1C44A" w14:textId="77777777" w:rsidR="00B83AC2" w:rsidRPr="00221C07" w:rsidRDefault="00B83AC2">
      <w:pPr>
        <w:jc w:val="center"/>
        <w:rPr>
          <w:b/>
          <w:szCs w:val="22"/>
        </w:rPr>
      </w:pPr>
    </w:p>
    <w:p w14:paraId="3AE12DA2" w14:textId="374EA0D6" w:rsidR="00EB602B" w:rsidRDefault="00EB602B">
      <w:pPr>
        <w:jc w:val="center"/>
        <w:rPr>
          <w:b/>
          <w:szCs w:val="22"/>
        </w:rPr>
      </w:pPr>
    </w:p>
    <w:p w14:paraId="5E7D0F8D" w14:textId="77777777" w:rsidR="00B47DE5" w:rsidRPr="00221C07" w:rsidRDefault="00B47DE5">
      <w:pPr>
        <w:jc w:val="center"/>
        <w:rPr>
          <w:b/>
          <w:szCs w:val="22"/>
        </w:rPr>
      </w:pPr>
    </w:p>
    <w:p w14:paraId="070D259B" w14:textId="7FFAB477" w:rsidR="00EB4A39" w:rsidRPr="00221C07" w:rsidRDefault="00C727BB">
      <w:pPr>
        <w:pStyle w:val="NormalTB"/>
        <w:rPr>
          <w:rFonts w:ascii="Times New Roman" w:hAnsi="Times New Roman"/>
          <w:sz w:val="24"/>
          <w:szCs w:val="22"/>
        </w:rPr>
      </w:pPr>
      <w:r w:rsidRPr="00221C07">
        <w:rPr>
          <w:rFonts w:ascii="Times New Roman" w:hAnsi="Times New Roman"/>
          <w:sz w:val="24"/>
          <w:szCs w:val="22"/>
        </w:rPr>
        <w:t>TP.HCM</w:t>
      </w:r>
      <w:r w:rsidR="0037111F" w:rsidRPr="00221C07">
        <w:rPr>
          <w:rFonts w:ascii="Times New Roman" w:hAnsi="Times New Roman"/>
          <w:sz w:val="24"/>
          <w:szCs w:val="22"/>
        </w:rPr>
        <w:t xml:space="preserve">, </w:t>
      </w:r>
      <w:r w:rsidR="007678D9">
        <w:rPr>
          <w:rFonts w:ascii="Times New Roman" w:hAnsi="Times New Roman"/>
          <w:sz w:val="24"/>
          <w:szCs w:val="22"/>
        </w:rPr>
        <w:t>18/06/2021</w:t>
      </w:r>
    </w:p>
    <w:p w14:paraId="19027C7F" w14:textId="77777777" w:rsidR="00D27E3A" w:rsidRDefault="00D27E3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459F7D" w14:textId="4274E1AD" w:rsidR="0037111F" w:rsidRPr="00750B25" w:rsidRDefault="00750B25">
      <w:pPr>
        <w:jc w:val="center"/>
        <w:rPr>
          <w:b/>
          <w:sz w:val="28"/>
          <w:szCs w:val="28"/>
        </w:rPr>
      </w:pPr>
      <w:r w:rsidRPr="00750B25">
        <w:rPr>
          <w:b/>
          <w:sz w:val="28"/>
          <w:szCs w:val="28"/>
        </w:rPr>
        <w:lastRenderedPageBreak/>
        <w:t>BẢN GHI NHẬN THAY ĐỔI TÀI LIỆU</w:t>
      </w:r>
    </w:p>
    <w:tbl>
      <w:tblPr>
        <w:tblW w:w="909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0"/>
        <w:gridCol w:w="1890"/>
        <w:gridCol w:w="1440"/>
        <w:gridCol w:w="3150"/>
        <w:gridCol w:w="1260"/>
      </w:tblGrid>
      <w:tr w:rsidR="00C338A4" w:rsidRPr="00221C07" w14:paraId="6FDBEE94" w14:textId="77777777" w:rsidTr="00C338A4">
        <w:trPr>
          <w:trHeight w:val="440"/>
        </w:trPr>
        <w:tc>
          <w:tcPr>
            <w:tcW w:w="1350" w:type="dxa"/>
            <w:shd w:val="pct10" w:color="auto" w:fill="FFFFFF"/>
            <w:vAlign w:val="center"/>
          </w:tcPr>
          <w:p w14:paraId="1E043D21" w14:textId="77777777" w:rsidR="00C338A4" w:rsidRPr="00B00CBB" w:rsidRDefault="00C338A4" w:rsidP="00C338A4">
            <w:pPr>
              <w:pStyle w:val="Bang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00CBB">
              <w:rPr>
                <w:b/>
                <w:sz w:val="24"/>
                <w:szCs w:val="24"/>
              </w:rPr>
              <w:t>Ngày tháng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23A9CFBD" w14:textId="77777777" w:rsidR="00C338A4" w:rsidRPr="00B00CBB" w:rsidRDefault="00C338A4" w:rsidP="00C338A4">
            <w:pPr>
              <w:pStyle w:val="Bang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00CBB">
              <w:rPr>
                <w:b/>
                <w:sz w:val="24"/>
                <w:szCs w:val="24"/>
              </w:rPr>
              <w:t>Tình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1440" w:type="dxa"/>
            <w:shd w:val="pct10" w:color="auto" w:fill="FFFFFF"/>
            <w:vAlign w:val="center"/>
          </w:tcPr>
          <w:p w14:paraId="44935AB4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00CBB">
              <w:rPr>
                <w:b/>
                <w:sz w:val="24"/>
                <w:szCs w:val="24"/>
              </w:rPr>
              <w:t>Nguồn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3150" w:type="dxa"/>
            <w:shd w:val="pct10" w:color="auto" w:fill="FFFFFF"/>
            <w:vAlign w:val="center"/>
          </w:tcPr>
          <w:p w14:paraId="29F18F60" w14:textId="77777777" w:rsidR="00C338A4" w:rsidRPr="00B00CBB" w:rsidRDefault="00C338A4" w:rsidP="00C338A4">
            <w:pPr>
              <w:pStyle w:val="Bang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00CBB">
              <w:rPr>
                <w:b/>
                <w:sz w:val="24"/>
                <w:szCs w:val="24"/>
              </w:rPr>
              <w:t>Mô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tả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thay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260" w:type="dxa"/>
            <w:shd w:val="pct10" w:color="auto" w:fill="FFFFFF"/>
            <w:vAlign w:val="center"/>
          </w:tcPr>
          <w:p w14:paraId="33160C20" w14:textId="77777777" w:rsidR="00C338A4" w:rsidRPr="00B00CBB" w:rsidRDefault="00C338A4" w:rsidP="00C338A4">
            <w:pPr>
              <w:pStyle w:val="Bang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00CBB">
              <w:rPr>
                <w:b/>
                <w:sz w:val="24"/>
                <w:szCs w:val="24"/>
              </w:rPr>
              <w:t>Phiên</w:t>
            </w:r>
            <w:proofErr w:type="spellEnd"/>
            <w:r w:rsidRPr="00B00C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00CBB">
              <w:rPr>
                <w:b/>
                <w:sz w:val="24"/>
                <w:szCs w:val="24"/>
              </w:rPr>
              <w:t>bản</w:t>
            </w:r>
            <w:proofErr w:type="spellEnd"/>
          </w:p>
        </w:tc>
      </w:tr>
      <w:tr w:rsidR="00C338A4" w:rsidRPr="00221C07" w14:paraId="582D5CCE" w14:textId="77777777" w:rsidTr="00C338A4">
        <w:tc>
          <w:tcPr>
            <w:tcW w:w="1350" w:type="dxa"/>
            <w:vAlign w:val="center"/>
          </w:tcPr>
          <w:p w14:paraId="635CA47E" w14:textId="4EEB1FD5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41F5202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  <w:proofErr w:type="spellStart"/>
            <w:r w:rsidRPr="00772BF3">
              <w:rPr>
                <w:i/>
                <w:sz w:val="22"/>
                <w:szCs w:val="22"/>
              </w:rPr>
              <w:t>Soạn</w:t>
            </w:r>
            <w:proofErr w:type="spellEnd"/>
            <w:r w:rsidRPr="00772B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72BF3">
              <w:rPr>
                <w:i/>
                <w:sz w:val="22"/>
                <w:szCs w:val="22"/>
              </w:rPr>
              <w:t>mới</w:t>
            </w:r>
            <w:proofErr w:type="spellEnd"/>
          </w:p>
        </w:tc>
        <w:tc>
          <w:tcPr>
            <w:tcW w:w="1440" w:type="dxa"/>
            <w:vAlign w:val="center"/>
          </w:tcPr>
          <w:p w14:paraId="709A0791" w14:textId="679EA996" w:rsidR="00C338A4" w:rsidRPr="00B00CBB" w:rsidRDefault="007678D9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SSG</w:t>
            </w:r>
          </w:p>
        </w:tc>
        <w:tc>
          <w:tcPr>
            <w:tcW w:w="3150" w:type="dxa"/>
            <w:vAlign w:val="center"/>
          </w:tcPr>
          <w:p w14:paraId="74F337F8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  <w:proofErr w:type="spellStart"/>
            <w:r w:rsidRPr="00221C07">
              <w:rPr>
                <w:sz w:val="22"/>
                <w:szCs w:val="22"/>
              </w:rPr>
              <w:t>Soạn</w:t>
            </w:r>
            <w:proofErr w:type="spellEnd"/>
            <w:r w:rsidRPr="00221C07">
              <w:rPr>
                <w:sz w:val="22"/>
                <w:szCs w:val="22"/>
              </w:rPr>
              <w:t xml:space="preserve"> </w:t>
            </w:r>
            <w:proofErr w:type="spellStart"/>
            <w:r w:rsidRPr="00221C07"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21C07">
              <w:rPr>
                <w:sz w:val="22"/>
                <w:szCs w:val="22"/>
              </w:rPr>
              <w:t>tài</w:t>
            </w:r>
            <w:proofErr w:type="spellEnd"/>
            <w:r w:rsidRPr="00221C07">
              <w:rPr>
                <w:sz w:val="22"/>
                <w:szCs w:val="22"/>
              </w:rPr>
              <w:t xml:space="preserve"> </w:t>
            </w:r>
            <w:proofErr w:type="spellStart"/>
            <w:r w:rsidRPr="00221C07">
              <w:rPr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60" w:type="dxa"/>
            <w:vAlign w:val="center"/>
          </w:tcPr>
          <w:p w14:paraId="31B71856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  <w:r w:rsidRPr="00221C07">
              <w:rPr>
                <w:sz w:val="22"/>
                <w:szCs w:val="22"/>
              </w:rPr>
              <w:t>1.0</w:t>
            </w:r>
          </w:p>
        </w:tc>
      </w:tr>
      <w:tr w:rsidR="00C338A4" w:rsidRPr="00221C07" w14:paraId="0475680C" w14:textId="77777777" w:rsidTr="00C338A4">
        <w:tc>
          <w:tcPr>
            <w:tcW w:w="1350" w:type="dxa"/>
            <w:vAlign w:val="center"/>
          </w:tcPr>
          <w:p w14:paraId="5F4E2233" w14:textId="3E0004AE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382F6C9" w14:textId="72E45E3B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2426B50" w14:textId="1C93F32A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94617C3" w14:textId="709CFD1E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10A5542" w14:textId="5A25A0F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5488A670" w14:textId="77777777" w:rsidTr="00C338A4">
        <w:tc>
          <w:tcPr>
            <w:tcW w:w="1350" w:type="dxa"/>
            <w:vAlign w:val="center"/>
          </w:tcPr>
          <w:p w14:paraId="27254823" w14:textId="13588680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C4D3964" w14:textId="6A8BE18B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99FA79B" w14:textId="0D860C20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34FFA13" w14:textId="4F516516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E39A557" w14:textId="586900D2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AFF1444" w14:textId="77777777" w:rsidTr="00C338A4">
        <w:tc>
          <w:tcPr>
            <w:tcW w:w="1350" w:type="dxa"/>
            <w:vAlign w:val="center"/>
          </w:tcPr>
          <w:p w14:paraId="1965FA7F" w14:textId="570B3A0D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8478B83" w14:textId="00FBCD9A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BC01553" w14:textId="458E5911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4E49A1CE" w14:textId="375CD2D4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9D13C31" w14:textId="462C94FF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71999B3" w14:textId="77777777" w:rsidTr="00C338A4">
        <w:tc>
          <w:tcPr>
            <w:tcW w:w="1350" w:type="dxa"/>
            <w:vAlign w:val="center"/>
          </w:tcPr>
          <w:p w14:paraId="56B9674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1BB919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3CC36CD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9B94B27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484D62F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40D39BE" w14:textId="77777777" w:rsidTr="00C338A4">
        <w:tc>
          <w:tcPr>
            <w:tcW w:w="1350" w:type="dxa"/>
            <w:vAlign w:val="center"/>
          </w:tcPr>
          <w:p w14:paraId="6C2A2C96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8FD580D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A27B162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C324DED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0E45E9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57240508" w14:textId="77777777" w:rsidTr="00C338A4">
        <w:tc>
          <w:tcPr>
            <w:tcW w:w="1350" w:type="dxa"/>
            <w:vAlign w:val="center"/>
          </w:tcPr>
          <w:p w14:paraId="7A6D1007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450CCCDC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71BF88E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5463C23C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21F559C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A8542B8" w14:textId="77777777" w:rsidTr="00C338A4">
        <w:tc>
          <w:tcPr>
            <w:tcW w:w="1350" w:type="dxa"/>
            <w:vAlign w:val="center"/>
          </w:tcPr>
          <w:p w14:paraId="1BE1E910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44B6C688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2EB2054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C31395A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771F9B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933897A" w14:textId="77777777" w:rsidTr="00C338A4">
        <w:tc>
          <w:tcPr>
            <w:tcW w:w="1350" w:type="dxa"/>
            <w:vAlign w:val="center"/>
          </w:tcPr>
          <w:p w14:paraId="155D8AA7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409CDB2C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C90EACB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8D95DB0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5EBFC1C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11B387A6" w14:textId="77777777" w:rsidTr="00C338A4">
        <w:tc>
          <w:tcPr>
            <w:tcW w:w="1350" w:type="dxa"/>
            <w:vAlign w:val="center"/>
          </w:tcPr>
          <w:p w14:paraId="092DD5DB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E71DF7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195C453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D4D2FEE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534B29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16A1B66" w14:textId="77777777" w:rsidTr="00C338A4">
        <w:tc>
          <w:tcPr>
            <w:tcW w:w="1350" w:type="dxa"/>
            <w:vAlign w:val="center"/>
          </w:tcPr>
          <w:p w14:paraId="2F67A167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5A7CBCD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1425A15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9CCD9E5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2D00559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5A820541" w14:textId="77777777" w:rsidTr="00C338A4">
        <w:tc>
          <w:tcPr>
            <w:tcW w:w="1350" w:type="dxa"/>
            <w:vAlign w:val="center"/>
          </w:tcPr>
          <w:p w14:paraId="4EA9D977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65089A06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609B252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6FB3AB5C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AC1DE82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04E7E259" w14:textId="77777777" w:rsidTr="00C338A4">
        <w:tc>
          <w:tcPr>
            <w:tcW w:w="1350" w:type="dxa"/>
            <w:vAlign w:val="center"/>
          </w:tcPr>
          <w:p w14:paraId="49107B42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8557B5B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26A0683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08F36B06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D5D71E9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0ACEC7A" w14:textId="77777777" w:rsidTr="00C338A4">
        <w:tc>
          <w:tcPr>
            <w:tcW w:w="1350" w:type="dxa"/>
            <w:vAlign w:val="center"/>
          </w:tcPr>
          <w:p w14:paraId="4EE3169F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8E7A4A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9A3B0A4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5FBA2A0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19A8A00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8CAB5CE" w14:textId="77777777" w:rsidTr="00C338A4">
        <w:tc>
          <w:tcPr>
            <w:tcW w:w="1350" w:type="dxa"/>
            <w:vAlign w:val="center"/>
          </w:tcPr>
          <w:p w14:paraId="64F8F34A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D9A3819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066E53B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FB16B3B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46B709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1841DBF8" w14:textId="77777777" w:rsidTr="00C338A4">
        <w:tc>
          <w:tcPr>
            <w:tcW w:w="1350" w:type="dxa"/>
            <w:vAlign w:val="center"/>
          </w:tcPr>
          <w:p w14:paraId="43AD8A16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3973732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B2D64C4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1CA17DC0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A61E2AC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E1EADE4" w14:textId="77777777" w:rsidTr="00C338A4">
        <w:tc>
          <w:tcPr>
            <w:tcW w:w="1350" w:type="dxa"/>
            <w:vAlign w:val="center"/>
          </w:tcPr>
          <w:p w14:paraId="31A079C2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46BD7F2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8486243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49D2A0B5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06C1998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8C36D38" w14:textId="77777777" w:rsidTr="00C338A4">
        <w:tc>
          <w:tcPr>
            <w:tcW w:w="1350" w:type="dxa"/>
            <w:vAlign w:val="center"/>
          </w:tcPr>
          <w:p w14:paraId="3A01DD38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4907B9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5E15BCA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727E7F6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0FA98C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1987B56F" w14:textId="77777777" w:rsidTr="00C338A4">
        <w:tc>
          <w:tcPr>
            <w:tcW w:w="1350" w:type="dxa"/>
            <w:vAlign w:val="center"/>
          </w:tcPr>
          <w:p w14:paraId="2C41EB4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7EB5515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A2C0E7A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156D3BD5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A9D2456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133ACA9E" w14:textId="77777777" w:rsidTr="00C338A4">
        <w:tc>
          <w:tcPr>
            <w:tcW w:w="1350" w:type="dxa"/>
            <w:vAlign w:val="center"/>
          </w:tcPr>
          <w:p w14:paraId="06483407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B0095B6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07C1E32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538380F8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6F795CD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294B2684" w14:textId="77777777" w:rsidTr="00C338A4">
        <w:tc>
          <w:tcPr>
            <w:tcW w:w="1350" w:type="dxa"/>
            <w:vAlign w:val="center"/>
          </w:tcPr>
          <w:p w14:paraId="517BCDAA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58DCA6D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B9B7F00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83FACB5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D180E8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48C0DE56" w14:textId="77777777" w:rsidTr="00C338A4">
        <w:tc>
          <w:tcPr>
            <w:tcW w:w="1350" w:type="dxa"/>
            <w:vAlign w:val="center"/>
          </w:tcPr>
          <w:p w14:paraId="43114E7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09FB69F9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D1D20EB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46D4E13A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FD13A92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693A32F3" w14:textId="77777777" w:rsidTr="00C338A4">
        <w:tc>
          <w:tcPr>
            <w:tcW w:w="1350" w:type="dxa"/>
            <w:vAlign w:val="center"/>
          </w:tcPr>
          <w:p w14:paraId="397D761A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D28A68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B885B49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47AEDEF7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AAC90C2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117FA41A" w14:textId="77777777" w:rsidTr="00C338A4">
        <w:tc>
          <w:tcPr>
            <w:tcW w:w="1350" w:type="dxa"/>
            <w:vAlign w:val="center"/>
          </w:tcPr>
          <w:p w14:paraId="6F2CAFA9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05BD6A4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E4608F2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1E495D55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F8E4F28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033315B3" w14:textId="77777777" w:rsidTr="00C338A4">
        <w:tc>
          <w:tcPr>
            <w:tcW w:w="1350" w:type="dxa"/>
            <w:vAlign w:val="center"/>
          </w:tcPr>
          <w:p w14:paraId="493295FA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4B0796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12D44BE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46AC0CA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2E72BFC1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4DBD83E0" w14:textId="77777777" w:rsidTr="00C338A4">
        <w:tc>
          <w:tcPr>
            <w:tcW w:w="1350" w:type="dxa"/>
            <w:vAlign w:val="center"/>
          </w:tcPr>
          <w:p w14:paraId="0CEB8278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41F8F01D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6205D0F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3DFB4C03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C9FE914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08622796" w14:textId="77777777" w:rsidTr="00C338A4">
        <w:tc>
          <w:tcPr>
            <w:tcW w:w="1350" w:type="dxa"/>
            <w:vAlign w:val="center"/>
          </w:tcPr>
          <w:p w14:paraId="35DE8C70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5BE7FA7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833F0C6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047CDF48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58E8A7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388ABBED" w14:textId="77777777" w:rsidTr="00C338A4">
        <w:tc>
          <w:tcPr>
            <w:tcW w:w="1350" w:type="dxa"/>
            <w:vAlign w:val="center"/>
          </w:tcPr>
          <w:p w14:paraId="370DF1D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D02F60F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5A65F16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5AF83D4A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0542E8E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C338A4" w:rsidRPr="00221C07" w14:paraId="088DDA53" w14:textId="77777777" w:rsidTr="00C338A4">
        <w:tc>
          <w:tcPr>
            <w:tcW w:w="1350" w:type="dxa"/>
            <w:vAlign w:val="center"/>
          </w:tcPr>
          <w:p w14:paraId="67572EC3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6A9CC81" w14:textId="77777777" w:rsidR="00C338A4" w:rsidRPr="00772BF3" w:rsidRDefault="00C338A4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B17264A" w14:textId="77777777" w:rsidR="00C338A4" w:rsidRPr="00B00CBB" w:rsidRDefault="00C338A4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3E41157" w14:textId="77777777" w:rsidR="00C338A4" w:rsidRPr="00221C07" w:rsidRDefault="00C338A4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F7A0E91" w14:textId="77777777" w:rsidR="00C338A4" w:rsidRPr="00221C07" w:rsidRDefault="00C338A4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10CC0" w:rsidRPr="00221C07" w14:paraId="6BCE1772" w14:textId="77777777" w:rsidTr="00C338A4">
        <w:tc>
          <w:tcPr>
            <w:tcW w:w="1350" w:type="dxa"/>
            <w:vAlign w:val="center"/>
          </w:tcPr>
          <w:p w14:paraId="465A5577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28D9731" w14:textId="77777777" w:rsidR="00110CC0" w:rsidRPr="00772BF3" w:rsidRDefault="00110CC0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CEDE7EC" w14:textId="77777777" w:rsidR="00110CC0" w:rsidRPr="00B00CBB" w:rsidRDefault="00110CC0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2DE7409F" w14:textId="77777777" w:rsidR="00110CC0" w:rsidRPr="00221C07" w:rsidRDefault="00110CC0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A6DF38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10CC0" w:rsidRPr="00221C07" w14:paraId="6D80DDB4" w14:textId="77777777" w:rsidTr="00C338A4">
        <w:tc>
          <w:tcPr>
            <w:tcW w:w="1350" w:type="dxa"/>
            <w:vAlign w:val="center"/>
          </w:tcPr>
          <w:p w14:paraId="1633CDFF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C727D90" w14:textId="77777777" w:rsidR="00110CC0" w:rsidRPr="00772BF3" w:rsidRDefault="00110CC0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F47D38E" w14:textId="77777777" w:rsidR="00110CC0" w:rsidRPr="00B00CBB" w:rsidRDefault="00110CC0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18BCB0B" w14:textId="77777777" w:rsidR="00110CC0" w:rsidRPr="00221C07" w:rsidRDefault="00110CC0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AF96ABF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10CC0" w:rsidRPr="00221C07" w14:paraId="740073AF" w14:textId="77777777" w:rsidTr="00C338A4">
        <w:tc>
          <w:tcPr>
            <w:tcW w:w="1350" w:type="dxa"/>
            <w:vAlign w:val="center"/>
          </w:tcPr>
          <w:p w14:paraId="37524366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69F0783E" w14:textId="77777777" w:rsidR="00110CC0" w:rsidRPr="00772BF3" w:rsidRDefault="00110CC0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941DAB5" w14:textId="77777777" w:rsidR="00110CC0" w:rsidRPr="00B00CBB" w:rsidRDefault="00110CC0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E703914" w14:textId="77777777" w:rsidR="00110CC0" w:rsidRPr="00221C07" w:rsidRDefault="00110CC0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24AA09D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10CC0" w:rsidRPr="00221C07" w14:paraId="60F2D253" w14:textId="77777777" w:rsidTr="00C338A4">
        <w:tc>
          <w:tcPr>
            <w:tcW w:w="1350" w:type="dxa"/>
            <w:vAlign w:val="center"/>
          </w:tcPr>
          <w:p w14:paraId="36A782C3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3504BC7" w14:textId="77777777" w:rsidR="00110CC0" w:rsidRPr="00772BF3" w:rsidRDefault="00110CC0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A78026F" w14:textId="77777777" w:rsidR="00110CC0" w:rsidRPr="00B00CBB" w:rsidRDefault="00110CC0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790240CD" w14:textId="77777777" w:rsidR="00110CC0" w:rsidRPr="00221C07" w:rsidRDefault="00110CC0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67CE890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10CC0" w:rsidRPr="00221C07" w14:paraId="18D71502" w14:textId="77777777" w:rsidTr="00C338A4">
        <w:tc>
          <w:tcPr>
            <w:tcW w:w="1350" w:type="dxa"/>
            <w:vAlign w:val="center"/>
          </w:tcPr>
          <w:p w14:paraId="7A60FE07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5FE396B" w14:textId="77777777" w:rsidR="00110CC0" w:rsidRPr="00772BF3" w:rsidRDefault="00110CC0" w:rsidP="00C338A4">
            <w:pPr>
              <w:pStyle w:val="Bang"/>
              <w:spacing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4EDA6D9" w14:textId="77777777" w:rsidR="00110CC0" w:rsidRPr="00B00CBB" w:rsidRDefault="00110CC0" w:rsidP="00B00CBB">
            <w:pPr>
              <w:pStyle w:val="Bang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  <w:vAlign w:val="center"/>
          </w:tcPr>
          <w:p w14:paraId="1C2698BE" w14:textId="77777777" w:rsidR="00110CC0" w:rsidRPr="00221C07" w:rsidRDefault="00110CC0" w:rsidP="00C338A4">
            <w:pPr>
              <w:pStyle w:val="Bang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FBE768F" w14:textId="77777777" w:rsidR="00110CC0" w:rsidRPr="00221C07" w:rsidRDefault="00110CC0" w:rsidP="00C338A4">
            <w:pPr>
              <w:pStyle w:val="Bang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0669226F" w14:textId="77777777" w:rsidR="0037111F" w:rsidRPr="00221C07" w:rsidRDefault="006042BC" w:rsidP="00944E9B">
      <w:pPr>
        <w:pStyle w:val="NormalH"/>
        <w:spacing w:after="240"/>
        <w:jc w:val="center"/>
        <w:rPr>
          <w:rFonts w:ascii="Times New Roman" w:hAnsi="Times New Roman"/>
          <w:b/>
          <w:sz w:val="22"/>
          <w:szCs w:val="22"/>
        </w:rPr>
      </w:pPr>
      <w:r w:rsidRPr="00221C07">
        <w:rPr>
          <w:rFonts w:ascii="Times New Roman" w:hAnsi="Times New Roman"/>
          <w:b/>
          <w:sz w:val="22"/>
          <w:szCs w:val="22"/>
        </w:rPr>
        <w:lastRenderedPageBreak/>
        <w:t>MỤC LỤC</w:t>
      </w:r>
    </w:p>
    <w:bookmarkStart w:id="0" w:name="_Toc452446886"/>
    <w:p w14:paraId="636B8F85" w14:textId="38295196" w:rsidR="000B06F4" w:rsidRDefault="00C36CD9">
      <w:pPr>
        <w:pStyle w:val="TOC1"/>
        <w:rPr>
          <w:rFonts w:asciiTheme="minorHAnsi" w:eastAsiaTheme="minorEastAsia" w:hAnsiTheme="minorHAnsi" w:cstheme="minorBidi"/>
          <w:b w:val="0"/>
          <w:snapToGrid/>
          <w:szCs w:val="22"/>
        </w:rPr>
      </w:pPr>
      <w:r>
        <w:rPr>
          <w:i/>
          <w:szCs w:val="22"/>
        </w:rPr>
        <w:fldChar w:fldCharType="begin"/>
      </w:r>
      <w:r>
        <w:rPr>
          <w:i/>
          <w:szCs w:val="22"/>
        </w:rPr>
        <w:instrText xml:space="preserve"> TOC \o "1-4" \h \z \u </w:instrText>
      </w:r>
      <w:r>
        <w:rPr>
          <w:i/>
          <w:szCs w:val="22"/>
        </w:rPr>
        <w:fldChar w:fldCharType="separate"/>
      </w:r>
      <w:hyperlink w:anchor="_Toc13558480" w:history="1">
        <w:r w:rsidR="000B06F4" w:rsidRPr="00A3259C">
          <w:rPr>
            <w:rStyle w:val="Hyperlink"/>
          </w:rPr>
          <w:t>1</w:t>
        </w:r>
        <w:r w:rsidR="000B06F4">
          <w:rPr>
            <w:rFonts w:asciiTheme="minorHAnsi" w:eastAsiaTheme="minorEastAsia" w:hAnsiTheme="minorHAnsi" w:cstheme="minorBidi"/>
            <w:b w:val="0"/>
            <w:snapToGrid/>
            <w:szCs w:val="22"/>
          </w:rPr>
          <w:tab/>
        </w:r>
        <w:r w:rsidR="000B06F4" w:rsidRPr="00A3259C">
          <w:rPr>
            <w:rStyle w:val="Hyperlink"/>
          </w:rPr>
          <w:t>THÔNG TIN CHUNG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_Toc13558480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4</w:t>
        </w:r>
        <w:r w:rsidR="000B06F4">
          <w:rPr>
            <w:webHidden/>
          </w:rPr>
          <w:fldChar w:fldCharType="end"/>
        </w:r>
      </w:hyperlink>
    </w:p>
    <w:p w14:paraId="306DD59B" w14:textId="6A1D5AD8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1" w:history="1">
        <w:r w:rsidR="000B06F4" w:rsidRPr="00A3259C">
          <w:rPr>
            <w:rStyle w:val="Hyperlink"/>
          </w:rPr>
          <w:t>1.1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Mục đích tài liệu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_Toc13558481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4</w:t>
        </w:r>
        <w:r w:rsidR="000B06F4">
          <w:rPr>
            <w:webHidden/>
          </w:rPr>
          <w:fldChar w:fldCharType="end"/>
        </w:r>
      </w:hyperlink>
    </w:p>
    <w:p w14:paraId="00A8718E" w14:textId="485AE4B0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2" w:history="1">
        <w:r w:rsidR="000B06F4" w:rsidRPr="00A3259C">
          <w:rPr>
            <w:rStyle w:val="Hyperlink"/>
          </w:rPr>
          <w:t>1.2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Phạm vi tài liệu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_Toc13558482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4</w:t>
        </w:r>
        <w:r w:rsidR="000B06F4">
          <w:rPr>
            <w:webHidden/>
          </w:rPr>
          <w:fldChar w:fldCharType="end"/>
        </w:r>
      </w:hyperlink>
    </w:p>
    <w:p w14:paraId="59190AAF" w14:textId="0FD29C2A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3" w:history="1">
        <w:r w:rsidR="000B06F4" w:rsidRPr="00A3259C">
          <w:rPr>
            <w:rStyle w:val="Hyperlink"/>
          </w:rPr>
          <w:t>1.3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Định nghĩa thuật ngữ và các từ viết tắt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_Toc13558483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4</w:t>
        </w:r>
        <w:r w:rsidR="000B06F4">
          <w:rPr>
            <w:webHidden/>
          </w:rPr>
          <w:fldChar w:fldCharType="end"/>
        </w:r>
      </w:hyperlink>
    </w:p>
    <w:p w14:paraId="30BBBAF6" w14:textId="23C1ABAF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4" w:history="1">
        <w:r w:rsidR="000B06F4" w:rsidRPr="00A3259C">
          <w:rPr>
            <w:rStyle w:val="Hyperlink"/>
          </w:rPr>
          <w:t>1.4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Tài liệu tham khảo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_Toc13558484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4</w:t>
        </w:r>
        <w:r w:rsidR="000B06F4">
          <w:rPr>
            <w:webHidden/>
          </w:rPr>
          <w:fldChar w:fldCharType="end"/>
        </w:r>
      </w:hyperlink>
    </w:p>
    <w:p w14:paraId="2D003713" w14:textId="723DDE70" w:rsidR="000B06F4" w:rsidRDefault="007770C0">
      <w:pPr>
        <w:pStyle w:val="TOC1"/>
        <w:rPr>
          <w:rFonts w:asciiTheme="minorHAnsi" w:eastAsiaTheme="minorEastAsia" w:hAnsiTheme="minorHAnsi" w:cstheme="minorBidi"/>
          <w:b w:val="0"/>
          <w:snapToGrid/>
          <w:szCs w:val="22"/>
        </w:rPr>
      </w:pPr>
      <w:hyperlink w:anchor="_Toc13558485" w:history="1">
        <w:r w:rsidR="000B06F4" w:rsidRPr="00A3259C">
          <w:rPr>
            <w:rStyle w:val="Hyperlink"/>
          </w:rPr>
          <w:t>2</w:t>
        </w:r>
        <w:r w:rsidR="000B06F4">
          <w:rPr>
            <w:rFonts w:asciiTheme="minorHAnsi" w:eastAsiaTheme="minorEastAsia" w:hAnsiTheme="minorHAnsi" w:cstheme="minorBidi"/>
            <w:b w:val="0"/>
            <w:snapToGrid/>
            <w:szCs w:val="22"/>
          </w:rPr>
          <w:tab/>
        </w:r>
        <w:r w:rsidR="000B06F4" w:rsidRPr="00A3259C">
          <w:rPr>
            <w:rStyle w:val="Hyperlink"/>
          </w:rPr>
          <w:t>MÔ HÌNH ỨNG DỤNG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_Toc13558485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5</w:t>
        </w:r>
        <w:r w:rsidR="000B06F4">
          <w:rPr>
            <w:webHidden/>
          </w:rPr>
          <w:fldChar w:fldCharType="end"/>
        </w:r>
      </w:hyperlink>
    </w:p>
    <w:p w14:paraId="7C4DA738" w14:textId="346EFEB8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6" w:history="1">
        <w:r w:rsidR="000B06F4" w:rsidRPr="00A3259C">
          <w:rPr>
            <w:rStyle w:val="Hyperlink"/>
          </w:rPr>
          <w:t>2.1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Web Application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_Toc13558486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5</w:t>
        </w:r>
        <w:r w:rsidR="000B06F4">
          <w:rPr>
            <w:webHidden/>
          </w:rPr>
          <w:fldChar w:fldCharType="end"/>
        </w:r>
      </w:hyperlink>
    </w:p>
    <w:p w14:paraId="4A150EF2" w14:textId="34EB329F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7" w:history="1">
        <w:r w:rsidR="000B06F4" w:rsidRPr="00A3259C">
          <w:rPr>
            <w:rStyle w:val="Hyperlink"/>
          </w:rPr>
          <w:t>2.2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Window Service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_Toc13558487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5</w:t>
        </w:r>
        <w:r w:rsidR="000B06F4">
          <w:rPr>
            <w:webHidden/>
          </w:rPr>
          <w:fldChar w:fldCharType="end"/>
        </w:r>
      </w:hyperlink>
    </w:p>
    <w:p w14:paraId="24EB40A5" w14:textId="60CB0063" w:rsidR="000B06F4" w:rsidRDefault="007770C0">
      <w:pPr>
        <w:pStyle w:val="TOC1"/>
        <w:rPr>
          <w:rFonts w:asciiTheme="minorHAnsi" w:eastAsiaTheme="minorEastAsia" w:hAnsiTheme="minorHAnsi" w:cstheme="minorBidi"/>
          <w:b w:val="0"/>
          <w:snapToGrid/>
          <w:szCs w:val="22"/>
        </w:rPr>
      </w:pPr>
      <w:hyperlink w:anchor="_Toc13558488" w:history="1">
        <w:r w:rsidR="000B06F4" w:rsidRPr="00A3259C">
          <w:rPr>
            <w:rStyle w:val="Hyperlink"/>
          </w:rPr>
          <w:t>3</w:t>
        </w:r>
        <w:r w:rsidR="000B06F4">
          <w:rPr>
            <w:rFonts w:asciiTheme="minorHAnsi" w:eastAsiaTheme="minorEastAsia" w:hAnsiTheme="minorHAnsi" w:cstheme="minorBidi"/>
            <w:b w:val="0"/>
            <w:snapToGrid/>
            <w:szCs w:val="22"/>
          </w:rPr>
          <w:tab/>
        </w:r>
        <w:r w:rsidR="000B06F4" w:rsidRPr="00A3259C">
          <w:rPr>
            <w:rStyle w:val="Hyperlink"/>
          </w:rPr>
          <w:t>MÔ HÌNH TRIỂN KHAI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_Toc13558488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6</w:t>
        </w:r>
        <w:r w:rsidR="000B06F4">
          <w:rPr>
            <w:webHidden/>
          </w:rPr>
          <w:fldChar w:fldCharType="end"/>
        </w:r>
      </w:hyperlink>
    </w:p>
    <w:p w14:paraId="701BAE8A" w14:textId="16577B95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89" w:history="1">
        <w:r w:rsidR="000B06F4" w:rsidRPr="00A3259C">
          <w:rPr>
            <w:rStyle w:val="Hyperlink"/>
          </w:rPr>
          <w:t>3.1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Danh sách Server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_Toc13558489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6</w:t>
        </w:r>
        <w:r w:rsidR="000B06F4">
          <w:rPr>
            <w:webHidden/>
          </w:rPr>
          <w:fldChar w:fldCharType="end"/>
        </w:r>
      </w:hyperlink>
    </w:p>
    <w:p w14:paraId="7103D19A" w14:textId="4ED125B2" w:rsidR="000B06F4" w:rsidRDefault="007770C0">
      <w:pPr>
        <w:pStyle w:val="TOC2"/>
        <w:rPr>
          <w:rFonts w:asciiTheme="minorHAnsi" w:eastAsiaTheme="minorEastAsia" w:hAnsiTheme="minorHAnsi" w:cstheme="minorBidi"/>
          <w:snapToGrid/>
          <w:szCs w:val="22"/>
        </w:rPr>
      </w:pPr>
      <w:hyperlink w:anchor="_Toc13558490" w:history="1">
        <w:r w:rsidR="000B06F4" w:rsidRPr="00A3259C">
          <w:rPr>
            <w:rStyle w:val="Hyperlink"/>
          </w:rPr>
          <w:t>3.2</w:t>
        </w:r>
        <w:r w:rsidR="000B06F4">
          <w:rPr>
            <w:rFonts w:asciiTheme="minorHAnsi" w:eastAsiaTheme="minorEastAsia" w:hAnsiTheme="minorHAnsi" w:cstheme="minorBidi"/>
            <w:snapToGrid/>
            <w:szCs w:val="22"/>
          </w:rPr>
          <w:tab/>
        </w:r>
        <w:r w:rsidR="000B06F4" w:rsidRPr="00A3259C">
          <w:rPr>
            <w:rStyle w:val="Hyperlink"/>
          </w:rPr>
          <w:t>Danh sách Ứng dụng và Service trên từng Server</w:t>
        </w:r>
        <w:r w:rsidR="000B06F4">
          <w:rPr>
            <w:webHidden/>
          </w:rPr>
          <w:tab/>
        </w:r>
        <w:r w:rsidR="000B06F4">
          <w:rPr>
            <w:webHidden/>
          </w:rPr>
          <w:fldChar w:fldCharType="begin"/>
        </w:r>
        <w:r w:rsidR="000B06F4">
          <w:rPr>
            <w:webHidden/>
          </w:rPr>
          <w:instrText xml:space="preserve"> PAGEREF _Toc13558490 \h </w:instrText>
        </w:r>
        <w:r w:rsidR="000B06F4">
          <w:rPr>
            <w:webHidden/>
          </w:rPr>
        </w:r>
        <w:r w:rsidR="000B06F4">
          <w:rPr>
            <w:webHidden/>
          </w:rPr>
          <w:fldChar w:fldCharType="separate"/>
        </w:r>
        <w:r w:rsidR="007257F2">
          <w:rPr>
            <w:webHidden/>
          </w:rPr>
          <w:t>7</w:t>
        </w:r>
        <w:r w:rsidR="000B06F4">
          <w:rPr>
            <w:webHidden/>
          </w:rPr>
          <w:fldChar w:fldCharType="end"/>
        </w:r>
      </w:hyperlink>
    </w:p>
    <w:p w14:paraId="7C9A1600" w14:textId="1319E4CF" w:rsidR="0037111F" w:rsidRPr="00C36CD9" w:rsidRDefault="00C36CD9" w:rsidP="00122FE7">
      <w:pPr>
        <w:pStyle w:val="Heading1"/>
        <w:tabs>
          <w:tab w:val="right" w:leader="dot" w:pos="9270"/>
        </w:tabs>
        <w:spacing w:before="0"/>
      </w:pPr>
      <w:r>
        <w:rPr>
          <w:b w:val="0"/>
          <w:i/>
          <w:szCs w:val="22"/>
        </w:rPr>
        <w:lastRenderedPageBreak/>
        <w:fldChar w:fldCharType="end"/>
      </w:r>
      <w:bookmarkStart w:id="1" w:name="_Toc72062201"/>
      <w:bookmarkStart w:id="2" w:name="_Toc13558480"/>
      <w:bookmarkEnd w:id="0"/>
      <w:r w:rsidR="0053515E" w:rsidRPr="00C36CD9">
        <w:t>THÔNG TIN CHUNG</w:t>
      </w:r>
      <w:bookmarkEnd w:id="1"/>
      <w:bookmarkEnd w:id="2"/>
    </w:p>
    <w:p w14:paraId="3E4AFD4E" w14:textId="77777777" w:rsidR="0037111F" w:rsidRPr="00334058" w:rsidRDefault="0037111F" w:rsidP="009B7280">
      <w:pPr>
        <w:pStyle w:val="Heading2"/>
      </w:pPr>
      <w:bookmarkStart w:id="3" w:name="_Toc66964156"/>
      <w:bookmarkStart w:id="4" w:name="_Toc72062202"/>
      <w:bookmarkStart w:id="5" w:name="_Toc13558481"/>
      <w:proofErr w:type="spellStart"/>
      <w:r w:rsidRPr="00334058">
        <w:t>Mục</w:t>
      </w:r>
      <w:proofErr w:type="spellEnd"/>
      <w:r w:rsidRPr="00334058">
        <w:t xml:space="preserve"> </w:t>
      </w:r>
      <w:proofErr w:type="spellStart"/>
      <w:r w:rsidRPr="00334058">
        <w:t>đích</w:t>
      </w:r>
      <w:proofErr w:type="spellEnd"/>
      <w:r w:rsidRPr="00334058">
        <w:t xml:space="preserve"> </w:t>
      </w:r>
      <w:proofErr w:type="spellStart"/>
      <w:r w:rsidRPr="00334058">
        <w:t>tài</w:t>
      </w:r>
      <w:proofErr w:type="spellEnd"/>
      <w:r w:rsidRPr="00334058">
        <w:t xml:space="preserve"> </w:t>
      </w:r>
      <w:proofErr w:type="spellStart"/>
      <w:r w:rsidRPr="00334058">
        <w:t>liệu</w:t>
      </w:r>
      <w:bookmarkEnd w:id="3"/>
      <w:bookmarkEnd w:id="4"/>
      <w:bookmarkEnd w:id="5"/>
      <w:proofErr w:type="spellEnd"/>
    </w:p>
    <w:p w14:paraId="5DE46430" w14:textId="4E313BD9" w:rsidR="00EC5BB4" w:rsidRPr="004C11B5" w:rsidRDefault="00C0650F" w:rsidP="006E2C35">
      <w:pPr>
        <w:ind w:firstLine="544"/>
        <w:jc w:val="both"/>
        <w:rPr>
          <w:szCs w:val="24"/>
        </w:rPr>
      </w:pP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</w:t>
      </w:r>
      <w:proofErr w:type="spellStart"/>
      <w:r w:rsidR="007678D9">
        <w:rPr>
          <w:szCs w:val="24"/>
        </w:rPr>
        <w:t>Quản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lý</w:t>
      </w:r>
      <w:proofErr w:type="spellEnd"/>
      <w:r w:rsidR="007678D9">
        <w:rPr>
          <w:szCs w:val="24"/>
        </w:rPr>
        <w:t xml:space="preserve"> ABC</w:t>
      </w:r>
    </w:p>
    <w:p w14:paraId="30F6A429" w14:textId="77777777" w:rsidR="0037111F" w:rsidRPr="00334058" w:rsidRDefault="0037111F" w:rsidP="009B7280">
      <w:pPr>
        <w:pStyle w:val="Heading2"/>
      </w:pPr>
      <w:bookmarkStart w:id="6" w:name="_Toc66964157"/>
      <w:bookmarkStart w:id="7" w:name="_Toc72062203"/>
      <w:bookmarkStart w:id="8" w:name="_Toc13558482"/>
      <w:r w:rsidRPr="00334058">
        <w:t xml:space="preserve">Phạm </w:t>
      </w:r>
      <w:proofErr w:type="gramStart"/>
      <w:r w:rsidRPr="00334058">
        <w:t>vi</w:t>
      </w:r>
      <w:proofErr w:type="gramEnd"/>
      <w:r w:rsidRPr="00334058">
        <w:t xml:space="preserve"> tài liệu</w:t>
      </w:r>
      <w:bookmarkEnd w:id="6"/>
      <w:bookmarkEnd w:id="7"/>
      <w:bookmarkEnd w:id="8"/>
    </w:p>
    <w:p w14:paraId="01048A92" w14:textId="78DA7082" w:rsidR="00FB1174" w:rsidRPr="004C11B5" w:rsidRDefault="00517685" w:rsidP="00644B13">
      <w:pPr>
        <w:ind w:firstLine="544"/>
        <w:jc w:val="both"/>
        <w:rPr>
          <w:szCs w:val="24"/>
        </w:rPr>
      </w:pP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kha</w:t>
      </w:r>
      <w:r w:rsidR="007678D9">
        <w:rPr>
          <w:szCs w:val="24"/>
        </w:rPr>
        <w:t>i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trên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môi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trường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thực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tế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của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khách</w:t>
      </w:r>
      <w:proofErr w:type="spellEnd"/>
      <w:r w:rsidR="007678D9">
        <w:rPr>
          <w:szCs w:val="24"/>
        </w:rPr>
        <w:t xml:space="preserve"> </w:t>
      </w:r>
      <w:proofErr w:type="spellStart"/>
      <w:r w:rsidR="007678D9">
        <w:rPr>
          <w:szCs w:val="24"/>
        </w:rPr>
        <w:t>hàng</w:t>
      </w:r>
      <w:proofErr w:type="spellEnd"/>
    </w:p>
    <w:p w14:paraId="475CDEAC" w14:textId="77777777" w:rsidR="00F60403" w:rsidRPr="00334058" w:rsidRDefault="0037111F" w:rsidP="009B7280">
      <w:pPr>
        <w:pStyle w:val="Heading2"/>
      </w:pPr>
      <w:bookmarkStart w:id="9" w:name="_Toc40023090"/>
      <w:bookmarkStart w:id="10" w:name="_Toc40545062"/>
      <w:bookmarkStart w:id="11" w:name="_Toc43256392"/>
      <w:bookmarkStart w:id="12" w:name="_Toc47768301"/>
      <w:bookmarkStart w:id="13" w:name="_Toc48041132"/>
      <w:bookmarkStart w:id="14" w:name="_Toc66964158"/>
      <w:bookmarkStart w:id="15" w:name="_Toc72062204"/>
      <w:bookmarkStart w:id="16" w:name="_Toc13558483"/>
      <w:proofErr w:type="spellStart"/>
      <w:r w:rsidRPr="00334058">
        <w:t>Định</w:t>
      </w:r>
      <w:proofErr w:type="spellEnd"/>
      <w:r w:rsidRPr="00334058">
        <w:t xml:space="preserve"> </w:t>
      </w:r>
      <w:proofErr w:type="spellStart"/>
      <w:r w:rsidRPr="00334058">
        <w:t>nghĩa</w:t>
      </w:r>
      <w:proofErr w:type="spellEnd"/>
      <w:r w:rsidRPr="00334058">
        <w:t xml:space="preserve"> </w:t>
      </w:r>
      <w:proofErr w:type="spellStart"/>
      <w:r w:rsidRPr="00334058">
        <w:t>thuật</w:t>
      </w:r>
      <w:proofErr w:type="spellEnd"/>
      <w:r w:rsidRPr="00334058">
        <w:t xml:space="preserve"> </w:t>
      </w:r>
      <w:proofErr w:type="spellStart"/>
      <w:r w:rsidRPr="00334058">
        <w:t>ngữ</w:t>
      </w:r>
      <w:proofErr w:type="spellEnd"/>
      <w:r w:rsidRPr="00334058">
        <w:t xml:space="preserve"> </w:t>
      </w:r>
      <w:proofErr w:type="spellStart"/>
      <w:r w:rsidRPr="00334058">
        <w:t>và</w:t>
      </w:r>
      <w:proofErr w:type="spellEnd"/>
      <w:r w:rsidRPr="00334058">
        <w:t xml:space="preserve"> </w:t>
      </w:r>
      <w:proofErr w:type="spellStart"/>
      <w:r w:rsidRPr="00334058">
        <w:t>các</w:t>
      </w:r>
      <w:proofErr w:type="spellEnd"/>
      <w:r w:rsidRPr="00334058">
        <w:t xml:space="preserve"> </w:t>
      </w:r>
      <w:proofErr w:type="spellStart"/>
      <w:r w:rsidRPr="00334058">
        <w:t>từ</w:t>
      </w:r>
      <w:proofErr w:type="spellEnd"/>
      <w:r w:rsidRPr="00334058">
        <w:t xml:space="preserve"> </w:t>
      </w:r>
      <w:proofErr w:type="spellStart"/>
      <w:r w:rsidRPr="00334058">
        <w:t>viết</w:t>
      </w:r>
      <w:proofErr w:type="spellEnd"/>
      <w:r w:rsidRPr="00334058">
        <w:t xml:space="preserve"> tắt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9090" w:type="dxa"/>
        <w:tblInd w:w="1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210"/>
      </w:tblGrid>
      <w:tr w:rsidR="0096172C" w:rsidRPr="00221C07" w14:paraId="5A94F2F5" w14:textId="77777777" w:rsidTr="000F5D8B">
        <w:trPr>
          <w:trHeight w:val="557"/>
          <w:tblHeader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D7471C" w14:textId="77777777" w:rsidR="0096172C" w:rsidRPr="00A96284" w:rsidRDefault="0096172C" w:rsidP="000F5D8B">
            <w:pPr>
              <w:pStyle w:val="Bang"/>
              <w:spacing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 w:rsidRPr="00A96284">
              <w:rPr>
                <w:b/>
                <w:sz w:val="24"/>
                <w:szCs w:val="24"/>
              </w:rPr>
              <w:t>Thuật</w:t>
            </w:r>
            <w:proofErr w:type="spellEnd"/>
            <w:r w:rsidRPr="00A962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96284">
              <w:rPr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621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DCFDE6D" w14:textId="77777777" w:rsidR="0096172C" w:rsidRPr="00A96284" w:rsidRDefault="0096172C" w:rsidP="000F5D8B">
            <w:pPr>
              <w:pStyle w:val="Bang"/>
              <w:spacing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 w:rsidRPr="00A96284">
              <w:rPr>
                <w:b/>
                <w:sz w:val="24"/>
                <w:szCs w:val="24"/>
              </w:rPr>
              <w:t>Định</w:t>
            </w:r>
            <w:proofErr w:type="spellEnd"/>
            <w:r w:rsidRPr="00A962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96284">
              <w:rPr>
                <w:b/>
                <w:sz w:val="24"/>
                <w:szCs w:val="24"/>
              </w:rPr>
              <w:t>nghĩa</w:t>
            </w:r>
            <w:proofErr w:type="spellEnd"/>
          </w:p>
        </w:tc>
      </w:tr>
      <w:tr w:rsidR="00314968" w:rsidRPr="00221C07" w14:paraId="526BF9E5" w14:textId="77777777" w:rsidTr="000F5D8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72C9" w14:textId="69A354B5" w:rsidR="00314968" w:rsidRDefault="00B55C45" w:rsidP="000F5D8B">
            <w:pPr>
              <w:pStyle w:val="Bang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NLB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687A" w14:textId="39F580BE" w:rsidR="00314968" w:rsidRDefault="00B55C45" w:rsidP="000F5D8B">
            <w:pPr>
              <w:pStyle w:val="Bang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load balancing</w:t>
            </w:r>
          </w:p>
        </w:tc>
      </w:tr>
    </w:tbl>
    <w:p w14:paraId="1C171C3E" w14:textId="744226AF" w:rsidR="008D0245" w:rsidRPr="00334058" w:rsidRDefault="008D0245" w:rsidP="009B7280">
      <w:pPr>
        <w:pStyle w:val="Heading2"/>
      </w:pPr>
      <w:bookmarkStart w:id="17" w:name="_Toc143394893"/>
      <w:bookmarkStart w:id="18" w:name="_Toc169423635"/>
      <w:bookmarkStart w:id="19" w:name="_Toc269715131"/>
      <w:bookmarkStart w:id="20" w:name="_Toc304971662"/>
      <w:bookmarkStart w:id="21" w:name="_Toc13558484"/>
      <w:bookmarkStart w:id="22" w:name="_Toc66964161"/>
      <w:proofErr w:type="spellStart"/>
      <w:r w:rsidRPr="00334058">
        <w:t>Tài</w:t>
      </w:r>
      <w:proofErr w:type="spellEnd"/>
      <w:r w:rsidRPr="00334058">
        <w:t xml:space="preserve"> </w:t>
      </w:r>
      <w:proofErr w:type="spellStart"/>
      <w:r w:rsidRPr="00334058">
        <w:t>liệu</w:t>
      </w:r>
      <w:proofErr w:type="spellEnd"/>
      <w:r w:rsidRPr="00334058">
        <w:t xml:space="preserve"> </w:t>
      </w:r>
      <w:proofErr w:type="spellStart"/>
      <w:r w:rsidRPr="00334058">
        <w:t>tham</w:t>
      </w:r>
      <w:proofErr w:type="spellEnd"/>
      <w:r w:rsidRPr="00334058">
        <w:t xml:space="preserve"> </w:t>
      </w:r>
      <w:proofErr w:type="spellStart"/>
      <w:r w:rsidRPr="00334058">
        <w:t>khảo</w:t>
      </w:r>
      <w:bookmarkEnd w:id="17"/>
      <w:bookmarkEnd w:id="18"/>
      <w:bookmarkEnd w:id="19"/>
      <w:bookmarkEnd w:id="20"/>
      <w:bookmarkEnd w:id="21"/>
      <w:proofErr w:type="spellEnd"/>
    </w:p>
    <w:tbl>
      <w:tblPr>
        <w:tblW w:w="9326" w:type="dxa"/>
        <w:jc w:val="center"/>
        <w:tblBorders>
          <w:top w:val="single" w:sz="4" w:space="0" w:color="A6B981"/>
          <w:left w:val="single" w:sz="4" w:space="0" w:color="A6B981"/>
          <w:bottom w:val="single" w:sz="4" w:space="0" w:color="A6B981"/>
          <w:right w:val="single" w:sz="4" w:space="0" w:color="A6B981"/>
          <w:insideH w:val="single" w:sz="4" w:space="0" w:color="A6B981"/>
          <w:insideV w:val="single" w:sz="4" w:space="0" w:color="A6B981"/>
        </w:tblBorders>
        <w:tblLook w:val="0000" w:firstRow="0" w:lastRow="0" w:firstColumn="0" w:lastColumn="0" w:noHBand="0" w:noVBand="0"/>
      </w:tblPr>
      <w:tblGrid>
        <w:gridCol w:w="4230"/>
        <w:gridCol w:w="1904"/>
        <w:gridCol w:w="1417"/>
        <w:gridCol w:w="1775"/>
      </w:tblGrid>
      <w:tr w:rsidR="008D0245" w:rsidRPr="00221C07" w14:paraId="3BDC374F" w14:textId="77777777" w:rsidTr="00CC770E">
        <w:trPr>
          <w:trHeight w:val="602"/>
          <w:jc w:val="center"/>
        </w:trPr>
        <w:tc>
          <w:tcPr>
            <w:tcW w:w="4230" w:type="dxa"/>
            <w:shd w:val="clear" w:color="auto" w:fill="17365D" w:themeFill="text2" w:themeFillShade="BF"/>
            <w:vAlign w:val="center"/>
          </w:tcPr>
          <w:p w14:paraId="3DA32B20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b/>
                <w:szCs w:val="22"/>
              </w:rPr>
            </w:pPr>
            <w:r w:rsidRPr="00A96284">
              <w:rPr>
                <w:b/>
                <w:szCs w:val="22"/>
              </w:rPr>
              <w:t>Tên tài liệu</w:t>
            </w:r>
          </w:p>
        </w:tc>
        <w:tc>
          <w:tcPr>
            <w:tcW w:w="1904" w:type="dxa"/>
            <w:shd w:val="clear" w:color="auto" w:fill="17365D" w:themeFill="text2" w:themeFillShade="BF"/>
            <w:vAlign w:val="center"/>
          </w:tcPr>
          <w:p w14:paraId="37BA31BC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jc w:val="center"/>
              <w:rPr>
                <w:b/>
                <w:szCs w:val="22"/>
              </w:rPr>
            </w:pPr>
            <w:r w:rsidRPr="00A96284">
              <w:rPr>
                <w:b/>
                <w:szCs w:val="22"/>
              </w:rPr>
              <w:t>Ngày phát hành</w:t>
            </w:r>
          </w:p>
        </w:tc>
        <w:tc>
          <w:tcPr>
            <w:tcW w:w="1417" w:type="dxa"/>
            <w:shd w:val="clear" w:color="auto" w:fill="17365D" w:themeFill="text2" w:themeFillShade="BF"/>
            <w:vAlign w:val="center"/>
          </w:tcPr>
          <w:p w14:paraId="7D12BB3B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b/>
                <w:szCs w:val="22"/>
              </w:rPr>
            </w:pPr>
            <w:proofErr w:type="spellStart"/>
            <w:r w:rsidRPr="00A96284">
              <w:rPr>
                <w:b/>
                <w:szCs w:val="22"/>
              </w:rPr>
              <w:t>Nguồn</w:t>
            </w:r>
            <w:proofErr w:type="spellEnd"/>
          </w:p>
        </w:tc>
        <w:tc>
          <w:tcPr>
            <w:tcW w:w="1775" w:type="dxa"/>
            <w:shd w:val="clear" w:color="auto" w:fill="17365D" w:themeFill="text2" w:themeFillShade="BF"/>
            <w:vAlign w:val="center"/>
          </w:tcPr>
          <w:p w14:paraId="52A5C0A4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b/>
                <w:szCs w:val="22"/>
              </w:rPr>
            </w:pPr>
            <w:r w:rsidRPr="00A96284">
              <w:rPr>
                <w:b/>
                <w:szCs w:val="22"/>
              </w:rPr>
              <w:t>Ghi chú</w:t>
            </w:r>
          </w:p>
        </w:tc>
      </w:tr>
      <w:tr w:rsidR="008D0245" w:rsidRPr="00221C07" w14:paraId="580114B6" w14:textId="77777777" w:rsidTr="00CC770E">
        <w:trPr>
          <w:jc w:val="center"/>
        </w:trPr>
        <w:tc>
          <w:tcPr>
            <w:tcW w:w="4230" w:type="dxa"/>
            <w:vAlign w:val="center"/>
          </w:tcPr>
          <w:p w14:paraId="0A42A27A" w14:textId="4E74E123" w:rsidR="008D0245" w:rsidRPr="00A96284" w:rsidRDefault="008D0245" w:rsidP="00CC770E">
            <w:pPr>
              <w:autoSpaceDE w:val="0"/>
              <w:autoSpaceDN w:val="0"/>
              <w:adjustRightInd w:val="0"/>
              <w:spacing w:before="45" w:after="45" w:line="240" w:lineRule="auto"/>
            </w:pPr>
          </w:p>
        </w:tc>
        <w:tc>
          <w:tcPr>
            <w:tcW w:w="1904" w:type="dxa"/>
            <w:vAlign w:val="center"/>
          </w:tcPr>
          <w:p w14:paraId="395FCE74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801175" w14:textId="5D1D7741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szCs w:val="22"/>
              </w:rPr>
            </w:pPr>
          </w:p>
        </w:tc>
        <w:tc>
          <w:tcPr>
            <w:tcW w:w="1775" w:type="dxa"/>
            <w:vAlign w:val="center"/>
          </w:tcPr>
          <w:p w14:paraId="6B2A7CC2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jc w:val="both"/>
              <w:rPr>
                <w:szCs w:val="22"/>
              </w:rPr>
            </w:pPr>
          </w:p>
        </w:tc>
      </w:tr>
      <w:tr w:rsidR="008D0245" w:rsidRPr="00221C07" w14:paraId="21521046" w14:textId="77777777" w:rsidTr="00CC770E">
        <w:trPr>
          <w:jc w:val="center"/>
        </w:trPr>
        <w:tc>
          <w:tcPr>
            <w:tcW w:w="4230" w:type="dxa"/>
            <w:vAlign w:val="center"/>
          </w:tcPr>
          <w:p w14:paraId="3C847C3C" w14:textId="65628085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419ED5C6" w14:textId="77777777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57BEDD1" w14:textId="74EDE476" w:rsidR="008D0245" w:rsidRPr="00A96284" w:rsidRDefault="008D0245" w:rsidP="00CC770E">
            <w:pPr>
              <w:pStyle w:val="BodyTextIndent"/>
              <w:spacing w:before="45" w:after="45" w:line="240" w:lineRule="auto"/>
              <w:rPr>
                <w:szCs w:val="22"/>
              </w:rPr>
            </w:pPr>
          </w:p>
        </w:tc>
        <w:tc>
          <w:tcPr>
            <w:tcW w:w="1775" w:type="dxa"/>
            <w:vAlign w:val="center"/>
          </w:tcPr>
          <w:p w14:paraId="7E5F1914" w14:textId="77777777" w:rsidR="008D0245" w:rsidRPr="00A96284" w:rsidRDefault="008D0245" w:rsidP="00CC770E">
            <w:pPr>
              <w:spacing w:before="45" w:after="45" w:line="240" w:lineRule="auto"/>
              <w:jc w:val="both"/>
            </w:pPr>
          </w:p>
        </w:tc>
      </w:tr>
    </w:tbl>
    <w:p w14:paraId="1FFF98AB" w14:textId="77777777" w:rsidR="00B949F0" w:rsidRDefault="00B949F0" w:rsidP="000B06F4">
      <w:pPr>
        <w:pStyle w:val="Heading1"/>
      </w:pPr>
      <w:bookmarkStart w:id="23" w:name="_Toc13558485"/>
      <w:bookmarkEnd w:id="22"/>
      <w:r>
        <w:lastRenderedPageBreak/>
        <w:t>MÔ HÌNH ỨNG DỤNG</w:t>
      </w:r>
      <w:bookmarkEnd w:id="23"/>
    </w:p>
    <w:p w14:paraId="2B9098F0" w14:textId="0073AEB3" w:rsidR="00B949F0" w:rsidRDefault="00CE273C" w:rsidP="00B949F0">
      <w:r>
        <w:object w:dxaOrig="9076" w:dyaOrig="4051" w14:anchorId="5086A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87.5pt" o:ole="">
            <v:imagedata r:id="rId11" o:title=""/>
          </v:shape>
          <o:OLEObject Type="Embed" ProgID="Visio.Drawing.15" ShapeID="_x0000_i1025" DrawAspect="Content" ObjectID="_1685856773" r:id="rId12"/>
        </w:object>
      </w:r>
    </w:p>
    <w:p w14:paraId="6547E73B" w14:textId="7D185279" w:rsidR="00B949F0" w:rsidRDefault="00B949F0" w:rsidP="00B949F0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</w:t>
      </w:r>
      <w:r w:rsidRPr="00170C38">
        <w:t xml:space="preserve"> </w:t>
      </w:r>
      <w:proofErr w:type="spellStart"/>
      <w:r w:rsidRPr="00170C38">
        <w:t>nhóm</w:t>
      </w:r>
      <w:proofErr w:type="spellEnd"/>
      <w:r w:rsidRPr="00170C38">
        <w:t xml:space="preserve"> </w:t>
      </w:r>
      <w:proofErr w:type="spellStart"/>
      <w:r w:rsidRPr="00170C38">
        <w:t>chức</w:t>
      </w:r>
      <w:proofErr w:type="spellEnd"/>
      <w:r w:rsidRPr="00170C38">
        <w:t xml:space="preserve"> </w:t>
      </w:r>
      <w:proofErr w:type="spellStart"/>
      <w:r w:rsidRPr="00170C38">
        <w:t>năng</w:t>
      </w:r>
      <w:proofErr w:type="spellEnd"/>
      <w:r w:rsidRPr="00170C38">
        <w:t xml:space="preserve"> </w:t>
      </w:r>
      <w:proofErr w:type="spellStart"/>
      <w:r w:rsidRPr="00170C38">
        <w:t>chính</w:t>
      </w:r>
      <w:proofErr w:type="spellEnd"/>
      <w:r w:rsidRPr="00170C38">
        <w:t>:</w:t>
      </w:r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Service Backgrou</w:t>
      </w:r>
      <w:r w:rsidR="000D1AC0">
        <w:t>n</w:t>
      </w:r>
      <w:r>
        <w:t xml:space="preserve">d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127EBD8B" w14:textId="77777777" w:rsidR="00B949F0" w:rsidRDefault="00B949F0" w:rsidP="000B06F4">
      <w:pPr>
        <w:pStyle w:val="Heading2"/>
      </w:pPr>
      <w:bookmarkStart w:id="24" w:name="_Toc13558486"/>
      <w:r>
        <w:t>Web Application</w:t>
      </w:r>
      <w:bookmarkEnd w:id="24"/>
    </w:p>
    <w:p w14:paraId="233A41AF" w14:textId="6832C292" w:rsidR="00B949F0" w:rsidRDefault="00B949F0" w:rsidP="00B949F0">
      <w:pPr>
        <w:pStyle w:val="ListParagraph"/>
        <w:numPr>
          <w:ilvl w:val="0"/>
          <w:numId w:val="1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Application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0D1AC0">
        <w:t>Người</w:t>
      </w:r>
      <w:proofErr w:type="spellEnd"/>
      <w:r w:rsidR="000D1AC0">
        <w:t xml:space="preserve"> </w:t>
      </w:r>
      <w:proofErr w:type="spellStart"/>
      <w:r w:rsidR="000D1AC0">
        <w:t>dùng</w:t>
      </w:r>
      <w:proofErr w:type="spellEnd"/>
      <w:r w:rsidR="000D1AC0">
        <w:t xml:space="preserve"> </w:t>
      </w:r>
      <w:proofErr w:type="spellStart"/>
      <w:r w:rsidR="000D1AC0">
        <w:t>thao</w:t>
      </w:r>
      <w:proofErr w:type="spellEnd"/>
      <w:r w:rsidR="000D1AC0">
        <w:t xml:space="preserve"> </w:t>
      </w:r>
      <w:proofErr w:type="spellStart"/>
      <w:r w:rsidR="000D1AC0">
        <w:t>tác</w:t>
      </w:r>
      <w:proofErr w:type="spellEnd"/>
      <w:r w:rsidR="000D1AC0">
        <w:t xml:space="preserve"> </w:t>
      </w:r>
      <w:proofErr w:type="spellStart"/>
      <w:r w:rsidR="000D1AC0">
        <w:t>các</w:t>
      </w:r>
      <w:proofErr w:type="spellEnd"/>
      <w:r w:rsidR="000D1AC0">
        <w:t xml:space="preserve"> </w:t>
      </w:r>
      <w:proofErr w:type="spellStart"/>
      <w:r w:rsidR="000D1AC0">
        <w:t>chức</w:t>
      </w:r>
      <w:proofErr w:type="spellEnd"/>
      <w:r w:rsidR="000D1AC0">
        <w:t xml:space="preserve"> năng của phần mềm</w:t>
      </w:r>
      <w:r>
        <w:t>.</w:t>
      </w:r>
    </w:p>
    <w:p w14:paraId="0CF6954B" w14:textId="733DBE10" w:rsidR="00B949F0" w:rsidRDefault="00B949F0" w:rsidP="00B949F0">
      <w:pPr>
        <w:pStyle w:val="ListParagraph"/>
        <w:numPr>
          <w:ilvl w:val="0"/>
          <w:numId w:val="15"/>
        </w:numPr>
      </w:pPr>
      <w:r>
        <w:t xml:space="preserve">Triển khai trên các Server: </w:t>
      </w:r>
      <w:r w:rsidRPr="000022A0">
        <w:rPr>
          <w:b/>
        </w:rPr>
        <w:t>10.1.</w:t>
      </w:r>
      <w:r w:rsidR="000D1AC0">
        <w:rPr>
          <w:b/>
        </w:rPr>
        <w:t>5</w:t>
      </w:r>
      <w:r w:rsidR="000654D5">
        <w:rPr>
          <w:b/>
        </w:rPr>
        <w:t>.</w:t>
      </w:r>
      <w:r w:rsidR="000D1AC0">
        <w:rPr>
          <w:b/>
        </w:rPr>
        <w:t>176</w:t>
      </w:r>
      <w:r w:rsidR="009122AC">
        <w:rPr>
          <w:b/>
        </w:rPr>
        <w:t>;</w:t>
      </w:r>
      <w:r>
        <w:t xml:space="preserve"> </w:t>
      </w:r>
      <w:r w:rsidR="000D1AC0" w:rsidRPr="000022A0">
        <w:rPr>
          <w:b/>
        </w:rPr>
        <w:t>10.1.</w:t>
      </w:r>
      <w:r w:rsidR="000D1AC0">
        <w:rPr>
          <w:b/>
        </w:rPr>
        <w:t>5.177</w:t>
      </w:r>
    </w:p>
    <w:p w14:paraId="6ACA12FE" w14:textId="71B4CFC4" w:rsidR="00B949F0" w:rsidRDefault="00B949F0" w:rsidP="00B949F0">
      <w:pPr>
        <w:pStyle w:val="ListParagraph"/>
        <w:numPr>
          <w:ilvl w:val="0"/>
          <w:numId w:val="15"/>
        </w:numPr>
      </w:pPr>
      <w:r>
        <w:t>Url</w:t>
      </w:r>
      <w:r w:rsidR="00862431">
        <w:t xml:space="preserve">: </w:t>
      </w:r>
      <w:hyperlink r:id="rId13" w:history="1">
        <w:r w:rsidR="007678D9" w:rsidRPr="00F96AA4">
          <w:rPr>
            <w:rStyle w:val="Hyperlink"/>
            <w:sz w:val="24"/>
          </w:rPr>
          <w:t>https://udnb-r2.ssg.com.vn</w:t>
        </w:r>
      </w:hyperlink>
    </w:p>
    <w:p w14:paraId="654795AE" w14:textId="265A82AB" w:rsidR="00B949F0" w:rsidRDefault="00B949F0" w:rsidP="00B949F0">
      <w:pPr>
        <w:pStyle w:val="ListParagraph"/>
        <w:numPr>
          <w:ilvl w:val="0"/>
          <w:numId w:val="15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Application: </w:t>
      </w:r>
      <w:r w:rsidRPr="00685EC7">
        <w:t>C:\inetpub\wwwr</w:t>
      </w:r>
      <w:r w:rsidR="007678D9">
        <w:t>oot\wss\VirtualDirectories\AppsUDNB</w:t>
      </w:r>
      <w:r w:rsidR="000D1AC0">
        <w:t>_R2</w:t>
      </w:r>
    </w:p>
    <w:p w14:paraId="06461459" w14:textId="03D04208" w:rsidR="00B949F0" w:rsidRDefault="00B949F0" w:rsidP="00B949F0">
      <w:pPr>
        <w:pStyle w:val="ListParagraph"/>
        <w:numPr>
          <w:ilvl w:val="0"/>
          <w:numId w:val="15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Log: </w:t>
      </w:r>
      <w:r w:rsidR="000D1AC0" w:rsidRPr="009D4F96">
        <w:t>C:\</w:t>
      </w:r>
      <w:r w:rsidR="007257F2">
        <w:t>SSG</w:t>
      </w:r>
      <w:r w:rsidR="000D1AC0" w:rsidRPr="009D4F96">
        <w:t>Deployment\</w:t>
      </w:r>
      <w:r w:rsidR="000D1AC0" w:rsidRPr="000D1AC0">
        <w:t xml:space="preserve"> </w:t>
      </w:r>
      <w:r w:rsidR="007678D9">
        <w:t>UDNB</w:t>
      </w:r>
      <w:r w:rsidR="000D1AC0">
        <w:t>_R2</w:t>
      </w:r>
      <w:r w:rsidR="000D1AC0" w:rsidRPr="000D1AC0">
        <w:t xml:space="preserve"> \Logs\Web</w:t>
      </w:r>
    </w:p>
    <w:p w14:paraId="49874F88" w14:textId="7BE328C5" w:rsidR="00B949F0" w:rsidRDefault="00B949F0" w:rsidP="00B949F0">
      <w:pPr>
        <w:pStyle w:val="ListParagraph"/>
        <w:numPr>
          <w:ilvl w:val="0"/>
          <w:numId w:val="15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Release: </w:t>
      </w:r>
      <w:r w:rsidRPr="009D4F96">
        <w:t>C:\</w:t>
      </w:r>
      <w:r w:rsidR="007257F2">
        <w:t>SSG</w:t>
      </w:r>
      <w:r w:rsidRPr="009D4F96">
        <w:t>Deployment\</w:t>
      </w:r>
      <w:r w:rsidR="000D1AC0" w:rsidRPr="000D1AC0">
        <w:t xml:space="preserve"> </w:t>
      </w:r>
      <w:r w:rsidR="007678D9">
        <w:t>UDNB</w:t>
      </w:r>
      <w:r w:rsidR="000D1AC0">
        <w:t>_R2</w:t>
      </w:r>
    </w:p>
    <w:p w14:paraId="6702ECE5" w14:textId="77777777" w:rsidR="00B949F0" w:rsidRDefault="00B949F0" w:rsidP="000B06F4">
      <w:pPr>
        <w:pStyle w:val="Heading2"/>
      </w:pPr>
      <w:bookmarkStart w:id="25" w:name="_Toc13558487"/>
      <w:r>
        <w:t>Window Service</w:t>
      </w:r>
      <w:bookmarkEnd w:id="25"/>
    </w:p>
    <w:p w14:paraId="7646FAE2" w14:textId="7A9A30A6" w:rsidR="00B949F0" w:rsidRDefault="00B949F0" w:rsidP="00B949F0">
      <w:pPr>
        <w:pStyle w:val="ListParagrap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</w:t>
      </w:r>
      <w:r w:rsidR="000D1AC0">
        <w:t xml:space="preserve">, import </w:t>
      </w:r>
      <w:proofErr w:type="spellStart"/>
      <w:r w:rsidR="000D1AC0">
        <w:t>dữ</w:t>
      </w:r>
      <w:proofErr w:type="spellEnd"/>
      <w:r w:rsidR="000D1AC0">
        <w:t xml:space="preserve"> liệu, tạo </w:t>
      </w:r>
      <w:proofErr w:type="spellStart"/>
      <w:r w:rsidR="000D1AC0">
        <w:t>báo</w:t>
      </w:r>
      <w:proofErr w:type="spellEnd"/>
      <w:r w:rsidR="000D1AC0">
        <w:t xml:space="preserve"> </w:t>
      </w:r>
      <w:proofErr w:type="spellStart"/>
      <w:r w:rsidR="000D1AC0">
        <w:t>cáo</w:t>
      </w:r>
      <w:proofErr w:type="spellEnd"/>
      <w:r w:rsidR="000D1AC0">
        <w:t xml:space="preserve">, </w:t>
      </w:r>
      <w:proofErr w:type="spellStart"/>
      <w:r w:rsidR="000D1AC0">
        <w:t>chuyển</w:t>
      </w:r>
      <w:proofErr w:type="spellEnd"/>
      <w:r w:rsidR="000D1AC0">
        <w:t xml:space="preserve"> </w:t>
      </w:r>
      <w:proofErr w:type="spellStart"/>
      <w:r w:rsidR="000D1AC0">
        <w:t>dữ</w:t>
      </w:r>
      <w:proofErr w:type="spellEnd"/>
      <w:r w:rsidR="000D1AC0">
        <w:t xml:space="preserve"> </w:t>
      </w:r>
      <w:proofErr w:type="spellStart"/>
      <w:r w:rsidR="000D1AC0">
        <w:t>liệu</w:t>
      </w:r>
      <w:proofErr w:type="spellEnd"/>
      <w:r w:rsidR="000D1AC0">
        <w:t xml:space="preserve"> </w:t>
      </w:r>
      <w:proofErr w:type="spellStart"/>
      <w:r w:rsidR="000D1AC0">
        <w:t>giám</w:t>
      </w:r>
      <w:proofErr w:type="spellEnd"/>
      <w:r w:rsidR="000D1AC0">
        <w:t xml:space="preserve"> </w:t>
      </w:r>
      <w:proofErr w:type="spellStart"/>
      <w:r w:rsidR="000D1AC0">
        <w:t>sát</w:t>
      </w:r>
      <w:proofErr w:type="spellEnd"/>
      <w:r w:rsidR="000D1AC0">
        <w:t>.</w:t>
      </w:r>
    </w:p>
    <w:p w14:paraId="1C13AD4F" w14:textId="5F989DDC" w:rsidR="00B949F0" w:rsidRDefault="00B949F0" w:rsidP="00B949F0">
      <w:pPr>
        <w:pStyle w:val="ListParagraph"/>
        <w:numPr>
          <w:ilvl w:val="0"/>
          <w:numId w:val="14"/>
        </w:numPr>
      </w:pPr>
      <w:r>
        <w:t xml:space="preserve">Triển khai trên </w:t>
      </w:r>
      <w:r w:rsidR="000D1AC0">
        <w:t>2</w:t>
      </w:r>
      <w:r>
        <w:t xml:space="preserve"> Server: </w:t>
      </w:r>
      <w:r w:rsidR="000D1AC0" w:rsidRPr="000022A0">
        <w:rPr>
          <w:b/>
        </w:rPr>
        <w:t>10.1.</w:t>
      </w:r>
      <w:r w:rsidR="000D1AC0">
        <w:rPr>
          <w:b/>
        </w:rPr>
        <w:t>5.176;</w:t>
      </w:r>
      <w:r w:rsidR="000D1AC0">
        <w:t xml:space="preserve"> </w:t>
      </w:r>
      <w:r w:rsidR="000D1AC0" w:rsidRPr="000022A0">
        <w:rPr>
          <w:b/>
        </w:rPr>
        <w:t>10.1.</w:t>
      </w:r>
      <w:r w:rsidR="000D1AC0">
        <w:rPr>
          <w:b/>
        </w:rPr>
        <w:t xml:space="preserve">5.177 </w:t>
      </w:r>
      <w:r w:rsidR="000D1AC0">
        <w:rPr>
          <w:bCs/>
        </w:rPr>
        <w:t xml:space="preserve">chỉ chạy trên 1 server </w:t>
      </w:r>
      <w:r w:rsidR="000D1AC0" w:rsidRPr="000022A0">
        <w:rPr>
          <w:b/>
        </w:rPr>
        <w:t>10.1.</w:t>
      </w:r>
      <w:r w:rsidR="000D1AC0">
        <w:rPr>
          <w:b/>
        </w:rPr>
        <w:t xml:space="preserve">5.176 </w:t>
      </w:r>
      <w:r w:rsidR="000D1AC0">
        <w:rPr>
          <w:bCs/>
        </w:rPr>
        <w:t xml:space="preserve">server </w:t>
      </w:r>
      <w:r w:rsidR="000D1AC0" w:rsidRPr="000022A0">
        <w:rPr>
          <w:b/>
        </w:rPr>
        <w:t>10.1.</w:t>
      </w:r>
      <w:r w:rsidR="000D1AC0">
        <w:rPr>
          <w:b/>
        </w:rPr>
        <w:t xml:space="preserve">5.177 </w:t>
      </w:r>
      <w:r w:rsidR="000D1AC0">
        <w:rPr>
          <w:bCs/>
        </w:rPr>
        <w:t>dùng để backup</w:t>
      </w:r>
    </w:p>
    <w:p w14:paraId="39EC7742" w14:textId="1C7F01D5" w:rsidR="00B949F0" w:rsidRDefault="00B949F0" w:rsidP="00B949F0">
      <w:pPr>
        <w:pStyle w:val="ListParagraph"/>
        <w:numPr>
          <w:ilvl w:val="0"/>
          <w:numId w:val="14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Application: </w:t>
      </w:r>
      <w:r w:rsidRPr="00111E25">
        <w:t>C:\</w:t>
      </w:r>
      <w:r w:rsidR="007257F2">
        <w:t>SSG</w:t>
      </w:r>
      <w:r w:rsidRPr="00111E25">
        <w:t>De</w:t>
      </w:r>
      <w:bookmarkStart w:id="26" w:name="_GoBack"/>
      <w:bookmarkEnd w:id="26"/>
      <w:r w:rsidRPr="00111E25">
        <w:t>ployment\</w:t>
      </w:r>
      <w:r w:rsidR="000D1AC0" w:rsidRPr="000D1AC0">
        <w:t xml:space="preserve"> </w:t>
      </w:r>
      <w:r w:rsidR="007678D9">
        <w:t>UDNB</w:t>
      </w:r>
      <w:r w:rsidR="000D1AC0">
        <w:t>_R2\</w:t>
      </w:r>
      <w:proofErr w:type="spellStart"/>
      <w:r w:rsidRPr="00111E25">
        <w:t>WindowsService</w:t>
      </w:r>
      <w:proofErr w:type="spellEnd"/>
      <w:r w:rsidRPr="00111E25">
        <w:t>\</w:t>
      </w:r>
      <w:proofErr w:type="spellStart"/>
      <w:r w:rsidR="007678D9">
        <w:t>SSG</w:t>
      </w:r>
      <w:r w:rsidRPr="00E7122F">
        <w:t>.</w:t>
      </w:r>
      <w:r w:rsidR="007678D9">
        <w:t>AEON</w:t>
      </w:r>
      <w:r w:rsidRPr="00E7122F">
        <w:t>.</w:t>
      </w:r>
      <w:r w:rsidR="007678D9">
        <w:t>UDNB</w:t>
      </w:r>
      <w:r w:rsidRPr="00E7122F">
        <w:t>.WindowService</w:t>
      </w:r>
      <w:proofErr w:type="spellEnd"/>
    </w:p>
    <w:p w14:paraId="3FA7E45C" w14:textId="3EB53353" w:rsidR="00B949F0" w:rsidRDefault="00B949F0" w:rsidP="00B949F0">
      <w:pPr>
        <w:pStyle w:val="ListParagraph"/>
        <w:numPr>
          <w:ilvl w:val="0"/>
          <w:numId w:val="14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Log: </w:t>
      </w:r>
      <w:r w:rsidR="000D1AC0" w:rsidRPr="009D4F96">
        <w:t>C:\</w:t>
      </w:r>
      <w:r w:rsidR="007678D9">
        <w:t>SSG</w:t>
      </w:r>
      <w:r w:rsidR="000D1AC0" w:rsidRPr="009D4F96">
        <w:t>Deployment\</w:t>
      </w:r>
      <w:r w:rsidR="000D1AC0" w:rsidRPr="000D1AC0">
        <w:t xml:space="preserve"> </w:t>
      </w:r>
      <w:r w:rsidR="007678D9">
        <w:t>UDNB</w:t>
      </w:r>
      <w:r w:rsidR="000D1AC0">
        <w:t>_R2</w:t>
      </w:r>
      <w:r w:rsidR="000D1AC0" w:rsidRPr="000D1AC0">
        <w:t xml:space="preserve"> \Logs\</w:t>
      </w:r>
      <w:r w:rsidR="000D1AC0">
        <w:t>Service</w:t>
      </w:r>
    </w:p>
    <w:p w14:paraId="26F07EE8" w14:textId="44AB8BDE" w:rsidR="00B949F0" w:rsidRDefault="00B949F0" w:rsidP="00B949F0">
      <w:pPr>
        <w:pStyle w:val="ListParagraph"/>
        <w:numPr>
          <w:ilvl w:val="0"/>
          <w:numId w:val="14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Release: </w:t>
      </w:r>
      <w:r w:rsidR="00843195" w:rsidRPr="00111E25">
        <w:t>C:\</w:t>
      </w:r>
      <w:r w:rsidR="007678D9">
        <w:t>SSG</w:t>
      </w:r>
      <w:r w:rsidR="00843195" w:rsidRPr="00111E25">
        <w:t>Deployment\</w:t>
      </w:r>
      <w:r w:rsidR="00843195" w:rsidRPr="000D1AC0">
        <w:t xml:space="preserve"> </w:t>
      </w:r>
      <w:r w:rsidR="007678D9">
        <w:t>UDNB</w:t>
      </w:r>
      <w:r w:rsidR="00843195">
        <w:t>_R2\</w:t>
      </w:r>
    </w:p>
    <w:p w14:paraId="734149D1" w14:textId="184A7A18" w:rsidR="00B949F0" w:rsidRDefault="00B949F0" w:rsidP="00B949F0">
      <w:pPr>
        <w:pStyle w:val="ListParagraph"/>
        <w:numPr>
          <w:ilvl w:val="0"/>
          <w:numId w:val="14"/>
        </w:numPr>
      </w:pPr>
      <w:proofErr w:type="spellStart"/>
      <w:r w:rsidRPr="00C27C1B">
        <w:t>Vào</w:t>
      </w:r>
      <w:proofErr w:type="spellEnd"/>
      <w:r w:rsidRPr="00C27C1B">
        <w:t xml:space="preserve"> run, </w:t>
      </w:r>
      <w:proofErr w:type="spellStart"/>
      <w:r w:rsidRPr="00C27C1B">
        <w:t>gõ</w:t>
      </w:r>
      <w:proofErr w:type="spellEnd"/>
      <w:r w:rsidRPr="00C27C1B">
        <w:t xml:space="preserve"> </w:t>
      </w:r>
      <w:proofErr w:type="spellStart"/>
      <w:r w:rsidRPr="00C27C1B">
        <w:t>services.msc</w:t>
      </w:r>
      <w:proofErr w:type="spellEnd"/>
      <w:r w:rsidRPr="00C27C1B">
        <w:t xml:space="preserve">. </w:t>
      </w:r>
      <w:proofErr w:type="spellStart"/>
      <w:r w:rsidRPr="00C27C1B">
        <w:t>Tìm</w:t>
      </w:r>
      <w:proofErr w:type="spellEnd"/>
      <w:r w:rsidRPr="00C27C1B">
        <w:t xml:space="preserve"> </w:t>
      </w:r>
      <w:proofErr w:type="spellStart"/>
      <w:r w:rsidRPr="00C27C1B">
        <w:t>kiếm</w:t>
      </w:r>
      <w:proofErr w:type="spellEnd"/>
      <w:r w:rsidRPr="00C27C1B">
        <w:t xml:space="preserve"> </w:t>
      </w:r>
      <w:proofErr w:type="spellStart"/>
      <w:r w:rsidRPr="00C27C1B">
        <w:t>trong</w:t>
      </w:r>
      <w:proofErr w:type="spellEnd"/>
      <w:r w:rsidRPr="00C27C1B">
        <w:t xml:space="preserve"> </w:t>
      </w:r>
      <w:proofErr w:type="spellStart"/>
      <w:r w:rsidRPr="00C27C1B">
        <w:t>cửa</w:t>
      </w:r>
      <w:proofErr w:type="spellEnd"/>
      <w:r w:rsidRPr="00C27C1B">
        <w:t xml:space="preserve"> </w:t>
      </w:r>
      <w:proofErr w:type="spellStart"/>
      <w:r w:rsidRPr="00C27C1B">
        <w:t>sổ</w:t>
      </w:r>
      <w:proofErr w:type="spellEnd"/>
      <w:r w:rsidRPr="00C27C1B">
        <w:t xml:space="preserve"> Services manager </w:t>
      </w:r>
      <w:proofErr w:type="spellStart"/>
      <w:r w:rsidRPr="00C27C1B">
        <w:t>tên</w:t>
      </w:r>
      <w:proofErr w:type="spellEnd"/>
      <w:r w:rsidRPr="00C27C1B">
        <w:t xml:space="preserve"> Service</w:t>
      </w:r>
      <w:r>
        <w:t xml:space="preserve"> </w:t>
      </w:r>
      <w:r w:rsidRPr="00CC582F">
        <w:rPr>
          <w:b/>
        </w:rPr>
        <w:t>“</w:t>
      </w:r>
      <w:r w:rsidR="007678D9">
        <w:rPr>
          <w:b/>
        </w:rPr>
        <w:t>SSG</w:t>
      </w:r>
      <w:r w:rsidRPr="00CC582F">
        <w:rPr>
          <w:b/>
        </w:rPr>
        <w:t xml:space="preserve"> – </w:t>
      </w:r>
      <w:r w:rsidR="007678D9">
        <w:rPr>
          <w:b/>
        </w:rPr>
        <w:t>UDNB</w:t>
      </w:r>
      <w:r w:rsidRPr="00CC582F">
        <w:rPr>
          <w:b/>
        </w:rPr>
        <w:t>”.</w:t>
      </w:r>
      <w:r w:rsidRPr="00C27C1B">
        <w:t xml:space="preserve"> </w:t>
      </w:r>
      <w:proofErr w:type="spellStart"/>
      <w:r w:rsidRPr="00C27C1B">
        <w:t>Xem</w:t>
      </w:r>
      <w:proofErr w:type="spellEnd"/>
      <w:r w:rsidRPr="00C27C1B">
        <w:t xml:space="preserve"> </w:t>
      </w:r>
      <w:proofErr w:type="spellStart"/>
      <w:r w:rsidRPr="00C27C1B">
        <w:t>tình</w:t>
      </w:r>
      <w:proofErr w:type="spellEnd"/>
      <w:r w:rsidRPr="00C27C1B">
        <w:t xml:space="preserve"> </w:t>
      </w:r>
      <w:proofErr w:type="spellStart"/>
      <w:r w:rsidRPr="00C27C1B">
        <w:t>trạng</w:t>
      </w:r>
      <w:proofErr w:type="spellEnd"/>
      <w:r w:rsidRPr="00C27C1B">
        <w:t xml:space="preserve"> </w:t>
      </w:r>
      <w:proofErr w:type="spellStart"/>
      <w:r w:rsidRPr="00C27C1B">
        <w:t>là</w:t>
      </w:r>
      <w:proofErr w:type="spellEnd"/>
      <w:r w:rsidRPr="00C27C1B">
        <w:t xml:space="preserve"> </w:t>
      </w:r>
      <w:proofErr w:type="spellStart"/>
      <w:r w:rsidRPr="00C27C1B">
        <w:t>đang</w:t>
      </w:r>
      <w:proofErr w:type="spellEnd"/>
      <w:r w:rsidRPr="00C27C1B">
        <w:t xml:space="preserve"> Started hay Stop</w:t>
      </w:r>
    </w:p>
    <w:p w14:paraId="2AB9D854" w14:textId="77777777" w:rsidR="00B949F0" w:rsidRDefault="00B949F0" w:rsidP="000B06F4">
      <w:pPr>
        <w:pStyle w:val="Heading1"/>
      </w:pPr>
      <w:bookmarkStart w:id="27" w:name="_Toc13558488"/>
      <w:r>
        <w:lastRenderedPageBreak/>
        <w:t>MÔ HÌNH TRIỂN KHAI</w:t>
      </w:r>
      <w:bookmarkEnd w:id="27"/>
    </w:p>
    <w:p w14:paraId="36ACDCAB" w14:textId="0ADFCCF0" w:rsidR="00B949F0" w:rsidRDefault="00D00FC0" w:rsidP="00B949F0">
      <w:r>
        <w:object w:dxaOrig="11566" w:dyaOrig="10666" w14:anchorId="7A1BB489">
          <v:shape id="_x0000_i1026" type="#_x0000_t75" style="width:465.75pt;height:429pt" o:ole="">
            <v:imagedata r:id="rId14" o:title=""/>
          </v:shape>
          <o:OLEObject Type="Embed" ProgID="Visio.Drawing.15" ShapeID="_x0000_i1026" DrawAspect="Content" ObjectID="_1685856774" r:id="rId15"/>
        </w:object>
      </w:r>
    </w:p>
    <w:p w14:paraId="209A50E8" w14:textId="1ABA999C" w:rsidR="00B949F0" w:rsidRDefault="00B949F0" w:rsidP="00B949F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DF4F4A">
        <w:t>2</w:t>
      </w:r>
      <w:r>
        <w:t xml:space="preserve"> </w:t>
      </w:r>
      <w:proofErr w:type="spellStart"/>
      <w:r>
        <w:t>phần</w:t>
      </w:r>
      <w:proofErr w:type="spellEnd"/>
      <w:r>
        <w:t>:</w:t>
      </w:r>
    </w:p>
    <w:p w14:paraId="4194FDBF" w14:textId="0B0E3773" w:rsidR="00B949F0" w:rsidRDefault="00B949F0" w:rsidP="00B949F0">
      <w:pPr>
        <w:pStyle w:val="ListParagraph"/>
        <w:numPr>
          <w:ilvl w:val="0"/>
          <w:numId w:val="12"/>
        </w:numPr>
        <w:contextualSpacing/>
      </w:pPr>
      <w:r>
        <w:t>Intranet Service</w:t>
      </w:r>
      <w:r w:rsidR="00905DFB">
        <w:t xml:space="preserve"> và Intranet Front End</w:t>
      </w:r>
      <w:r>
        <w:t xml:space="preserve">: </w:t>
      </w:r>
      <w:proofErr w:type="spellStart"/>
      <w:r w:rsidR="006D45CE">
        <w:t>nằm</w:t>
      </w:r>
      <w:proofErr w:type="spellEnd"/>
      <w:r w:rsidR="006D45CE">
        <w:t xml:space="preserve"> </w:t>
      </w:r>
      <w:proofErr w:type="spellStart"/>
      <w:r w:rsidR="006D45CE">
        <w:t>trong</w:t>
      </w:r>
      <w:proofErr w:type="spellEnd"/>
      <w:r w:rsidR="006D45CE">
        <w:t xml:space="preserve"> </w:t>
      </w:r>
      <w:proofErr w:type="spellStart"/>
      <w:r w:rsidR="006D45CE">
        <w:t>vùng</w:t>
      </w:r>
      <w:proofErr w:type="spellEnd"/>
      <w:r w:rsidR="006D45CE">
        <w:t xml:space="preserve"> </w:t>
      </w:r>
      <w:proofErr w:type="spellStart"/>
      <w:r w:rsidR="006D45CE">
        <w:t>mạng</w:t>
      </w:r>
      <w:proofErr w:type="spellEnd"/>
      <w:r w:rsidR="006D45CE">
        <w:t xml:space="preserve"> </w:t>
      </w:r>
      <w:proofErr w:type="spellStart"/>
      <w:r w:rsidR="006D45CE">
        <w:t>nội</w:t>
      </w:r>
      <w:proofErr w:type="spellEnd"/>
      <w:r w:rsidR="006D45CE">
        <w:t xml:space="preserve"> </w:t>
      </w:r>
      <w:proofErr w:type="spellStart"/>
      <w:r w:rsidR="006D45CE">
        <w:t>bộ</w:t>
      </w:r>
      <w:proofErr w:type="spellEnd"/>
    </w:p>
    <w:p w14:paraId="0BD7606E" w14:textId="5DB96893" w:rsidR="00B949F0" w:rsidRDefault="00B949F0" w:rsidP="00B949F0">
      <w:pPr>
        <w:pStyle w:val="ListParagraph"/>
        <w:numPr>
          <w:ilvl w:val="0"/>
          <w:numId w:val="12"/>
        </w:numPr>
        <w:contextualSpacing/>
      </w:pPr>
      <w:r>
        <w:t xml:space="preserve">Intranet database: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database server</w:t>
      </w:r>
    </w:p>
    <w:p w14:paraId="2CEDBA67" w14:textId="1750D2C0" w:rsidR="00D00FC0" w:rsidRDefault="00D00FC0" w:rsidP="00D00FC0">
      <w:pPr>
        <w:contextualSpacing/>
      </w:pPr>
    </w:p>
    <w:p w14:paraId="12B1C0C2" w14:textId="77777777" w:rsidR="00D00FC0" w:rsidRDefault="00D00FC0" w:rsidP="00D00FC0">
      <w:pPr>
        <w:contextualSpacing/>
      </w:pPr>
    </w:p>
    <w:p w14:paraId="609B1FD8" w14:textId="77777777" w:rsidR="00B949F0" w:rsidRDefault="00B949F0" w:rsidP="000B06F4">
      <w:pPr>
        <w:pStyle w:val="Heading2"/>
      </w:pPr>
      <w:bookmarkStart w:id="28" w:name="_Toc13558489"/>
      <w:r>
        <w:t>Danh sách Server</w:t>
      </w:r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31"/>
        <w:gridCol w:w="1096"/>
        <w:gridCol w:w="2957"/>
        <w:gridCol w:w="1331"/>
        <w:gridCol w:w="3192"/>
      </w:tblGrid>
      <w:tr w:rsidR="00B949F0" w14:paraId="2772EC03" w14:textId="77777777" w:rsidTr="00D0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14:paraId="3A21910A" w14:textId="77777777" w:rsidR="00B949F0" w:rsidRDefault="00B949F0" w:rsidP="00D00FC0">
            <w:pPr>
              <w:spacing w:before="60" w:after="60"/>
              <w:jc w:val="center"/>
            </w:pPr>
            <w:r>
              <w:t>STT</w:t>
            </w:r>
          </w:p>
        </w:tc>
        <w:tc>
          <w:tcPr>
            <w:tcW w:w="1096" w:type="dxa"/>
          </w:tcPr>
          <w:p w14:paraId="34C5F1DE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Vùng</w:t>
            </w:r>
            <w:proofErr w:type="spellEnd"/>
          </w:p>
        </w:tc>
        <w:tc>
          <w:tcPr>
            <w:tcW w:w="2957" w:type="dxa"/>
          </w:tcPr>
          <w:p w14:paraId="28DCA532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331" w:type="dxa"/>
          </w:tcPr>
          <w:p w14:paraId="33BA36F2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3192" w:type="dxa"/>
          </w:tcPr>
          <w:p w14:paraId="09DABC35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949F0" w14:paraId="7390A245" w14:textId="77777777" w:rsidTr="00D0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shd w:val="clear" w:color="auto" w:fill="EAF1DD" w:themeFill="accent3" w:themeFillTint="33"/>
          </w:tcPr>
          <w:p w14:paraId="7ED4EFC0" w14:textId="77777777" w:rsidR="00B949F0" w:rsidRPr="00EB4B08" w:rsidRDefault="00B949F0" w:rsidP="00B2058A">
            <w:pPr>
              <w:spacing w:before="60" w:after="60"/>
              <w:jc w:val="center"/>
            </w:pPr>
            <w:r w:rsidRPr="00EB4B08">
              <w:t>1</w:t>
            </w:r>
          </w:p>
        </w:tc>
        <w:tc>
          <w:tcPr>
            <w:tcW w:w="1096" w:type="dxa"/>
            <w:shd w:val="clear" w:color="auto" w:fill="EAF1DD" w:themeFill="accent3" w:themeFillTint="33"/>
          </w:tcPr>
          <w:p w14:paraId="49FE8F96" w14:textId="77777777" w:rsidR="00B949F0" w:rsidRPr="00EB4B08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B08">
              <w:t>Intranet</w:t>
            </w:r>
          </w:p>
        </w:tc>
        <w:tc>
          <w:tcPr>
            <w:tcW w:w="2957" w:type="dxa"/>
            <w:shd w:val="clear" w:color="auto" w:fill="EAF1DD" w:themeFill="accent3" w:themeFillTint="33"/>
          </w:tcPr>
          <w:p w14:paraId="45D74AA1" w14:textId="3407C225" w:rsidR="00B949F0" w:rsidRPr="00EB4B08" w:rsidRDefault="00D00FC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</w:t>
            </w:r>
            <w:r w:rsidR="00B949F0" w:rsidRPr="00EB4B08">
              <w:t xml:space="preserve"> 01</w:t>
            </w:r>
            <w:r w:rsidR="00B949F0">
              <w:t xml:space="preserve"> – </w:t>
            </w:r>
            <w:r>
              <w:t>WE</w:t>
            </w:r>
            <w:r w:rsidR="00B949F0">
              <w:t>01</w:t>
            </w:r>
          </w:p>
        </w:tc>
        <w:tc>
          <w:tcPr>
            <w:tcW w:w="1331" w:type="dxa"/>
            <w:shd w:val="clear" w:color="auto" w:fill="EAF1DD" w:themeFill="accent3" w:themeFillTint="33"/>
          </w:tcPr>
          <w:p w14:paraId="6F56D3DC" w14:textId="2F24B7B2" w:rsidR="00B949F0" w:rsidRPr="00EB4B08" w:rsidRDefault="00470B9C" w:rsidP="00470B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</w:t>
            </w:r>
            <w:r w:rsidR="00D00FC0">
              <w:t>5.176</w:t>
            </w:r>
          </w:p>
        </w:tc>
        <w:tc>
          <w:tcPr>
            <w:tcW w:w="3192" w:type="dxa"/>
            <w:vMerge w:val="restart"/>
            <w:shd w:val="clear" w:color="auto" w:fill="EAF1DD" w:themeFill="accent3" w:themeFillTint="33"/>
          </w:tcPr>
          <w:p w14:paraId="3B48D142" w14:textId="570EE779" w:rsidR="00B949F0" w:rsidRPr="00EB4B08" w:rsidRDefault="00D00FC0" w:rsidP="000352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NLB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</w:p>
        </w:tc>
      </w:tr>
      <w:tr w:rsidR="00B949F0" w14:paraId="7B14F50B" w14:textId="77777777" w:rsidTr="00D00FC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shd w:val="clear" w:color="auto" w:fill="EAF1DD" w:themeFill="accent3" w:themeFillTint="33"/>
          </w:tcPr>
          <w:p w14:paraId="0EAE3458" w14:textId="77777777" w:rsidR="00B949F0" w:rsidRPr="00EB4B08" w:rsidRDefault="00B949F0" w:rsidP="00B2058A">
            <w:pPr>
              <w:spacing w:before="60" w:after="60"/>
              <w:jc w:val="center"/>
            </w:pPr>
            <w:r w:rsidRPr="00EB4B08">
              <w:t>2</w:t>
            </w:r>
          </w:p>
        </w:tc>
        <w:tc>
          <w:tcPr>
            <w:tcW w:w="1096" w:type="dxa"/>
            <w:shd w:val="clear" w:color="auto" w:fill="EAF1DD" w:themeFill="accent3" w:themeFillTint="33"/>
          </w:tcPr>
          <w:p w14:paraId="4C1AD06F" w14:textId="77777777" w:rsidR="00B949F0" w:rsidRPr="00EB4B08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B08">
              <w:t>Intranet</w:t>
            </w:r>
          </w:p>
        </w:tc>
        <w:tc>
          <w:tcPr>
            <w:tcW w:w="2957" w:type="dxa"/>
            <w:shd w:val="clear" w:color="auto" w:fill="EAF1DD" w:themeFill="accent3" w:themeFillTint="33"/>
          </w:tcPr>
          <w:p w14:paraId="3BBB2291" w14:textId="71A1764B" w:rsidR="00B949F0" w:rsidRPr="00EB4B08" w:rsidRDefault="00D00FC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</w:t>
            </w:r>
            <w:r w:rsidRPr="00EB4B08">
              <w:t xml:space="preserve"> 0</w:t>
            </w:r>
            <w:r>
              <w:t>2 – WE02</w:t>
            </w:r>
          </w:p>
        </w:tc>
        <w:tc>
          <w:tcPr>
            <w:tcW w:w="1331" w:type="dxa"/>
            <w:shd w:val="clear" w:color="auto" w:fill="EAF1DD" w:themeFill="accent3" w:themeFillTint="33"/>
          </w:tcPr>
          <w:p w14:paraId="1529F244" w14:textId="69B42538" w:rsidR="00B949F0" w:rsidRPr="00EB4B08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</w:t>
            </w:r>
            <w:r w:rsidR="00D00FC0">
              <w:t>5.177</w:t>
            </w:r>
          </w:p>
        </w:tc>
        <w:tc>
          <w:tcPr>
            <w:tcW w:w="3192" w:type="dxa"/>
            <w:vMerge/>
            <w:shd w:val="clear" w:color="auto" w:fill="EAF1DD" w:themeFill="accent3" w:themeFillTint="33"/>
          </w:tcPr>
          <w:p w14:paraId="053FC92A" w14:textId="77777777" w:rsidR="00B949F0" w:rsidRPr="00EB4B08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9F0" w14:paraId="592CA374" w14:textId="77777777" w:rsidTr="00D0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shd w:val="clear" w:color="auto" w:fill="EAF1DD" w:themeFill="accent3" w:themeFillTint="33"/>
          </w:tcPr>
          <w:p w14:paraId="7D7A01FB" w14:textId="33F1F687" w:rsidR="00B949F0" w:rsidRDefault="00D00FC0" w:rsidP="00B2058A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096" w:type="dxa"/>
            <w:shd w:val="clear" w:color="auto" w:fill="EAF1DD" w:themeFill="accent3" w:themeFillTint="33"/>
          </w:tcPr>
          <w:p w14:paraId="4CAB0626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957" w:type="dxa"/>
            <w:shd w:val="clear" w:color="auto" w:fill="EAF1DD" w:themeFill="accent3" w:themeFillTint="33"/>
          </w:tcPr>
          <w:p w14:paraId="5817C555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Database 01 – DB01</w:t>
            </w:r>
          </w:p>
        </w:tc>
        <w:tc>
          <w:tcPr>
            <w:tcW w:w="1331" w:type="dxa"/>
            <w:shd w:val="clear" w:color="auto" w:fill="EAF1DD" w:themeFill="accent3" w:themeFillTint="33"/>
          </w:tcPr>
          <w:p w14:paraId="22FA2C71" w14:textId="67874A05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Merge w:val="restart"/>
            <w:shd w:val="clear" w:color="auto" w:fill="EAF1DD" w:themeFill="accent3" w:themeFillTint="33"/>
          </w:tcPr>
          <w:p w14:paraId="7287A75E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Failover SQL Clustering</w:t>
            </w:r>
          </w:p>
        </w:tc>
      </w:tr>
      <w:tr w:rsidR="00B949F0" w14:paraId="14B58C69" w14:textId="77777777" w:rsidTr="00D0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shd w:val="clear" w:color="auto" w:fill="EAF1DD" w:themeFill="accent3" w:themeFillTint="33"/>
          </w:tcPr>
          <w:p w14:paraId="20877EF8" w14:textId="54FF770E" w:rsidR="00B949F0" w:rsidRDefault="00D00FC0" w:rsidP="00B2058A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096" w:type="dxa"/>
            <w:shd w:val="clear" w:color="auto" w:fill="EAF1DD" w:themeFill="accent3" w:themeFillTint="33"/>
          </w:tcPr>
          <w:p w14:paraId="091EC42B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957" w:type="dxa"/>
            <w:shd w:val="clear" w:color="auto" w:fill="EAF1DD" w:themeFill="accent3" w:themeFillTint="33"/>
          </w:tcPr>
          <w:p w14:paraId="7C585173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Database 02 – DB02</w:t>
            </w:r>
          </w:p>
        </w:tc>
        <w:tc>
          <w:tcPr>
            <w:tcW w:w="1331" w:type="dxa"/>
            <w:shd w:val="clear" w:color="auto" w:fill="EAF1DD" w:themeFill="accent3" w:themeFillTint="33"/>
          </w:tcPr>
          <w:p w14:paraId="6339B2F1" w14:textId="4C2F9E46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Merge/>
            <w:shd w:val="clear" w:color="auto" w:fill="EAF1DD" w:themeFill="accent3" w:themeFillTint="33"/>
          </w:tcPr>
          <w:p w14:paraId="3792C5A8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D84B79" w14:textId="77777777" w:rsidR="00B949F0" w:rsidRDefault="00B949F0" w:rsidP="000B06F4">
      <w:pPr>
        <w:pStyle w:val="Heading2"/>
      </w:pPr>
      <w:bookmarkStart w:id="29" w:name="_Toc13558490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Service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Server</w:t>
      </w:r>
      <w:bookmarkEnd w:id="2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5"/>
        <w:gridCol w:w="963"/>
        <w:gridCol w:w="2670"/>
        <w:gridCol w:w="2976"/>
        <w:gridCol w:w="1983"/>
      </w:tblGrid>
      <w:tr w:rsidR="00B949F0" w14:paraId="64272A7B" w14:textId="77777777" w:rsidTr="00B2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6BD424B1" w14:textId="77777777" w:rsidR="00B949F0" w:rsidRDefault="00B949F0" w:rsidP="00D00FC0">
            <w:pPr>
              <w:spacing w:before="60" w:after="60"/>
              <w:jc w:val="center"/>
            </w:pPr>
            <w:r>
              <w:t>STT</w:t>
            </w:r>
          </w:p>
        </w:tc>
        <w:tc>
          <w:tcPr>
            <w:tcW w:w="963" w:type="dxa"/>
          </w:tcPr>
          <w:p w14:paraId="44907BEF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Vùng</w:t>
            </w:r>
            <w:proofErr w:type="spellEnd"/>
          </w:p>
        </w:tc>
        <w:tc>
          <w:tcPr>
            <w:tcW w:w="2748" w:type="dxa"/>
          </w:tcPr>
          <w:p w14:paraId="75EF4D5F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3060" w:type="dxa"/>
          </w:tcPr>
          <w:p w14:paraId="787835A3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phần</w:t>
            </w:r>
          </w:p>
        </w:tc>
        <w:tc>
          <w:tcPr>
            <w:tcW w:w="2045" w:type="dxa"/>
          </w:tcPr>
          <w:p w14:paraId="36AE9F6F" w14:textId="77777777" w:rsidR="00B949F0" w:rsidRDefault="00B949F0" w:rsidP="00D00FC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949F0" w14:paraId="6F2AB4BE" w14:textId="77777777" w:rsidTr="00B2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shd w:val="clear" w:color="auto" w:fill="auto"/>
          </w:tcPr>
          <w:p w14:paraId="4D95A3A0" w14:textId="77777777" w:rsidR="00B949F0" w:rsidRDefault="00B949F0" w:rsidP="00B2058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14:paraId="00B2FD08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Intranet</w:t>
            </w:r>
          </w:p>
        </w:tc>
        <w:tc>
          <w:tcPr>
            <w:tcW w:w="2748" w:type="dxa"/>
            <w:shd w:val="clear" w:color="auto" w:fill="auto"/>
          </w:tcPr>
          <w:p w14:paraId="6DA1CF74" w14:textId="2D54523A" w:rsidR="00B949F0" w:rsidRDefault="00D00FC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B949F0">
              <w:t xml:space="preserve">E01; </w:t>
            </w:r>
            <w:r>
              <w:t>W</w:t>
            </w:r>
            <w:r w:rsidR="00B949F0">
              <w:t>E02</w:t>
            </w:r>
          </w:p>
        </w:tc>
        <w:tc>
          <w:tcPr>
            <w:tcW w:w="3060" w:type="dxa"/>
            <w:shd w:val="clear" w:color="auto" w:fill="auto"/>
          </w:tcPr>
          <w:p w14:paraId="73A09424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WebSite</w:t>
            </w:r>
            <w:proofErr w:type="spellEnd"/>
            <w:r>
              <w:t xml:space="preserve"> Intranet</w:t>
            </w:r>
          </w:p>
        </w:tc>
        <w:tc>
          <w:tcPr>
            <w:tcW w:w="2045" w:type="dxa"/>
            <w:shd w:val="clear" w:color="auto" w:fill="auto"/>
          </w:tcPr>
          <w:p w14:paraId="72603052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9F0" w14:paraId="6E6E2183" w14:textId="77777777" w:rsidTr="00B2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shd w:val="clear" w:color="auto" w:fill="auto"/>
          </w:tcPr>
          <w:p w14:paraId="5464E012" w14:textId="77777777" w:rsidR="00B949F0" w:rsidRDefault="00B949F0" w:rsidP="00B2058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14:paraId="3CF506E7" w14:textId="7C029FF2" w:rsidR="00B949F0" w:rsidRDefault="00D00FC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Intranet</w:t>
            </w:r>
          </w:p>
        </w:tc>
        <w:tc>
          <w:tcPr>
            <w:tcW w:w="2748" w:type="dxa"/>
            <w:shd w:val="clear" w:color="auto" w:fill="auto"/>
          </w:tcPr>
          <w:p w14:paraId="1F16A922" w14:textId="2A37342D" w:rsidR="00B949F0" w:rsidRDefault="00D00FC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WE01</w:t>
            </w:r>
          </w:p>
        </w:tc>
        <w:tc>
          <w:tcPr>
            <w:tcW w:w="3060" w:type="dxa"/>
            <w:shd w:val="clear" w:color="auto" w:fill="auto"/>
          </w:tcPr>
          <w:p w14:paraId="43632F54" w14:textId="7C3B1069" w:rsidR="00B949F0" w:rsidRDefault="00F60CBA" w:rsidP="00F60CB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Service</w:t>
            </w:r>
          </w:p>
        </w:tc>
        <w:tc>
          <w:tcPr>
            <w:tcW w:w="2045" w:type="dxa"/>
            <w:shd w:val="clear" w:color="auto" w:fill="auto"/>
          </w:tcPr>
          <w:p w14:paraId="4F1B8946" w14:textId="77777777" w:rsidR="00B949F0" w:rsidRDefault="00B949F0" w:rsidP="00B2058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91B0A2" w14:textId="3C5F6B8E" w:rsidR="002326B5" w:rsidRDefault="002326B5" w:rsidP="008C220E"/>
    <w:p w14:paraId="33AE04EC" w14:textId="77777777" w:rsidR="008C220E" w:rsidRPr="00F258F6" w:rsidRDefault="008C220E" w:rsidP="008C220E"/>
    <w:sectPr w:rsidR="008C220E" w:rsidRPr="00F258F6" w:rsidSect="00CE273C">
      <w:headerReference w:type="default" r:id="rId16"/>
      <w:footerReference w:type="default" r:id="rId17"/>
      <w:footerReference w:type="first" r:id="rId18"/>
      <w:type w:val="continuous"/>
      <w:pgSz w:w="11909" w:h="16834" w:code="9"/>
      <w:pgMar w:top="1152" w:right="1152" w:bottom="900" w:left="1440" w:header="432" w:footer="43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E2818" w14:textId="77777777" w:rsidR="007770C0" w:rsidRDefault="007770C0">
      <w:r>
        <w:separator/>
      </w:r>
    </w:p>
  </w:endnote>
  <w:endnote w:type="continuationSeparator" w:id="0">
    <w:p w14:paraId="32FADDE4" w14:textId="77777777" w:rsidR="007770C0" w:rsidRDefault="0077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Batang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B8B2D" w14:textId="6B3A2A7E" w:rsidR="00E34B71" w:rsidRPr="002F6AF9" w:rsidRDefault="00E34B71" w:rsidP="002F6AF9">
    <w:pPr>
      <w:pStyle w:val="Footer"/>
      <w:pBdr>
        <w:top w:val="thinThickSmallGap" w:sz="24" w:space="1" w:color="622423" w:themeColor="accent2" w:themeShade="7F"/>
      </w:pBdr>
      <w:rPr>
        <w:rFonts w:cs="Arial"/>
        <w:sz w:val="18"/>
        <w:szCs w:val="18"/>
      </w:rPr>
    </w:pPr>
    <w:r w:rsidRPr="00AD2F81">
      <w:rPr>
        <w:rFonts w:cs="Arial"/>
        <w:sz w:val="18"/>
        <w:szCs w:val="18"/>
      </w:rPr>
      <w:ptab w:relativeTo="margin" w:alignment="right" w:leader="none"/>
    </w:r>
    <w:r>
      <w:rPr>
        <w:rFonts w:cs="Arial"/>
        <w:sz w:val="18"/>
        <w:szCs w:val="18"/>
      </w:rPr>
      <w:t>Trang</w:t>
    </w:r>
    <w:r w:rsidRPr="00AD2F81">
      <w:rPr>
        <w:rFonts w:cs="Arial"/>
        <w:sz w:val="18"/>
        <w:szCs w:val="18"/>
      </w:rPr>
      <w:t xml:space="preserve"> </w:t>
    </w:r>
    <w:r w:rsidRPr="00AD2F81">
      <w:rPr>
        <w:rFonts w:cs="Arial"/>
        <w:sz w:val="18"/>
        <w:szCs w:val="18"/>
      </w:rPr>
      <w:fldChar w:fldCharType="begin"/>
    </w:r>
    <w:r w:rsidRPr="00AD2F81">
      <w:rPr>
        <w:rFonts w:cs="Arial"/>
        <w:sz w:val="18"/>
        <w:szCs w:val="18"/>
      </w:rPr>
      <w:instrText xml:space="preserve"> PAGE   \* MERGEFORMAT </w:instrText>
    </w:r>
    <w:r w:rsidRPr="00AD2F81">
      <w:rPr>
        <w:rFonts w:cs="Arial"/>
        <w:sz w:val="18"/>
        <w:szCs w:val="18"/>
      </w:rPr>
      <w:fldChar w:fldCharType="separate"/>
    </w:r>
    <w:r w:rsidR="007257F2">
      <w:rPr>
        <w:rFonts w:cs="Arial"/>
        <w:noProof/>
        <w:sz w:val="18"/>
        <w:szCs w:val="18"/>
      </w:rPr>
      <w:t>7</w:t>
    </w:r>
    <w:r w:rsidRPr="00AD2F81">
      <w:rPr>
        <w:rFonts w:cs="Arial"/>
        <w:sz w:val="18"/>
        <w:szCs w:val="18"/>
      </w:rPr>
      <w:fldChar w:fldCharType="end"/>
    </w:r>
    <w:r w:rsidRPr="00AD2F81">
      <w:rPr>
        <w:rFonts w:cs="Arial"/>
        <w:sz w:val="18"/>
        <w:szCs w:val="18"/>
      </w:rPr>
      <w:t>/</w:t>
    </w:r>
    <w:r w:rsidRPr="00AD2F81">
      <w:rPr>
        <w:rFonts w:cs="Arial"/>
        <w:sz w:val="18"/>
        <w:szCs w:val="18"/>
      </w:rPr>
      <w:fldChar w:fldCharType="begin"/>
    </w:r>
    <w:r w:rsidRPr="00AD2F81">
      <w:rPr>
        <w:rFonts w:cs="Arial"/>
        <w:sz w:val="18"/>
        <w:szCs w:val="18"/>
      </w:rPr>
      <w:instrText xml:space="preserve"> NUMPAGES  </w:instrText>
    </w:r>
    <w:r w:rsidRPr="00AD2F81">
      <w:rPr>
        <w:rFonts w:cs="Arial"/>
        <w:sz w:val="18"/>
        <w:szCs w:val="18"/>
      </w:rPr>
      <w:fldChar w:fldCharType="separate"/>
    </w:r>
    <w:r w:rsidR="007257F2">
      <w:rPr>
        <w:rFonts w:cs="Arial"/>
        <w:noProof/>
        <w:sz w:val="18"/>
        <w:szCs w:val="18"/>
      </w:rPr>
      <w:t>7</w:t>
    </w:r>
    <w:r w:rsidRPr="00AD2F81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89923" w14:textId="77777777" w:rsidR="00E34B71" w:rsidRDefault="00E34B71">
    <w:pPr>
      <w:pStyle w:val="Footer"/>
    </w:pPr>
    <w:r>
      <w:rPr>
        <w:b/>
        <w:noProof/>
        <w:sz w:val="19"/>
        <w:szCs w:val="19"/>
      </w:rPr>
      <w:drawing>
        <wp:anchor distT="0" distB="0" distL="114300" distR="114300" simplePos="0" relativeHeight="251658240" behindDoc="1" locked="0" layoutInCell="1" allowOverlap="1" wp14:anchorId="3770D5B1" wp14:editId="7EC2C75B">
          <wp:simplePos x="0" y="0"/>
          <wp:positionH relativeFrom="column">
            <wp:posOffset>-56515</wp:posOffset>
          </wp:positionH>
          <wp:positionV relativeFrom="paragraph">
            <wp:posOffset>-3045037</wp:posOffset>
          </wp:positionV>
          <wp:extent cx="5894070" cy="2971800"/>
          <wp:effectExtent l="0" t="0" r="0" b="0"/>
          <wp:wrapNone/>
          <wp:docPr id="3" name="Picture 3" descr="1-2Trong do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-2Trong do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4070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2DB99" w14:textId="77777777" w:rsidR="007770C0" w:rsidRDefault="007770C0">
      <w:r>
        <w:separator/>
      </w:r>
    </w:p>
  </w:footnote>
  <w:footnote w:type="continuationSeparator" w:id="0">
    <w:p w14:paraId="49A5ACCD" w14:textId="77777777" w:rsidR="007770C0" w:rsidRDefault="00777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4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927"/>
      <w:gridCol w:w="5657"/>
      <w:gridCol w:w="1629"/>
    </w:tblGrid>
    <w:tr w:rsidR="00E34B71" w14:paraId="759F13BE" w14:textId="77777777" w:rsidTr="001C1BB4">
      <w:tc>
        <w:tcPr>
          <w:tcW w:w="1046" w:type="pct"/>
          <w:vAlign w:val="bottom"/>
        </w:tcPr>
        <w:p w14:paraId="520E5A2D" w14:textId="7169F4E0" w:rsidR="00E34B71" w:rsidRPr="007A29FF" w:rsidRDefault="00E34B71" w:rsidP="004512A2">
          <w:pPr>
            <w:pStyle w:val="Header"/>
            <w:spacing w:before="0" w:after="0" w:line="240" w:lineRule="auto"/>
            <w:rPr>
              <w:bCs/>
              <w:szCs w:val="24"/>
            </w:rPr>
          </w:pPr>
        </w:p>
      </w:tc>
      <w:tc>
        <w:tcPr>
          <w:tcW w:w="3070" w:type="pct"/>
          <w:vAlign w:val="bottom"/>
        </w:tcPr>
        <w:p w14:paraId="0BA664CA" w14:textId="31DF4C43" w:rsidR="00E34B71" w:rsidRPr="00CF0CFC" w:rsidRDefault="00E34B71" w:rsidP="00485394">
          <w:pPr>
            <w:pStyle w:val="Header"/>
            <w:spacing w:before="0" w:after="0" w:line="240" w:lineRule="auto"/>
            <w:jc w:val="center"/>
            <w:rPr>
              <w:rFonts w:cs="Arial"/>
              <w:bCs/>
              <w:color w:val="404040" w:themeColor="text1" w:themeTint="BF"/>
              <w:sz w:val="18"/>
              <w:szCs w:val="18"/>
            </w:rPr>
          </w:pPr>
        </w:p>
      </w:tc>
      <w:tc>
        <w:tcPr>
          <w:tcW w:w="885" w:type="pct"/>
          <w:vAlign w:val="bottom"/>
        </w:tcPr>
        <w:p w14:paraId="09755734" w14:textId="28CBD5DD" w:rsidR="00E34B71" w:rsidRPr="00AC0B71" w:rsidRDefault="00E34B71" w:rsidP="001C1BB4">
          <w:pPr>
            <w:pStyle w:val="Header"/>
            <w:spacing w:before="0" w:after="0" w:line="240" w:lineRule="auto"/>
            <w:jc w:val="right"/>
            <w:rPr>
              <w:rFonts w:cs="Arial"/>
              <w:bCs/>
              <w:color w:val="404040" w:themeColor="text1" w:themeTint="BF"/>
              <w:sz w:val="18"/>
              <w:szCs w:val="18"/>
            </w:rPr>
          </w:pPr>
          <w:r>
            <w:rPr>
              <w:rFonts w:cs="Arial"/>
            </w:rPr>
            <w:t>Version 1.0</w:t>
          </w:r>
        </w:p>
      </w:tc>
    </w:tr>
  </w:tbl>
  <w:p w14:paraId="72C56684" w14:textId="77777777" w:rsidR="00E34B71" w:rsidRPr="003342D0" w:rsidRDefault="00E34B71" w:rsidP="00334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791675D"/>
    <w:multiLevelType w:val="hybridMultilevel"/>
    <w:tmpl w:val="6D9EB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3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>
    <w:nsid w:val="15AB04DF"/>
    <w:multiLevelType w:val="multilevel"/>
    <w:tmpl w:val="1D4403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>
    <w:nsid w:val="29211AFF"/>
    <w:multiLevelType w:val="hybridMultilevel"/>
    <w:tmpl w:val="BE80B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F5670"/>
    <w:multiLevelType w:val="multilevel"/>
    <w:tmpl w:val="B8E263D2"/>
    <w:lvl w:ilvl="0">
      <w:start w:val="1"/>
      <w:numFmt w:val="decimal"/>
      <w:pStyle w:val="MyNor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222BC6"/>
    <w:multiLevelType w:val="multilevel"/>
    <w:tmpl w:val="21EA5C8C"/>
    <w:lvl w:ilvl="0">
      <w:start w:val="1"/>
      <w:numFmt w:val="bullet"/>
      <w:pStyle w:val="ListLevel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CF07628"/>
    <w:multiLevelType w:val="hybridMultilevel"/>
    <w:tmpl w:val="E18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4B4A14BD"/>
    <w:multiLevelType w:val="hybridMultilevel"/>
    <w:tmpl w:val="A08A5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25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3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4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EE579E7"/>
    <w:multiLevelType w:val="hybridMultilevel"/>
    <w:tmpl w:val="A7086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3"/>
  </w:num>
  <w:num w:numId="4">
    <w:abstractNumId w:val="34"/>
  </w:num>
  <w:num w:numId="5">
    <w:abstractNumId w:val="32"/>
  </w:num>
  <w:num w:numId="6">
    <w:abstractNumId w:val="24"/>
  </w:num>
  <w:num w:numId="7">
    <w:abstractNumId w:val="7"/>
  </w:num>
  <w:num w:numId="8">
    <w:abstractNumId w:val="22"/>
  </w:num>
  <w:num w:numId="9">
    <w:abstractNumId w:val="12"/>
  </w:num>
  <w:num w:numId="10">
    <w:abstractNumId w:val="4"/>
  </w:num>
  <w:num w:numId="11">
    <w:abstractNumId w:val="13"/>
  </w:num>
  <w:num w:numId="12">
    <w:abstractNumId w:val="16"/>
  </w:num>
  <w:num w:numId="13">
    <w:abstractNumId w:val="35"/>
  </w:num>
  <w:num w:numId="14">
    <w:abstractNumId w:val="1"/>
  </w:num>
  <w:num w:numId="15">
    <w:abstractNumId w:val="11"/>
  </w:num>
  <w:num w:numId="16">
    <w:abstractNumId w:val="4"/>
  </w:num>
  <w:num w:numId="17">
    <w:abstractNumId w:val="4"/>
  </w:num>
  <w:num w:numId="18">
    <w:abstractNumId w:val="21"/>
  </w:num>
  <w:num w:numId="1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  <v:shadow on="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8D"/>
    <w:rsid w:val="000010E6"/>
    <w:rsid w:val="0000140B"/>
    <w:rsid w:val="00001CCF"/>
    <w:rsid w:val="000022A0"/>
    <w:rsid w:val="00002BC5"/>
    <w:rsid w:val="00003921"/>
    <w:rsid w:val="00004186"/>
    <w:rsid w:val="0000592E"/>
    <w:rsid w:val="00005D69"/>
    <w:rsid w:val="00006536"/>
    <w:rsid w:val="00007021"/>
    <w:rsid w:val="00010A16"/>
    <w:rsid w:val="00010C88"/>
    <w:rsid w:val="00010DA0"/>
    <w:rsid w:val="00010DF7"/>
    <w:rsid w:val="0001273C"/>
    <w:rsid w:val="0001290E"/>
    <w:rsid w:val="00013026"/>
    <w:rsid w:val="0001308A"/>
    <w:rsid w:val="00013D65"/>
    <w:rsid w:val="00013E60"/>
    <w:rsid w:val="000152B0"/>
    <w:rsid w:val="00016038"/>
    <w:rsid w:val="000166BD"/>
    <w:rsid w:val="00016F73"/>
    <w:rsid w:val="00017050"/>
    <w:rsid w:val="0001739C"/>
    <w:rsid w:val="000179CD"/>
    <w:rsid w:val="00017AA7"/>
    <w:rsid w:val="00017AD8"/>
    <w:rsid w:val="00020D47"/>
    <w:rsid w:val="00021B40"/>
    <w:rsid w:val="00022245"/>
    <w:rsid w:val="000224A7"/>
    <w:rsid w:val="000229E0"/>
    <w:rsid w:val="00022DC7"/>
    <w:rsid w:val="00023003"/>
    <w:rsid w:val="00023E01"/>
    <w:rsid w:val="00024470"/>
    <w:rsid w:val="00024C43"/>
    <w:rsid w:val="00025DA8"/>
    <w:rsid w:val="000262E2"/>
    <w:rsid w:val="00026C47"/>
    <w:rsid w:val="00026D93"/>
    <w:rsid w:val="0003088A"/>
    <w:rsid w:val="00031744"/>
    <w:rsid w:val="0003209D"/>
    <w:rsid w:val="000325D1"/>
    <w:rsid w:val="00033414"/>
    <w:rsid w:val="00033D28"/>
    <w:rsid w:val="00034D43"/>
    <w:rsid w:val="000352A5"/>
    <w:rsid w:val="000354C6"/>
    <w:rsid w:val="00035D17"/>
    <w:rsid w:val="00036565"/>
    <w:rsid w:val="000369BD"/>
    <w:rsid w:val="00037031"/>
    <w:rsid w:val="000371D3"/>
    <w:rsid w:val="000374F8"/>
    <w:rsid w:val="0004035E"/>
    <w:rsid w:val="000405ED"/>
    <w:rsid w:val="00040A48"/>
    <w:rsid w:val="00040C07"/>
    <w:rsid w:val="00043CD4"/>
    <w:rsid w:val="00043D7F"/>
    <w:rsid w:val="00043DB4"/>
    <w:rsid w:val="0004492A"/>
    <w:rsid w:val="00044EC4"/>
    <w:rsid w:val="000452C3"/>
    <w:rsid w:val="000459F0"/>
    <w:rsid w:val="00046DBE"/>
    <w:rsid w:val="00047071"/>
    <w:rsid w:val="000476C9"/>
    <w:rsid w:val="000479C1"/>
    <w:rsid w:val="00047CE3"/>
    <w:rsid w:val="000503AE"/>
    <w:rsid w:val="000506E7"/>
    <w:rsid w:val="00050C70"/>
    <w:rsid w:val="00050DDF"/>
    <w:rsid w:val="000519AF"/>
    <w:rsid w:val="000522BE"/>
    <w:rsid w:val="000531B4"/>
    <w:rsid w:val="000533CC"/>
    <w:rsid w:val="00053534"/>
    <w:rsid w:val="00053807"/>
    <w:rsid w:val="00054242"/>
    <w:rsid w:val="000556E4"/>
    <w:rsid w:val="00055723"/>
    <w:rsid w:val="00055AF4"/>
    <w:rsid w:val="00055F95"/>
    <w:rsid w:val="00056436"/>
    <w:rsid w:val="00056BD2"/>
    <w:rsid w:val="00057B94"/>
    <w:rsid w:val="00057DF6"/>
    <w:rsid w:val="00060035"/>
    <w:rsid w:val="00060247"/>
    <w:rsid w:val="00061388"/>
    <w:rsid w:val="00061759"/>
    <w:rsid w:val="0006178A"/>
    <w:rsid w:val="000618D7"/>
    <w:rsid w:val="00061D1C"/>
    <w:rsid w:val="000624FD"/>
    <w:rsid w:val="000628F7"/>
    <w:rsid w:val="000629B2"/>
    <w:rsid w:val="0006328C"/>
    <w:rsid w:val="00064B05"/>
    <w:rsid w:val="00065004"/>
    <w:rsid w:val="000651EC"/>
    <w:rsid w:val="000654D5"/>
    <w:rsid w:val="000658D0"/>
    <w:rsid w:val="000659AD"/>
    <w:rsid w:val="00065B6D"/>
    <w:rsid w:val="00065EAA"/>
    <w:rsid w:val="00066661"/>
    <w:rsid w:val="000668E4"/>
    <w:rsid w:val="00066981"/>
    <w:rsid w:val="000675F3"/>
    <w:rsid w:val="000677DB"/>
    <w:rsid w:val="000703D6"/>
    <w:rsid w:val="000703EA"/>
    <w:rsid w:val="0007120B"/>
    <w:rsid w:val="00071414"/>
    <w:rsid w:val="000716DE"/>
    <w:rsid w:val="00072337"/>
    <w:rsid w:val="000724CD"/>
    <w:rsid w:val="00072D52"/>
    <w:rsid w:val="0007316F"/>
    <w:rsid w:val="00073403"/>
    <w:rsid w:val="00073AF2"/>
    <w:rsid w:val="00073D26"/>
    <w:rsid w:val="00073F46"/>
    <w:rsid w:val="00073FFA"/>
    <w:rsid w:val="0007498F"/>
    <w:rsid w:val="000749A7"/>
    <w:rsid w:val="00075982"/>
    <w:rsid w:val="00076400"/>
    <w:rsid w:val="00076530"/>
    <w:rsid w:val="00076D90"/>
    <w:rsid w:val="0007781C"/>
    <w:rsid w:val="000779F9"/>
    <w:rsid w:val="00077D04"/>
    <w:rsid w:val="0008025D"/>
    <w:rsid w:val="000815D4"/>
    <w:rsid w:val="000817AA"/>
    <w:rsid w:val="0008201C"/>
    <w:rsid w:val="00082E98"/>
    <w:rsid w:val="00083ABE"/>
    <w:rsid w:val="00083C84"/>
    <w:rsid w:val="00083DAB"/>
    <w:rsid w:val="000845B2"/>
    <w:rsid w:val="00085D50"/>
    <w:rsid w:val="000861E3"/>
    <w:rsid w:val="0008661D"/>
    <w:rsid w:val="00087925"/>
    <w:rsid w:val="00090102"/>
    <w:rsid w:val="0009028F"/>
    <w:rsid w:val="00090290"/>
    <w:rsid w:val="00090FF8"/>
    <w:rsid w:val="0009122E"/>
    <w:rsid w:val="000916FD"/>
    <w:rsid w:val="00091A19"/>
    <w:rsid w:val="00092263"/>
    <w:rsid w:val="00092328"/>
    <w:rsid w:val="000923F6"/>
    <w:rsid w:val="00092A4D"/>
    <w:rsid w:val="00093900"/>
    <w:rsid w:val="00094BD2"/>
    <w:rsid w:val="0009551A"/>
    <w:rsid w:val="00095BC9"/>
    <w:rsid w:val="00095FFE"/>
    <w:rsid w:val="00096472"/>
    <w:rsid w:val="00096715"/>
    <w:rsid w:val="00096B47"/>
    <w:rsid w:val="00097CC2"/>
    <w:rsid w:val="00097F3F"/>
    <w:rsid w:val="000A003D"/>
    <w:rsid w:val="000A0C19"/>
    <w:rsid w:val="000A103F"/>
    <w:rsid w:val="000A1634"/>
    <w:rsid w:val="000A1A12"/>
    <w:rsid w:val="000A2E81"/>
    <w:rsid w:val="000A457D"/>
    <w:rsid w:val="000A46F9"/>
    <w:rsid w:val="000A4B70"/>
    <w:rsid w:val="000A5549"/>
    <w:rsid w:val="000A5776"/>
    <w:rsid w:val="000A5A45"/>
    <w:rsid w:val="000A5D50"/>
    <w:rsid w:val="000A601B"/>
    <w:rsid w:val="000A6A06"/>
    <w:rsid w:val="000A6BE4"/>
    <w:rsid w:val="000A762F"/>
    <w:rsid w:val="000B02F6"/>
    <w:rsid w:val="000B06F4"/>
    <w:rsid w:val="000B0A39"/>
    <w:rsid w:val="000B1A32"/>
    <w:rsid w:val="000B1FE7"/>
    <w:rsid w:val="000B231E"/>
    <w:rsid w:val="000B259A"/>
    <w:rsid w:val="000B2697"/>
    <w:rsid w:val="000B2D2F"/>
    <w:rsid w:val="000B2DD3"/>
    <w:rsid w:val="000B3A84"/>
    <w:rsid w:val="000B455C"/>
    <w:rsid w:val="000B481F"/>
    <w:rsid w:val="000B4841"/>
    <w:rsid w:val="000B4BCD"/>
    <w:rsid w:val="000B4C85"/>
    <w:rsid w:val="000B5D3E"/>
    <w:rsid w:val="000B63DE"/>
    <w:rsid w:val="000B66DF"/>
    <w:rsid w:val="000B6B4D"/>
    <w:rsid w:val="000B6CAE"/>
    <w:rsid w:val="000B7017"/>
    <w:rsid w:val="000B753A"/>
    <w:rsid w:val="000B7802"/>
    <w:rsid w:val="000B7CC6"/>
    <w:rsid w:val="000C01D5"/>
    <w:rsid w:val="000C103D"/>
    <w:rsid w:val="000C12E8"/>
    <w:rsid w:val="000C156D"/>
    <w:rsid w:val="000C15BE"/>
    <w:rsid w:val="000C1B3A"/>
    <w:rsid w:val="000C2786"/>
    <w:rsid w:val="000C30AF"/>
    <w:rsid w:val="000C3712"/>
    <w:rsid w:val="000C38F7"/>
    <w:rsid w:val="000C44DA"/>
    <w:rsid w:val="000C4899"/>
    <w:rsid w:val="000C489C"/>
    <w:rsid w:val="000C4D58"/>
    <w:rsid w:val="000C4F16"/>
    <w:rsid w:val="000C60B9"/>
    <w:rsid w:val="000C6ABB"/>
    <w:rsid w:val="000C6B6C"/>
    <w:rsid w:val="000C71C2"/>
    <w:rsid w:val="000C7ABB"/>
    <w:rsid w:val="000C7BE1"/>
    <w:rsid w:val="000C7D3E"/>
    <w:rsid w:val="000D0484"/>
    <w:rsid w:val="000D0C00"/>
    <w:rsid w:val="000D1834"/>
    <w:rsid w:val="000D1AC0"/>
    <w:rsid w:val="000D35EC"/>
    <w:rsid w:val="000D36B0"/>
    <w:rsid w:val="000D39B1"/>
    <w:rsid w:val="000D3FA8"/>
    <w:rsid w:val="000D538F"/>
    <w:rsid w:val="000D5815"/>
    <w:rsid w:val="000D5C88"/>
    <w:rsid w:val="000D5D51"/>
    <w:rsid w:val="000D7369"/>
    <w:rsid w:val="000D73AC"/>
    <w:rsid w:val="000D7509"/>
    <w:rsid w:val="000D753C"/>
    <w:rsid w:val="000D794D"/>
    <w:rsid w:val="000E00D7"/>
    <w:rsid w:val="000E0461"/>
    <w:rsid w:val="000E08F5"/>
    <w:rsid w:val="000E0AE9"/>
    <w:rsid w:val="000E0EFB"/>
    <w:rsid w:val="000E1927"/>
    <w:rsid w:val="000E1ADA"/>
    <w:rsid w:val="000E1EC1"/>
    <w:rsid w:val="000E23FA"/>
    <w:rsid w:val="000E2580"/>
    <w:rsid w:val="000E387D"/>
    <w:rsid w:val="000E4984"/>
    <w:rsid w:val="000E5041"/>
    <w:rsid w:val="000E535D"/>
    <w:rsid w:val="000E578D"/>
    <w:rsid w:val="000E57A9"/>
    <w:rsid w:val="000E5AEF"/>
    <w:rsid w:val="000E63F3"/>
    <w:rsid w:val="000E7442"/>
    <w:rsid w:val="000E754A"/>
    <w:rsid w:val="000F018A"/>
    <w:rsid w:val="000F0A61"/>
    <w:rsid w:val="000F0AA3"/>
    <w:rsid w:val="000F12A7"/>
    <w:rsid w:val="000F14B4"/>
    <w:rsid w:val="000F1573"/>
    <w:rsid w:val="000F19BB"/>
    <w:rsid w:val="000F1CC8"/>
    <w:rsid w:val="000F24D3"/>
    <w:rsid w:val="000F25EF"/>
    <w:rsid w:val="000F2C01"/>
    <w:rsid w:val="000F3A2A"/>
    <w:rsid w:val="000F4113"/>
    <w:rsid w:val="000F44B0"/>
    <w:rsid w:val="000F45C1"/>
    <w:rsid w:val="000F4701"/>
    <w:rsid w:val="000F4742"/>
    <w:rsid w:val="000F4911"/>
    <w:rsid w:val="000F52F6"/>
    <w:rsid w:val="000F5D8B"/>
    <w:rsid w:val="000F6948"/>
    <w:rsid w:val="000F70B5"/>
    <w:rsid w:val="000F75CF"/>
    <w:rsid w:val="000F7CBC"/>
    <w:rsid w:val="00100451"/>
    <w:rsid w:val="0010068A"/>
    <w:rsid w:val="00100AC6"/>
    <w:rsid w:val="00100BE4"/>
    <w:rsid w:val="00101238"/>
    <w:rsid w:val="00102C26"/>
    <w:rsid w:val="00102D72"/>
    <w:rsid w:val="00103A55"/>
    <w:rsid w:val="00104358"/>
    <w:rsid w:val="0010436A"/>
    <w:rsid w:val="00104676"/>
    <w:rsid w:val="0010786B"/>
    <w:rsid w:val="001101B5"/>
    <w:rsid w:val="00110646"/>
    <w:rsid w:val="00110CC0"/>
    <w:rsid w:val="00110F1C"/>
    <w:rsid w:val="00110F44"/>
    <w:rsid w:val="0011108E"/>
    <w:rsid w:val="00111B37"/>
    <w:rsid w:val="00111E25"/>
    <w:rsid w:val="001123D2"/>
    <w:rsid w:val="00112C9B"/>
    <w:rsid w:val="00112EB1"/>
    <w:rsid w:val="001134C8"/>
    <w:rsid w:val="00113A7C"/>
    <w:rsid w:val="00114B62"/>
    <w:rsid w:val="00114C5D"/>
    <w:rsid w:val="001158AE"/>
    <w:rsid w:val="00115F01"/>
    <w:rsid w:val="00116489"/>
    <w:rsid w:val="00116607"/>
    <w:rsid w:val="00116A7D"/>
    <w:rsid w:val="00116DDE"/>
    <w:rsid w:val="0011723F"/>
    <w:rsid w:val="00117BCD"/>
    <w:rsid w:val="001204EE"/>
    <w:rsid w:val="00120539"/>
    <w:rsid w:val="00120E45"/>
    <w:rsid w:val="00120F63"/>
    <w:rsid w:val="0012164D"/>
    <w:rsid w:val="001217FD"/>
    <w:rsid w:val="00121976"/>
    <w:rsid w:val="00121D89"/>
    <w:rsid w:val="00122300"/>
    <w:rsid w:val="00122657"/>
    <w:rsid w:val="001226B5"/>
    <w:rsid w:val="00122F21"/>
    <w:rsid w:val="00122FB4"/>
    <w:rsid w:val="00122FE7"/>
    <w:rsid w:val="00123DB3"/>
    <w:rsid w:val="0012488B"/>
    <w:rsid w:val="00125866"/>
    <w:rsid w:val="00125AF8"/>
    <w:rsid w:val="0012752C"/>
    <w:rsid w:val="00130C58"/>
    <w:rsid w:val="001319FB"/>
    <w:rsid w:val="00132AD9"/>
    <w:rsid w:val="001343D9"/>
    <w:rsid w:val="001344DB"/>
    <w:rsid w:val="00134603"/>
    <w:rsid w:val="00134842"/>
    <w:rsid w:val="001351F0"/>
    <w:rsid w:val="00135C6B"/>
    <w:rsid w:val="00136021"/>
    <w:rsid w:val="00136095"/>
    <w:rsid w:val="00136291"/>
    <w:rsid w:val="001363DD"/>
    <w:rsid w:val="001364F1"/>
    <w:rsid w:val="0013664A"/>
    <w:rsid w:val="00136F87"/>
    <w:rsid w:val="00137709"/>
    <w:rsid w:val="00140429"/>
    <w:rsid w:val="00141D61"/>
    <w:rsid w:val="00141DAF"/>
    <w:rsid w:val="00141EEF"/>
    <w:rsid w:val="00142F88"/>
    <w:rsid w:val="00143372"/>
    <w:rsid w:val="00143926"/>
    <w:rsid w:val="00143DBA"/>
    <w:rsid w:val="00143F8E"/>
    <w:rsid w:val="00144403"/>
    <w:rsid w:val="001448AC"/>
    <w:rsid w:val="00144CE7"/>
    <w:rsid w:val="00145C9F"/>
    <w:rsid w:val="001466FE"/>
    <w:rsid w:val="001469A8"/>
    <w:rsid w:val="00146D85"/>
    <w:rsid w:val="0014768E"/>
    <w:rsid w:val="001477D1"/>
    <w:rsid w:val="00147952"/>
    <w:rsid w:val="00151235"/>
    <w:rsid w:val="00151D17"/>
    <w:rsid w:val="00152E59"/>
    <w:rsid w:val="001533D7"/>
    <w:rsid w:val="001536AF"/>
    <w:rsid w:val="0015391C"/>
    <w:rsid w:val="00153E7F"/>
    <w:rsid w:val="00153FA0"/>
    <w:rsid w:val="001540CE"/>
    <w:rsid w:val="00154C27"/>
    <w:rsid w:val="0015624C"/>
    <w:rsid w:val="001566C6"/>
    <w:rsid w:val="00156A71"/>
    <w:rsid w:val="00156AA9"/>
    <w:rsid w:val="00156D9D"/>
    <w:rsid w:val="00157737"/>
    <w:rsid w:val="001579F6"/>
    <w:rsid w:val="00157A9B"/>
    <w:rsid w:val="0016010E"/>
    <w:rsid w:val="00161A68"/>
    <w:rsid w:val="00161D75"/>
    <w:rsid w:val="00162185"/>
    <w:rsid w:val="00162CD9"/>
    <w:rsid w:val="00162FDD"/>
    <w:rsid w:val="00163012"/>
    <w:rsid w:val="00163207"/>
    <w:rsid w:val="001632CA"/>
    <w:rsid w:val="001634DF"/>
    <w:rsid w:val="00163738"/>
    <w:rsid w:val="0016380A"/>
    <w:rsid w:val="00163FA8"/>
    <w:rsid w:val="00164376"/>
    <w:rsid w:val="00164D62"/>
    <w:rsid w:val="001650EB"/>
    <w:rsid w:val="00165532"/>
    <w:rsid w:val="00165D48"/>
    <w:rsid w:val="00165F7E"/>
    <w:rsid w:val="00166126"/>
    <w:rsid w:val="00166294"/>
    <w:rsid w:val="00166F67"/>
    <w:rsid w:val="001671B8"/>
    <w:rsid w:val="00167D2C"/>
    <w:rsid w:val="00170494"/>
    <w:rsid w:val="001704B4"/>
    <w:rsid w:val="00170582"/>
    <w:rsid w:val="001707A8"/>
    <w:rsid w:val="00170C38"/>
    <w:rsid w:val="0017121E"/>
    <w:rsid w:val="00171C99"/>
    <w:rsid w:val="00172055"/>
    <w:rsid w:val="0017261E"/>
    <w:rsid w:val="00172933"/>
    <w:rsid w:val="0017294E"/>
    <w:rsid w:val="00172AB6"/>
    <w:rsid w:val="00172CD8"/>
    <w:rsid w:val="00172D2B"/>
    <w:rsid w:val="001731A5"/>
    <w:rsid w:val="0017339A"/>
    <w:rsid w:val="0017373C"/>
    <w:rsid w:val="001739B7"/>
    <w:rsid w:val="00173B38"/>
    <w:rsid w:val="001741C6"/>
    <w:rsid w:val="001744F9"/>
    <w:rsid w:val="0017459D"/>
    <w:rsid w:val="00174BDA"/>
    <w:rsid w:val="00174E47"/>
    <w:rsid w:val="00175E7A"/>
    <w:rsid w:val="00175E9E"/>
    <w:rsid w:val="00175FF6"/>
    <w:rsid w:val="0017613C"/>
    <w:rsid w:val="0017749B"/>
    <w:rsid w:val="00177A38"/>
    <w:rsid w:val="0018063D"/>
    <w:rsid w:val="0018084A"/>
    <w:rsid w:val="00180DC4"/>
    <w:rsid w:val="00181DD1"/>
    <w:rsid w:val="00181FD5"/>
    <w:rsid w:val="00182323"/>
    <w:rsid w:val="00183501"/>
    <w:rsid w:val="001844B6"/>
    <w:rsid w:val="001847CB"/>
    <w:rsid w:val="0018638F"/>
    <w:rsid w:val="001864FF"/>
    <w:rsid w:val="0018793D"/>
    <w:rsid w:val="00187B31"/>
    <w:rsid w:val="00187E47"/>
    <w:rsid w:val="00190977"/>
    <w:rsid w:val="00190CD4"/>
    <w:rsid w:val="0019179F"/>
    <w:rsid w:val="00192CBE"/>
    <w:rsid w:val="00192D2B"/>
    <w:rsid w:val="00193938"/>
    <w:rsid w:val="00193D5B"/>
    <w:rsid w:val="00193E12"/>
    <w:rsid w:val="00194B4E"/>
    <w:rsid w:val="00194C52"/>
    <w:rsid w:val="00194D3B"/>
    <w:rsid w:val="00195388"/>
    <w:rsid w:val="00195D44"/>
    <w:rsid w:val="00195DA3"/>
    <w:rsid w:val="001962B3"/>
    <w:rsid w:val="0019655E"/>
    <w:rsid w:val="001975C5"/>
    <w:rsid w:val="001976AB"/>
    <w:rsid w:val="001A0766"/>
    <w:rsid w:val="001A0A11"/>
    <w:rsid w:val="001A0D2A"/>
    <w:rsid w:val="001A10FD"/>
    <w:rsid w:val="001A1722"/>
    <w:rsid w:val="001A18BF"/>
    <w:rsid w:val="001A1B07"/>
    <w:rsid w:val="001A1D17"/>
    <w:rsid w:val="001A26C8"/>
    <w:rsid w:val="001A30F0"/>
    <w:rsid w:val="001A3502"/>
    <w:rsid w:val="001A37F5"/>
    <w:rsid w:val="001A38F4"/>
    <w:rsid w:val="001A3A9A"/>
    <w:rsid w:val="001A3CB4"/>
    <w:rsid w:val="001A4B07"/>
    <w:rsid w:val="001A50B0"/>
    <w:rsid w:val="001A515D"/>
    <w:rsid w:val="001A55C1"/>
    <w:rsid w:val="001A5EF6"/>
    <w:rsid w:val="001A6551"/>
    <w:rsid w:val="001A6946"/>
    <w:rsid w:val="001A6C25"/>
    <w:rsid w:val="001A6C98"/>
    <w:rsid w:val="001A72F3"/>
    <w:rsid w:val="001A734C"/>
    <w:rsid w:val="001A7C64"/>
    <w:rsid w:val="001B04F3"/>
    <w:rsid w:val="001B0B46"/>
    <w:rsid w:val="001B1510"/>
    <w:rsid w:val="001B188D"/>
    <w:rsid w:val="001B201D"/>
    <w:rsid w:val="001B396C"/>
    <w:rsid w:val="001B3E07"/>
    <w:rsid w:val="001B4389"/>
    <w:rsid w:val="001B505F"/>
    <w:rsid w:val="001B50A9"/>
    <w:rsid w:val="001B514C"/>
    <w:rsid w:val="001B54DD"/>
    <w:rsid w:val="001B582C"/>
    <w:rsid w:val="001B5A84"/>
    <w:rsid w:val="001B62E7"/>
    <w:rsid w:val="001B63C0"/>
    <w:rsid w:val="001B641F"/>
    <w:rsid w:val="001B7DBA"/>
    <w:rsid w:val="001B7E1E"/>
    <w:rsid w:val="001B7E1F"/>
    <w:rsid w:val="001C19F2"/>
    <w:rsid w:val="001C1BB4"/>
    <w:rsid w:val="001C2467"/>
    <w:rsid w:val="001C25A5"/>
    <w:rsid w:val="001C2890"/>
    <w:rsid w:val="001C2F92"/>
    <w:rsid w:val="001C30E3"/>
    <w:rsid w:val="001C3321"/>
    <w:rsid w:val="001C3604"/>
    <w:rsid w:val="001C3651"/>
    <w:rsid w:val="001C37A7"/>
    <w:rsid w:val="001C3C80"/>
    <w:rsid w:val="001C40E6"/>
    <w:rsid w:val="001C43B0"/>
    <w:rsid w:val="001C4903"/>
    <w:rsid w:val="001C4CAF"/>
    <w:rsid w:val="001C52FF"/>
    <w:rsid w:val="001C5437"/>
    <w:rsid w:val="001C57A8"/>
    <w:rsid w:val="001C5887"/>
    <w:rsid w:val="001C58E8"/>
    <w:rsid w:val="001C5B7A"/>
    <w:rsid w:val="001C679F"/>
    <w:rsid w:val="001D0194"/>
    <w:rsid w:val="001D0244"/>
    <w:rsid w:val="001D0356"/>
    <w:rsid w:val="001D14F4"/>
    <w:rsid w:val="001D175D"/>
    <w:rsid w:val="001D1C03"/>
    <w:rsid w:val="001D305A"/>
    <w:rsid w:val="001D314A"/>
    <w:rsid w:val="001D5048"/>
    <w:rsid w:val="001D5130"/>
    <w:rsid w:val="001D52CE"/>
    <w:rsid w:val="001D5E7E"/>
    <w:rsid w:val="001D5FD4"/>
    <w:rsid w:val="001D629A"/>
    <w:rsid w:val="001D66A7"/>
    <w:rsid w:val="001D66B3"/>
    <w:rsid w:val="001D692B"/>
    <w:rsid w:val="001D6CCD"/>
    <w:rsid w:val="001D7343"/>
    <w:rsid w:val="001D741A"/>
    <w:rsid w:val="001E069F"/>
    <w:rsid w:val="001E07EF"/>
    <w:rsid w:val="001E08FF"/>
    <w:rsid w:val="001E090A"/>
    <w:rsid w:val="001E1118"/>
    <w:rsid w:val="001E1243"/>
    <w:rsid w:val="001E135B"/>
    <w:rsid w:val="001E1542"/>
    <w:rsid w:val="001E1CD9"/>
    <w:rsid w:val="001E2267"/>
    <w:rsid w:val="001E2568"/>
    <w:rsid w:val="001E2650"/>
    <w:rsid w:val="001E27E8"/>
    <w:rsid w:val="001E2F88"/>
    <w:rsid w:val="001E33ED"/>
    <w:rsid w:val="001E37F7"/>
    <w:rsid w:val="001E3B0D"/>
    <w:rsid w:val="001E42AF"/>
    <w:rsid w:val="001E4565"/>
    <w:rsid w:val="001E4A21"/>
    <w:rsid w:val="001E69D8"/>
    <w:rsid w:val="001E7082"/>
    <w:rsid w:val="001E7382"/>
    <w:rsid w:val="001E777B"/>
    <w:rsid w:val="001E7B35"/>
    <w:rsid w:val="001F058E"/>
    <w:rsid w:val="001F06E4"/>
    <w:rsid w:val="001F14B6"/>
    <w:rsid w:val="001F1509"/>
    <w:rsid w:val="001F21FB"/>
    <w:rsid w:val="001F2E28"/>
    <w:rsid w:val="001F321F"/>
    <w:rsid w:val="001F328F"/>
    <w:rsid w:val="001F3545"/>
    <w:rsid w:val="001F36B2"/>
    <w:rsid w:val="001F3DEA"/>
    <w:rsid w:val="001F473A"/>
    <w:rsid w:val="001F49D8"/>
    <w:rsid w:val="001F4AC4"/>
    <w:rsid w:val="001F563C"/>
    <w:rsid w:val="001F5EDE"/>
    <w:rsid w:val="001F6762"/>
    <w:rsid w:val="001F6E8F"/>
    <w:rsid w:val="001F708D"/>
    <w:rsid w:val="001F71B4"/>
    <w:rsid w:val="001F7811"/>
    <w:rsid w:val="001F7F59"/>
    <w:rsid w:val="0020160E"/>
    <w:rsid w:val="00201B85"/>
    <w:rsid w:val="00201C58"/>
    <w:rsid w:val="00201CA5"/>
    <w:rsid w:val="00201E4F"/>
    <w:rsid w:val="00201FBE"/>
    <w:rsid w:val="002026E6"/>
    <w:rsid w:val="00202B64"/>
    <w:rsid w:val="0020308E"/>
    <w:rsid w:val="00203270"/>
    <w:rsid w:val="0020373A"/>
    <w:rsid w:val="00203A9A"/>
    <w:rsid w:val="00204470"/>
    <w:rsid w:val="002045A3"/>
    <w:rsid w:val="002052AC"/>
    <w:rsid w:val="00205DAB"/>
    <w:rsid w:val="0020674C"/>
    <w:rsid w:val="002071A0"/>
    <w:rsid w:val="002071A1"/>
    <w:rsid w:val="00210274"/>
    <w:rsid w:val="00210A5B"/>
    <w:rsid w:val="00210A82"/>
    <w:rsid w:val="00211692"/>
    <w:rsid w:val="00211B67"/>
    <w:rsid w:val="00211DE1"/>
    <w:rsid w:val="00211E53"/>
    <w:rsid w:val="002122DB"/>
    <w:rsid w:val="002138AA"/>
    <w:rsid w:val="0021433F"/>
    <w:rsid w:val="002145CB"/>
    <w:rsid w:val="00214D8B"/>
    <w:rsid w:val="00214EA4"/>
    <w:rsid w:val="00214F9B"/>
    <w:rsid w:val="00216BA3"/>
    <w:rsid w:val="00217840"/>
    <w:rsid w:val="00217A4D"/>
    <w:rsid w:val="00217A5D"/>
    <w:rsid w:val="00220163"/>
    <w:rsid w:val="00220B07"/>
    <w:rsid w:val="00220BA3"/>
    <w:rsid w:val="00220BDD"/>
    <w:rsid w:val="00220CFF"/>
    <w:rsid w:val="00221436"/>
    <w:rsid w:val="00221C07"/>
    <w:rsid w:val="00222FF3"/>
    <w:rsid w:val="00223426"/>
    <w:rsid w:val="002236C3"/>
    <w:rsid w:val="00223771"/>
    <w:rsid w:val="00223C9C"/>
    <w:rsid w:val="002241E5"/>
    <w:rsid w:val="0022494E"/>
    <w:rsid w:val="0022538A"/>
    <w:rsid w:val="00225524"/>
    <w:rsid w:val="0022552C"/>
    <w:rsid w:val="00225629"/>
    <w:rsid w:val="00225754"/>
    <w:rsid w:val="002257B8"/>
    <w:rsid w:val="002259F2"/>
    <w:rsid w:val="00225D5F"/>
    <w:rsid w:val="00226031"/>
    <w:rsid w:val="00226A0F"/>
    <w:rsid w:val="002300D5"/>
    <w:rsid w:val="002301B9"/>
    <w:rsid w:val="002301F3"/>
    <w:rsid w:val="00230DA4"/>
    <w:rsid w:val="00230F5F"/>
    <w:rsid w:val="00231136"/>
    <w:rsid w:val="00231BBA"/>
    <w:rsid w:val="00231C75"/>
    <w:rsid w:val="002326B5"/>
    <w:rsid w:val="00232731"/>
    <w:rsid w:val="00232976"/>
    <w:rsid w:val="00232A23"/>
    <w:rsid w:val="00232F1C"/>
    <w:rsid w:val="00233456"/>
    <w:rsid w:val="002345C9"/>
    <w:rsid w:val="00235833"/>
    <w:rsid w:val="00236B62"/>
    <w:rsid w:val="00236C01"/>
    <w:rsid w:val="00236EF2"/>
    <w:rsid w:val="00240169"/>
    <w:rsid w:val="002401B3"/>
    <w:rsid w:val="00240C94"/>
    <w:rsid w:val="0024224C"/>
    <w:rsid w:val="00242458"/>
    <w:rsid w:val="002433A6"/>
    <w:rsid w:val="0024350D"/>
    <w:rsid w:val="002435CD"/>
    <w:rsid w:val="00243A7F"/>
    <w:rsid w:val="002441CA"/>
    <w:rsid w:val="0024477A"/>
    <w:rsid w:val="00245384"/>
    <w:rsid w:val="002465C0"/>
    <w:rsid w:val="00246A0A"/>
    <w:rsid w:val="00246C77"/>
    <w:rsid w:val="00246EE7"/>
    <w:rsid w:val="00247357"/>
    <w:rsid w:val="00247B5D"/>
    <w:rsid w:val="00247BA8"/>
    <w:rsid w:val="00250B06"/>
    <w:rsid w:val="00250B26"/>
    <w:rsid w:val="002512A3"/>
    <w:rsid w:val="00251941"/>
    <w:rsid w:val="00251C4C"/>
    <w:rsid w:val="002529B8"/>
    <w:rsid w:val="002548EF"/>
    <w:rsid w:val="00254D84"/>
    <w:rsid w:val="00254DB6"/>
    <w:rsid w:val="00254F87"/>
    <w:rsid w:val="0025535D"/>
    <w:rsid w:val="0025550A"/>
    <w:rsid w:val="00255B12"/>
    <w:rsid w:val="0025651E"/>
    <w:rsid w:val="00256763"/>
    <w:rsid w:val="00256873"/>
    <w:rsid w:val="002576C6"/>
    <w:rsid w:val="002604E7"/>
    <w:rsid w:val="00261EBA"/>
    <w:rsid w:val="002620B7"/>
    <w:rsid w:val="002621CE"/>
    <w:rsid w:val="00263024"/>
    <w:rsid w:val="002633ED"/>
    <w:rsid w:val="0026371D"/>
    <w:rsid w:val="00263874"/>
    <w:rsid w:val="00263AC8"/>
    <w:rsid w:val="00263E1D"/>
    <w:rsid w:val="0026475E"/>
    <w:rsid w:val="00264A8A"/>
    <w:rsid w:val="002659AB"/>
    <w:rsid w:val="00265AA6"/>
    <w:rsid w:val="002661B2"/>
    <w:rsid w:val="00266883"/>
    <w:rsid w:val="002668AF"/>
    <w:rsid w:val="00266BD7"/>
    <w:rsid w:val="00267DA2"/>
    <w:rsid w:val="00267F60"/>
    <w:rsid w:val="00270495"/>
    <w:rsid w:val="002705E9"/>
    <w:rsid w:val="00270758"/>
    <w:rsid w:val="002709FF"/>
    <w:rsid w:val="00270C5E"/>
    <w:rsid w:val="00270CEB"/>
    <w:rsid w:val="00270FE6"/>
    <w:rsid w:val="0027102A"/>
    <w:rsid w:val="002712FB"/>
    <w:rsid w:val="0027179F"/>
    <w:rsid w:val="002717D5"/>
    <w:rsid w:val="00271A18"/>
    <w:rsid w:val="00271B8A"/>
    <w:rsid w:val="00271E3E"/>
    <w:rsid w:val="002721E7"/>
    <w:rsid w:val="0027248E"/>
    <w:rsid w:val="002735FF"/>
    <w:rsid w:val="00273CD7"/>
    <w:rsid w:val="00273D3C"/>
    <w:rsid w:val="00274470"/>
    <w:rsid w:val="00274607"/>
    <w:rsid w:val="002748B7"/>
    <w:rsid w:val="00275090"/>
    <w:rsid w:val="002763B1"/>
    <w:rsid w:val="0027642F"/>
    <w:rsid w:val="00276A0D"/>
    <w:rsid w:val="00276C1D"/>
    <w:rsid w:val="00276F5C"/>
    <w:rsid w:val="002770AF"/>
    <w:rsid w:val="0027782B"/>
    <w:rsid w:val="00277BFE"/>
    <w:rsid w:val="00280792"/>
    <w:rsid w:val="00280F2E"/>
    <w:rsid w:val="00280FAA"/>
    <w:rsid w:val="00282EFD"/>
    <w:rsid w:val="00283469"/>
    <w:rsid w:val="00283B72"/>
    <w:rsid w:val="00284100"/>
    <w:rsid w:val="0028454B"/>
    <w:rsid w:val="00284638"/>
    <w:rsid w:val="00284ACD"/>
    <w:rsid w:val="00285162"/>
    <w:rsid w:val="00286FB8"/>
    <w:rsid w:val="00286FC2"/>
    <w:rsid w:val="002872D5"/>
    <w:rsid w:val="002876B5"/>
    <w:rsid w:val="00290759"/>
    <w:rsid w:val="002909E1"/>
    <w:rsid w:val="002909E6"/>
    <w:rsid w:val="00290B9D"/>
    <w:rsid w:val="0029192C"/>
    <w:rsid w:val="00292604"/>
    <w:rsid w:val="00292728"/>
    <w:rsid w:val="0029283A"/>
    <w:rsid w:val="00292B3F"/>
    <w:rsid w:val="00292DD5"/>
    <w:rsid w:val="00292FE1"/>
    <w:rsid w:val="002931D4"/>
    <w:rsid w:val="002936B1"/>
    <w:rsid w:val="0029381C"/>
    <w:rsid w:val="002939DA"/>
    <w:rsid w:val="00294EBF"/>
    <w:rsid w:val="00295120"/>
    <w:rsid w:val="00295330"/>
    <w:rsid w:val="0029542F"/>
    <w:rsid w:val="0029556E"/>
    <w:rsid w:val="002955A1"/>
    <w:rsid w:val="00295C2F"/>
    <w:rsid w:val="00296E23"/>
    <w:rsid w:val="002971A2"/>
    <w:rsid w:val="00297767"/>
    <w:rsid w:val="00297A4D"/>
    <w:rsid w:val="00297C71"/>
    <w:rsid w:val="002A0433"/>
    <w:rsid w:val="002A0E1D"/>
    <w:rsid w:val="002A1036"/>
    <w:rsid w:val="002A18BD"/>
    <w:rsid w:val="002A1DD1"/>
    <w:rsid w:val="002A1E25"/>
    <w:rsid w:val="002A209D"/>
    <w:rsid w:val="002A29AC"/>
    <w:rsid w:val="002A2F4F"/>
    <w:rsid w:val="002A36D6"/>
    <w:rsid w:val="002A3DC8"/>
    <w:rsid w:val="002A3EFE"/>
    <w:rsid w:val="002A4851"/>
    <w:rsid w:val="002A489E"/>
    <w:rsid w:val="002A4990"/>
    <w:rsid w:val="002A4C0F"/>
    <w:rsid w:val="002A4E18"/>
    <w:rsid w:val="002A50CF"/>
    <w:rsid w:val="002A568C"/>
    <w:rsid w:val="002A5789"/>
    <w:rsid w:val="002A5987"/>
    <w:rsid w:val="002A5C1A"/>
    <w:rsid w:val="002A5D9B"/>
    <w:rsid w:val="002A6715"/>
    <w:rsid w:val="002A6D9D"/>
    <w:rsid w:val="002A6D9E"/>
    <w:rsid w:val="002A7408"/>
    <w:rsid w:val="002A7467"/>
    <w:rsid w:val="002A76B8"/>
    <w:rsid w:val="002B04B8"/>
    <w:rsid w:val="002B05D1"/>
    <w:rsid w:val="002B0897"/>
    <w:rsid w:val="002B089D"/>
    <w:rsid w:val="002B0CA7"/>
    <w:rsid w:val="002B0E22"/>
    <w:rsid w:val="002B0EAD"/>
    <w:rsid w:val="002B0FBF"/>
    <w:rsid w:val="002B12F7"/>
    <w:rsid w:val="002B13A0"/>
    <w:rsid w:val="002B1E87"/>
    <w:rsid w:val="002B1FDE"/>
    <w:rsid w:val="002B3AD5"/>
    <w:rsid w:val="002B3F0C"/>
    <w:rsid w:val="002B402E"/>
    <w:rsid w:val="002B4791"/>
    <w:rsid w:val="002B5244"/>
    <w:rsid w:val="002B60F2"/>
    <w:rsid w:val="002B6EFD"/>
    <w:rsid w:val="002B712A"/>
    <w:rsid w:val="002C0331"/>
    <w:rsid w:val="002C033D"/>
    <w:rsid w:val="002C07BF"/>
    <w:rsid w:val="002C0D89"/>
    <w:rsid w:val="002C1FE1"/>
    <w:rsid w:val="002C28A0"/>
    <w:rsid w:val="002C2A89"/>
    <w:rsid w:val="002C2DC4"/>
    <w:rsid w:val="002C34F5"/>
    <w:rsid w:val="002C370C"/>
    <w:rsid w:val="002C4094"/>
    <w:rsid w:val="002C4AEA"/>
    <w:rsid w:val="002C523C"/>
    <w:rsid w:val="002C601E"/>
    <w:rsid w:val="002C6C99"/>
    <w:rsid w:val="002C6D28"/>
    <w:rsid w:val="002C77E7"/>
    <w:rsid w:val="002D06A9"/>
    <w:rsid w:val="002D07EB"/>
    <w:rsid w:val="002D095B"/>
    <w:rsid w:val="002D0B9D"/>
    <w:rsid w:val="002D2100"/>
    <w:rsid w:val="002D2223"/>
    <w:rsid w:val="002D29A6"/>
    <w:rsid w:val="002D367A"/>
    <w:rsid w:val="002D3CBD"/>
    <w:rsid w:val="002D416C"/>
    <w:rsid w:val="002D4294"/>
    <w:rsid w:val="002D46A1"/>
    <w:rsid w:val="002D58F3"/>
    <w:rsid w:val="002D5ED5"/>
    <w:rsid w:val="002D66E5"/>
    <w:rsid w:val="002D67FD"/>
    <w:rsid w:val="002D6E3D"/>
    <w:rsid w:val="002D7F6A"/>
    <w:rsid w:val="002E0178"/>
    <w:rsid w:val="002E05EF"/>
    <w:rsid w:val="002E0839"/>
    <w:rsid w:val="002E0DBE"/>
    <w:rsid w:val="002E111C"/>
    <w:rsid w:val="002E16E2"/>
    <w:rsid w:val="002E1D22"/>
    <w:rsid w:val="002E1EBE"/>
    <w:rsid w:val="002E24FE"/>
    <w:rsid w:val="002E2679"/>
    <w:rsid w:val="002E2B7F"/>
    <w:rsid w:val="002E2C3D"/>
    <w:rsid w:val="002E2DB1"/>
    <w:rsid w:val="002E2EBD"/>
    <w:rsid w:val="002E3F08"/>
    <w:rsid w:val="002E48B3"/>
    <w:rsid w:val="002E4BD9"/>
    <w:rsid w:val="002E4DCC"/>
    <w:rsid w:val="002E51C9"/>
    <w:rsid w:val="002E538F"/>
    <w:rsid w:val="002E5506"/>
    <w:rsid w:val="002E600F"/>
    <w:rsid w:val="002E735A"/>
    <w:rsid w:val="002E741A"/>
    <w:rsid w:val="002E7956"/>
    <w:rsid w:val="002E7DBE"/>
    <w:rsid w:val="002F057E"/>
    <w:rsid w:val="002F0FCE"/>
    <w:rsid w:val="002F13DD"/>
    <w:rsid w:val="002F2078"/>
    <w:rsid w:val="002F210A"/>
    <w:rsid w:val="002F21A1"/>
    <w:rsid w:val="002F4516"/>
    <w:rsid w:val="002F4767"/>
    <w:rsid w:val="002F552F"/>
    <w:rsid w:val="002F5A63"/>
    <w:rsid w:val="002F6748"/>
    <w:rsid w:val="002F6AF9"/>
    <w:rsid w:val="002F6E3C"/>
    <w:rsid w:val="002F7699"/>
    <w:rsid w:val="002F774D"/>
    <w:rsid w:val="002F7C08"/>
    <w:rsid w:val="002F7D8F"/>
    <w:rsid w:val="003000F3"/>
    <w:rsid w:val="003001E3"/>
    <w:rsid w:val="00300B1E"/>
    <w:rsid w:val="00300B4E"/>
    <w:rsid w:val="00300B7A"/>
    <w:rsid w:val="00301055"/>
    <w:rsid w:val="00301141"/>
    <w:rsid w:val="00301AF4"/>
    <w:rsid w:val="003020BF"/>
    <w:rsid w:val="0030236B"/>
    <w:rsid w:val="003024E0"/>
    <w:rsid w:val="00303833"/>
    <w:rsid w:val="00303BB0"/>
    <w:rsid w:val="00304330"/>
    <w:rsid w:val="00304C4E"/>
    <w:rsid w:val="00304CC4"/>
    <w:rsid w:val="00305A2F"/>
    <w:rsid w:val="00305D84"/>
    <w:rsid w:val="00306A21"/>
    <w:rsid w:val="00307261"/>
    <w:rsid w:val="003074A3"/>
    <w:rsid w:val="00307FAD"/>
    <w:rsid w:val="00310CEB"/>
    <w:rsid w:val="00310EC5"/>
    <w:rsid w:val="0031139E"/>
    <w:rsid w:val="00311A93"/>
    <w:rsid w:val="00312358"/>
    <w:rsid w:val="003123E2"/>
    <w:rsid w:val="003126E7"/>
    <w:rsid w:val="00312E9D"/>
    <w:rsid w:val="00313485"/>
    <w:rsid w:val="0031396A"/>
    <w:rsid w:val="00313C74"/>
    <w:rsid w:val="003143F6"/>
    <w:rsid w:val="0031488D"/>
    <w:rsid w:val="003148E0"/>
    <w:rsid w:val="00314968"/>
    <w:rsid w:val="00315D05"/>
    <w:rsid w:val="003169D7"/>
    <w:rsid w:val="00316C1F"/>
    <w:rsid w:val="003174D7"/>
    <w:rsid w:val="003176AD"/>
    <w:rsid w:val="00317810"/>
    <w:rsid w:val="00320736"/>
    <w:rsid w:val="00320F4F"/>
    <w:rsid w:val="003210D1"/>
    <w:rsid w:val="00322412"/>
    <w:rsid w:val="00322B14"/>
    <w:rsid w:val="0032316E"/>
    <w:rsid w:val="003232BB"/>
    <w:rsid w:val="0032402C"/>
    <w:rsid w:val="00324BA2"/>
    <w:rsid w:val="00324CB3"/>
    <w:rsid w:val="00324F3F"/>
    <w:rsid w:val="00325150"/>
    <w:rsid w:val="003259E8"/>
    <w:rsid w:val="003264D8"/>
    <w:rsid w:val="00326794"/>
    <w:rsid w:val="00326D24"/>
    <w:rsid w:val="00326F94"/>
    <w:rsid w:val="00327062"/>
    <w:rsid w:val="00327A45"/>
    <w:rsid w:val="00327AEA"/>
    <w:rsid w:val="003302FB"/>
    <w:rsid w:val="00330DEF"/>
    <w:rsid w:val="003313EC"/>
    <w:rsid w:val="00331492"/>
    <w:rsid w:val="0033171D"/>
    <w:rsid w:val="00331866"/>
    <w:rsid w:val="00331C3A"/>
    <w:rsid w:val="00331DB6"/>
    <w:rsid w:val="00332D9E"/>
    <w:rsid w:val="00333052"/>
    <w:rsid w:val="0033334E"/>
    <w:rsid w:val="003334D3"/>
    <w:rsid w:val="0033358C"/>
    <w:rsid w:val="00333CD4"/>
    <w:rsid w:val="00334058"/>
    <w:rsid w:val="003342D0"/>
    <w:rsid w:val="003342DB"/>
    <w:rsid w:val="00335260"/>
    <w:rsid w:val="003358F2"/>
    <w:rsid w:val="003360DF"/>
    <w:rsid w:val="00336CCC"/>
    <w:rsid w:val="00336CDB"/>
    <w:rsid w:val="00337F52"/>
    <w:rsid w:val="00340184"/>
    <w:rsid w:val="00340E21"/>
    <w:rsid w:val="003423DB"/>
    <w:rsid w:val="003427F9"/>
    <w:rsid w:val="00342A07"/>
    <w:rsid w:val="003438EC"/>
    <w:rsid w:val="00343A51"/>
    <w:rsid w:val="00343AFE"/>
    <w:rsid w:val="00343DD2"/>
    <w:rsid w:val="00343E6E"/>
    <w:rsid w:val="003447A9"/>
    <w:rsid w:val="00344DAA"/>
    <w:rsid w:val="00345294"/>
    <w:rsid w:val="00345B13"/>
    <w:rsid w:val="00346B01"/>
    <w:rsid w:val="0034725A"/>
    <w:rsid w:val="0034772A"/>
    <w:rsid w:val="00347759"/>
    <w:rsid w:val="00347C04"/>
    <w:rsid w:val="0035023F"/>
    <w:rsid w:val="00350C12"/>
    <w:rsid w:val="00350EF1"/>
    <w:rsid w:val="00351367"/>
    <w:rsid w:val="00351C96"/>
    <w:rsid w:val="00351D5F"/>
    <w:rsid w:val="00352F6E"/>
    <w:rsid w:val="003536C3"/>
    <w:rsid w:val="00353DC9"/>
    <w:rsid w:val="00354394"/>
    <w:rsid w:val="00355B96"/>
    <w:rsid w:val="00356419"/>
    <w:rsid w:val="00356B49"/>
    <w:rsid w:val="00356C5D"/>
    <w:rsid w:val="00360D14"/>
    <w:rsid w:val="00361BCF"/>
    <w:rsid w:val="0036281A"/>
    <w:rsid w:val="00362FBB"/>
    <w:rsid w:val="003630F7"/>
    <w:rsid w:val="0036342C"/>
    <w:rsid w:val="003649EE"/>
    <w:rsid w:val="00364D46"/>
    <w:rsid w:val="00364D7C"/>
    <w:rsid w:val="00365008"/>
    <w:rsid w:val="003655FF"/>
    <w:rsid w:val="00365EE5"/>
    <w:rsid w:val="00366057"/>
    <w:rsid w:val="00366E8E"/>
    <w:rsid w:val="003670A6"/>
    <w:rsid w:val="0036710B"/>
    <w:rsid w:val="0036733F"/>
    <w:rsid w:val="003679BF"/>
    <w:rsid w:val="00367B2A"/>
    <w:rsid w:val="00367BDC"/>
    <w:rsid w:val="00370017"/>
    <w:rsid w:val="0037062A"/>
    <w:rsid w:val="00370685"/>
    <w:rsid w:val="0037111F"/>
    <w:rsid w:val="00371347"/>
    <w:rsid w:val="00371436"/>
    <w:rsid w:val="0037150B"/>
    <w:rsid w:val="00371B16"/>
    <w:rsid w:val="00372294"/>
    <w:rsid w:val="0037252B"/>
    <w:rsid w:val="00372BA7"/>
    <w:rsid w:val="00373B6F"/>
    <w:rsid w:val="00373EB8"/>
    <w:rsid w:val="003740F7"/>
    <w:rsid w:val="00374605"/>
    <w:rsid w:val="00374E2E"/>
    <w:rsid w:val="00375675"/>
    <w:rsid w:val="0037623E"/>
    <w:rsid w:val="00376700"/>
    <w:rsid w:val="00377604"/>
    <w:rsid w:val="00377D68"/>
    <w:rsid w:val="00377DB7"/>
    <w:rsid w:val="00377E11"/>
    <w:rsid w:val="003803C9"/>
    <w:rsid w:val="00380C35"/>
    <w:rsid w:val="003818CD"/>
    <w:rsid w:val="00381B8B"/>
    <w:rsid w:val="003826E9"/>
    <w:rsid w:val="00383167"/>
    <w:rsid w:val="00383199"/>
    <w:rsid w:val="0038342F"/>
    <w:rsid w:val="003834FB"/>
    <w:rsid w:val="00383670"/>
    <w:rsid w:val="0038434C"/>
    <w:rsid w:val="00384838"/>
    <w:rsid w:val="00384A3B"/>
    <w:rsid w:val="00385458"/>
    <w:rsid w:val="00385729"/>
    <w:rsid w:val="00385F8D"/>
    <w:rsid w:val="0038627C"/>
    <w:rsid w:val="0038660E"/>
    <w:rsid w:val="0038686F"/>
    <w:rsid w:val="00386D01"/>
    <w:rsid w:val="0038789C"/>
    <w:rsid w:val="00387986"/>
    <w:rsid w:val="0039029A"/>
    <w:rsid w:val="003908E1"/>
    <w:rsid w:val="00390AAC"/>
    <w:rsid w:val="00390AF0"/>
    <w:rsid w:val="00390B11"/>
    <w:rsid w:val="00390C1C"/>
    <w:rsid w:val="00390DCE"/>
    <w:rsid w:val="003912AC"/>
    <w:rsid w:val="00391336"/>
    <w:rsid w:val="003914CB"/>
    <w:rsid w:val="003915F1"/>
    <w:rsid w:val="003919AC"/>
    <w:rsid w:val="00391D7B"/>
    <w:rsid w:val="00392514"/>
    <w:rsid w:val="003926AA"/>
    <w:rsid w:val="00392D64"/>
    <w:rsid w:val="00392E5A"/>
    <w:rsid w:val="00393244"/>
    <w:rsid w:val="00393749"/>
    <w:rsid w:val="0039404C"/>
    <w:rsid w:val="00394ABC"/>
    <w:rsid w:val="00395493"/>
    <w:rsid w:val="0039556C"/>
    <w:rsid w:val="00395BC4"/>
    <w:rsid w:val="00396A6A"/>
    <w:rsid w:val="00396B0C"/>
    <w:rsid w:val="00397302"/>
    <w:rsid w:val="003973AF"/>
    <w:rsid w:val="0039799B"/>
    <w:rsid w:val="00397A0B"/>
    <w:rsid w:val="00397A2A"/>
    <w:rsid w:val="00397B6E"/>
    <w:rsid w:val="003A089D"/>
    <w:rsid w:val="003A0B18"/>
    <w:rsid w:val="003A0C47"/>
    <w:rsid w:val="003A1003"/>
    <w:rsid w:val="003A1591"/>
    <w:rsid w:val="003A1F04"/>
    <w:rsid w:val="003A2CB4"/>
    <w:rsid w:val="003A2D83"/>
    <w:rsid w:val="003A33C2"/>
    <w:rsid w:val="003A3D36"/>
    <w:rsid w:val="003A4309"/>
    <w:rsid w:val="003A44F6"/>
    <w:rsid w:val="003A4982"/>
    <w:rsid w:val="003A4CBE"/>
    <w:rsid w:val="003A54DD"/>
    <w:rsid w:val="003A6952"/>
    <w:rsid w:val="003A6E6A"/>
    <w:rsid w:val="003A7E4A"/>
    <w:rsid w:val="003B0844"/>
    <w:rsid w:val="003B0C54"/>
    <w:rsid w:val="003B0D58"/>
    <w:rsid w:val="003B13D4"/>
    <w:rsid w:val="003B1A26"/>
    <w:rsid w:val="003B201D"/>
    <w:rsid w:val="003B2A6B"/>
    <w:rsid w:val="003B32A8"/>
    <w:rsid w:val="003B344D"/>
    <w:rsid w:val="003B44DF"/>
    <w:rsid w:val="003B49C9"/>
    <w:rsid w:val="003B4A99"/>
    <w:rsid w:val="003B5006"/>
    <w:rsid w:val="003B5D39"/>
    <w:rsid w:val="003B5D75"/>
    <w:rsid w:val="003B638E"/>
    <w:rsid w:val="003B75E2"/>
    <w:rsid w:val="003C0332"/>
    <w:rsid w:val="003C09FD"/>
    <w:rsid w:val="003C1157"/>
    <w:rsid w:val="003C1463"/>
    <w:rsid w:val="003C16C0"/>
    <w:rsid w:val="003C1B3F"/>
    <w:rsid w:val="003C2800"/>
    <w:rsid w:val="003C3044"/>
    <w:rsid w:val="003C370D"/>
    <w:rsid w:val="003C424E"/>
    <w:rsid w:val="003C448C"/>
    <w:rsid w:val="003C5400"/>
    <w:rsid w:val="003C5885"/>
    <w:rsid w:val="003C5929"/>
    <w:rsid w:val="003C5B76"/>
    <w:rsid w:val="003C5E3D"/>
    <w:rsid w:val="003C670B"/>
    <w:rsid w:val="003C6EB0"/>
    <w:rsid w:val="003C7126"/>
    <w:rsid w:val="003C762A"/>
    <w:rsid w:val="003D07C1"/>
    <w:rsid w:val="003D0919"/>
    <w:rsid w:val="003D0D36"/>
    <w:rsid w:val="003D0EE6"/>
    <w:rsid w:val="003D1ADC"/>
    <w:rsid w:val="003D1C33"/>
    <w:rsid w:val="003D1E03"/>
    <w:rsid w:val="003D2116"/>
    <w:rsid w:val="003D35CE"/>
    <w:rsid w:val="003D3D78"/>
    <w:rsid w:val="003D493A"/>
    <w:rsid w:val="003D4AA3"/>
    <w:rsid w:val="003D4EF7"/>
    <w:rsid w:val="003D558D"/>
    <w:rsid w:val="003D5D47"/>
    <w:rsid w:val="003D6569"/>
    <w:rsid w:val="003D6832"/>
    <w:rsid w:val="003D68A4"/>
    <w:rsid w:val="003D749B"/>
    <w:rsid w:val="003E0785"/>
    <w:rsid w:val="003E08EA"/>
    <w:rsid w:val="003E103E"/>
    <w:rsid w:val="003E279C"/>
    <w:rsid w:val="003E2BDF"/>
    <w:rsid w:val="003E2E3F"/>
    <w:rsid w:val="003E3372"/>
    <w:rsid w:val="003E33B9"/>
    <w:rsid w:val="003E38AB"/>
    <w:rsid w:val="003E477A"/>
    <w:rsid w:val="003E4EAD"/>
    <w:rsid w:val="003E506D"/>
    <w:rsid w:val="003E5879"/>
    <w:rsid w:val="003E5AF7"/>
    <w:rsid w:val="003E5B1F"/>
    <w:rsid w:val="003E5BF9"/>
    <w:rsid w:val="003E6A13"/>
    <w:rsid w:val="003E7573"/>
    <w:rsid w:val="003E7F89"/>
    <w:rsid w:val="003F0091"/>
    <w:rsid w:val="003F0367"/>
    <w:rsid w:val="003F03A9"/>
    <w:rsid w:val="003F2947"/>
    <w:rsid w:val="003F3453"/>
    <w:rsid w:val="003F39F4"/>
    <w:rsid w:val="003F3C1B"/>
    <w:rsid w:val="003F42B7"/>
    <w:rsid w:val="003F456C"/>
    <w:rsid w:val="003F4696"/>
    <w:rsid w:val="003F4BBE"/>
    <w:rsid w:val="003F4CAF"/>
    <w:rsid w:val="003F58C0"/>
    <w:rsid w:val="003F5924"/>
    <w:rsid w:val="003F5979"/>
    <w:rsid w:val="003F6994"/>
    <w:rsid w:val="003F7E4B"/>
    <w:rsid w:val="00400107"/>
    <w:rsid w:val="0040012B"/>
    <w:rsid w:val="00400221"/>
    <w:rsid w:val="004005B6"/>
    <w:rsid w:val="004009A5"/>
    <w:rsid w:val="00400AD0"/>
    <w:rsid w:val="00400F5F"/>
    <w:rsid w:val="0040114E"/>
    <w:rsid w:val="0040119C"/>
    <w:rsid w:val="004014AD"/>
    <w:rsid w:val="00401723"/>
    <w:rsid w:val="00401E3E"/>
    <w:rsid w:val="00401E9D"/>
    <w:rsid w:val="0040214C"/>
    <w:rsid w:val="004027F9"/>
    <w:rsid w:val="0040346F"/>
    <w:rsid w:val="004036A3"/>
    <w:rsid w:val="0040411E"/>
    <w:rsid w:val="004049E0"/>
    <w:rsid w:val="004059B7"/>
    <w:rsid w:val="0040690D"/>
    <w:rsid w:val="00406BD1"/>
    <w:rsid w:val="00407CFD"/>
    <w:rsid w:val="004107FB"/>
    <w:rsid w:val="004108B1"/>
    <w:rsid w:val="00411B9E"/>
    <w:rsid w:val="00412F17"/>
    <w:rsid w:val="0041325E"/>
    <w:rsid w:val="00413714"/>
    <w:rsid w:val="00413BE1"/>
    <w:rsid w:val="00413CF9"/>
    <w:rsid w:val="00413EA6"/>
    <w:rsid w:val="00414148"/>
    <w:rsid w:val="004146AF"/>
    <w:rsid w:val="0041477B"/>
    <w:rsid w:val="004148F5"/>
    <w:rsid w:val="00415046"/>
    <w:rsid w:val="00415780"/>
    <w:rsid w:val="0041585D"/>
    <w:rsid w:val="00415C8F"/>
    <w:rsid w:val="00415CE5"/>
    <w:rsid w:val="00416124"/>
    <w:rsid w:val="0041627A"/>
    <w:rsid w:val="0041633D"/>
    <w:rsid w:val="00416D8B"/>
    <w:rsid w:val="004170E2"/>
    <w:rsid w:val="004175B4"/>
    <w:rsid w:val="004177E2"/>
    <w:rsid w:val="00417A8F"/>
    <w:rsid w:val="004201EB"/>
    <w:rsid w:val="004206B7"/>
    <w:rsid w:val="00420871"/>
    <w:rsid w:val="00420D01"/>
    <w:rsid w:val="0042111C"/>
    <w:rsid w:val="004215A3"/>
    <w:rsid w:val="00421655"/>
    <w:rsid w:val="004217C8"/>
    <w:rsid w:val="0042433B"/>
    <w:rsid w:val="00424474"/>
    <w:rsid w:val="00424656"/>
    <w:rsid w:val="0042499B"/>
    <w:rsid w:val="00425146"/>
    <w:rsid w:val="0042525F"/>
    <w:rsid w:val="0042667E"/>
    <w:rsid w:val="004268B9"/>
    <w:rsid w:val="00426EF9"/>
    <w:rsid w:val="004277B4"/>
    <w:rsid w:val="00427A38"/>
    <w:rsid w:val="00427BB6"/>
    <w:rsid w:val="00430318"/>
    <w:rsid w:val="00430E69"/>
    <w:rsid w:val="00430FBE"/>
    <w:rsid w:val="004311F9"/>
    <w:rsid w:val="00432350"/>
    <w:rsid w:val="00432745"/>
    <w:rsid w:val="00432C8A"/>
    <w:rsid w:val="00433092"/>
    <w:rsid w:val="004339E5"/>
    <w:rsid w:val="00433C2B"/>
    <w:rsid w:val="00434F25"/>
    <w:rsid w:val="0043520D"/>
    <w:rsid w:val="004356C1"/>
    <w:rsid w:val="00435D8F"/>
    <w:rsid w:val="00435E06"/>
    <w:rsid w:val="004367CB"/>
    <w:rsid w:val="00436B1A"/>
    <w:rsid w:val="004373F2"/>
    <w:rsid w:val="004376D1"/>
    <w:rsid w:val="00440566"/>
    <w:rsid w:val="004405F3"/>
    <w:rsid w:val="004414C7"/>
    <w:rsid w:val="004415C6"/>
    <w:rsid w:val="0044199C"/>
    <w:rsid w:val="00441DA7"/>
    <w:rsid w:val="00441E79"/>
    <w:rsid w:val="00442535"/>
    <w:rsid w:val="004427A8"/>
    <w:rsid w:val="004428CD"/>
    <w:rsid w:val="004429BE"/>
    <w:rsid w:val="0044388E"/>
    <w:rsid w:val="00443A46"/>
    <w:rsid w:val="00443D9E"/>
    <w:rsid w:val="00444555"/>
    <w:rsid w:val="0044457A"/>
    <w:rsid w:val="00444847"/>
    <w:rsid w:val="004449A4"/>
    <w:rsid w:val="00444F53"/>
    <w:rsid w:val="0044503D"/>
    <w:rsid w:val="0044553F"/>
    <w:rsid w:val="0044560E"/>
    <w:rsid w:val="00445C85"/>
    <w:rsid w:val="00445CE3"/>
    <w:rsid w:val="0044658A"/>
    <w:rsid w:val="0044660B"/>
    <w:rsid w:val="0044675C"/>
    <w:rsid w:val="00446828"/>
    <w:rsid w:val="004469AC"/>
    <w:rsid w:val="00446CEA"/>
    <w:rsid w:val="004471DE"/>
    <w:rsid w:val="004475E7"/>
    <w:rsid w:val="0044773E"/>
    <w:rsid w:val="004507D5"/>
    <w:rsid w:val="004512A2"/>
    <w:rsid w:val="004513C8"/>
    <w:rsid w:val="004517D6"/>
    <w:rsid w:val="00451B09"/>
    <w:rsid w:val="00452137"/>
    <w:rsid w:val="00452C2A"/>
    <w:rsid w:val="00452D1A"/>
    <w:rsid w:val="004539CE"/>
    <w:rsid w:val="004542CC"/>
    <w:rsid w:val="00454EA1"/>
    <w:rsid w:val="00454F32"/>
    <w:rsid w:val="0045534F"/>
    <w:rsid w:val="00455798"/>
    <w:rsid w:val="00455C1E"/>
    <w:rsid w:val="0045641C"/>
    <w:rsid w:val="00456A0C"/>
    <w:rsid w:val="00456E2D"/>
    <w:rsid w:val="004570B6"/>
    <w:rsid w:val="004574D0"/>
    <w:rsid w:val="0045752D"/>
    <w:rsid w:val="0045774F"/>
    <w:rsid w:val="00457F24"/>
    <w:rsid w:val="004602E4"/>
    <w:rsid w:val="0046069F"/>
    <w:rsid w:val="00460E6D"/>
    <w:rsid w:val="004612C7"/>
    <w:rsid w:val="004614AA"/>
    <w:rsid w:val="00461652"/>
    <w:rsid w:val="00461725"/>
    <w:rsid w:val="0046231D"/>
    <w:rsid w:val="00462526"/>
    <w:rsid w:val="0046286B"/>
    <w:rsid w:val="004629A1"/>
    <w:rsid w:val="00462FA3"/>
    <w:rsid w:val="004635A2"/>
    <w:rsid w:val="00463693"/>
    <w:rsid w:val="00463795"/>
    <w:rsid w:val="00463B27"/>
    <w:rsid w:val="004642BD"/>
    <w:rsid w:val="0046459E"/>
    <w:rsid w:val="0046478E"/>
    <w:rsid w:val="00464A7D"/>
    <w:rsid w:val="0046541B"/>
    <w:rsid w:val="00465559"/>
    <w:rsid w:val="00466094"/>
    <w:rsid w:val="0046638F"/>
    <w:rsid w:val="004663A7"/>
    <w:rsid w:val="004665E7"/>
    <w:rsid w:val="00466A23"/>
    <w:rsid w:val="00466FB8"/>
    <w:rsid w:val="0046714A"/>
    <w:rsid w:val="00467445"/>
    <w:rsid w:val="004676BE"/>
    <w:rsid w:val="00467E63"/>
    <w:rsid w:val="00470784"/>
    <w:rsid w:val="00470B9C"/>
    <w:rsid w:val="00470E2C"/>
    <w:rsid w:val="00471CED"/>
    <w:rsid w:val="00471F18"/>
    <w:rsid w:val="00472732"/>
    <w:rsid w:val="00473076"/>
    <w:rsid w:val="00473E27"/>
    <w:rsid w:val="004743D2"/>
    <w:rsid w:val="00475C95"/>
    <w:rsid w:val="004765B1"/>
    <w:rsid w:val="0047677C"/>
    <w:rsid w:val="00476A74"/>
    <w:rsid w:val="00476DA8"/>
    <w:rsid w:val="00477165"/>
    <w:rsid w:val="00477231"/>
    <w:rsid w:val="004774BC"/>
    <w:rsid w:val="00477773"/>
    <w:rsid w:val="00477DB1"/>
    <w:rsid w:val="00480230"/>
    <w:rsid w:val="004808C9"/>
    <w:rsid w:val="004811A2"/>
    <w:rsid w:val="004822F4"/>
    <w:rsid w:val="00482455"/>
    <w:rsid w:val="00482E25"/>
    <w:rsid w:val="00483572"/>
    <w:rsid w:val="00484109"/>
    <w:rsid w:val="00484880"/>
    <w:rsid w:val="00485394"/>
    <w:rsid w:val="004854CF"/>
    <w:rsid w:val="00485566"/>
    <w:rsid w:val="00486027"/>
    <w:rsid w:val="004862B4"/>
    <w:rsid w:val="004877F8"/>
    <w:rsid w:val="00487879"/>
    <w:rsid w:val="0049005D"/>
    <w:rsid w:val="0049064B"/>
    <w:rsid w:val="00490B11"/>
    <w:rsid w:val="00491A3D"/>
    <w:rsid w:val="0049204D"/>
    <w:rsid w:val="00492476"/>
    <w:rsid w:val="004924BD"/>
    <w:rsid w:val="0049296C"/>
    <w:rsid w:val="00492A36"/>
    <w:rsid w:val="00492B99"/>
    <w:rsid w:val="004938DA"/>
    <w:rsid w:val="0049448B"/>
    <w:rsid w:val="00494B3D"/>
    <w:rsid w:val="00494BCE"/>
    <w:rsid w:val="004964B1"/>
    <w:rsid w:val="00496687"/>
    <w:rsid w:val="00496A16"/>
    <w:rsid w:val="00497C47"/>
    <w:rsid w:val="00497D57"/>
    <w:rsid w:val="00497EA5"/>
    <w:rsid w:val="004A0A8C"/>
    <w:rsid w:val="004A0AE7"/>
    <w:rsid w:val="004A0E99"/>
    <w:rsid w:val="004A1C72"/>
    <w:rsid w:val="004A27A7"/>
    <w:rsid w:val="004A2936"/>
    <w:rsid w:val="004A2A69"/>
    <w:rsid w:val="004A2CAB"/>
    <w:rsid w:val="004A31EA"/>
    <w:rsid w:val="004A3FB5"/>
    <w:rsid w:val="004A480F"/>
    <w:rsid w:val="004A4814"/>
    <w:rsid w:val="004A575D"/>
    <w:rsid w:val="004A5983"/>
    <w:rsid w:val="004A5BD4"/>
    <w:rsid w:val="004A5E16"/>
    <w:rsid w:val="004A63EF"/>
    <w:rsid w:val="004A6D04"/>
    <w:rsid w:val="004A728B"/>
    <w:rsid w:val="004A76CC"/>
    <w:rsid w:val="004A7E4B"/>
    <w:rsid w:val="004B052E"/>
    <w:rsid w:val="004B06D0"/>
    <w:rsid w:val="004B0DB9"/>
    <w:rsid w:val="004B0E45"/>
    <w:rsid w:val="004B172D"/>
    <w:rsid w:val="004B197C"/>
    <w:rsid w:val="004B2464"/>
    <w:rsid w:val="004B2A94"/>
    <w:rsid w:val="004B2ECF"/>
    <w:rsid w:val="004B3346"/>
    <w:rsid w:val="004B46D8"/>
    <w:rsid w:val="004B46F0"/>
    <w:rsid w:val="004B4A85"/>
    <w:rsid w:val="004B4FAB"/>
    <w:rsid w:val="004B5505"/>
    <w:rsid w:val="004B579C"/>
    <w:rsid w:val="004B6DD5"/>
    <w:rsid w:val="004B7284"/>
    <w:rsid w:val="004B754E"/>
    <w:rsid w:val="004B7618"/>
    <w:rsid w:val="004B77B0"/>
    <w:rsid w:val="004C041E"/>
    <w:rsid w:val="004C04AB"/>
    <w:rsid w:val="004C082D"/>
    <w:rsid w:val="004C0925"/>
    <w:rsid w:val="004C11B5"/>
    <w:rsid w:val="004C17CB"/>
    <w:rsid w:val="004C1CCD"/>
    <w:rsid w:val="004C4272"/>
    <w:rsid w:val="004C4562"/>
    <w:rsid w:val="004C52D7"/>
    <w:rsid w:val="004C54EF"/>
    <w:rsid w:val="004C5585"/>
    <w:rsid w:val="004C6B98"/>
    <w:rsid w:val="004C7632"/>
    <w:rsid w:val="004C7EDF"/>
    <w:rsid w:val="004D0085"/>
    <w:rsid w:val="004D082E"/>
    <w:rsid w:val="004D13BC"/>
    <w:rsid w:val="004D1610"/>
    <w:rsid w:val="004D184E"/>
    <w:rsid w:val="004D2872"/>
    <w:rsid w:val="004D2DA4"/>
    <w:rsid w:val="004D3A2C"/>
    <w:rsid w:val="004D41B6"/>
    <w:rsid w:val="004D4288"/>
    <w:rsid w:val="004D4671"/>
    <w:rsid w:val="004D49C7"/>
    <w:rsid w:val="004D4C42"/>
    <w:rsid w:val="004D51D8"/>
    <w:rsid w:val="004D5854"/>
    <w:rsid w:val="004D5CB5"/>
    <w:rsid w:val="004D5D04"/>
    <w:rsid w:val="004D631A"/>
    <w:rsid w:val="004D6976"/>
    <w:rsid w:val="004D6DFF"/>
    <w:rsid w:val="004D705A"/>
    <w:rsid w:val="004D71D2"/>
    <w:rsid w:val="004D7338"/>
    <w:rsid w:val="004E000B"/>
    <w:rsid w:val="004E0528"/>
    <w:rsid w:val="004E06CB"/>
    <w:rsid w:val="004E0729"/>
    <w:rsid w:val="004E0B74"/>
    <w:rsid w:val="004E0EB4"/>
    <w:rsid w:val="004E129F"/>
    <w:rsid w:val="004E12FB"/>
    <w:rsid w:val="004E1E43"/>
    <w:rsid w:val="004E201A"/>
    <w:rsid w:val="004E25D0"/>
    <w:rsid w:val="004E3558"/>
    <w:rsid w:val="004E37A4"/>
    <w:rsid w:val="004E3D4F"/>
    <w:rsid w:val="004E48DA"/>
    <w:rsid w:val="004E544A"/>
    <w:rsid w:val="004E66DC"/>
    <w:rsid w:val="004E67DB"/>
    <w:rsid w:val="004E6AD6"/>
    <w:rsid w:val="004E6CA8"/>
    <w:rsid w:val="004E6DD2"/>
    <w:rsid w:val="004E6E3C"/>
    <w:rsid w:val="004E735B"/>
    <w:rsid w:val="004F0C4D"/>
    <w:rsid w:val="004F1443"/>
    <w:rsid w:val="004F1C86"/>
    <w:rsid w:val="004F203C"/>
    <w:rsid w:val="004F2823"/>
    <w:rsid w:val="004F35B1"/>
    <w:rsid w:val="004F45D5"/>
    <w:rsid w:val="004F4663"/>
    <w:rsid w:val="004F4984"/>
    <w:rsid w:val="004F4F5B"/>
    <w:rsid w:val="004F5F89"/>
    <w:rsid w:val="004F5FAB"/>
    <w:rsid w:val="004F6450"/>
    <w:rsid w:val="004F6A7D"/>
    <w:rsid w:val="004F6F6F"/>
    <w:rsid w:val="004F6F80"/>
    <w:rsid w:val="004F7515"/>
    <w:rsid w:val="004F7787"/>
    <w:rsid w:val="004F7B63"/>
    <w:rsid w:val="0050049F"/>
    <w:rsid w:val="00500C9A"/>
    <w:rsid w:val="00501096"/>
    <w:rsid w:val="00501928"/>
    <w:rsid w:val="005019D0"/>
    <w:rsid w:val="00501EE8"/>
    <w:rsid w:val="00502073"/>
    <w:rsid w:val="00502496"/>
    <w:rsid w:val="00502633"/>
    <w:rsid w:val="005031A2"/>
    <w:rsid w:val="00503792"/>
    <w:rsid w:val="005037C8"/>
    <w:rsid w:val="0050416C"/>
    <w:rsid w:val="00504191"/>
    <w:rsid w:val="005061E0"/>
    <w:rsid w:val="00506D05"/>
    <w:rsid w:val="00506E96"/>
    <w:rsid w:val="00507114"/>
    <w:rsid w:val="005101AF"/>
    <w:rsid w:val="00510D12"/>
    <w:rsid w:val="00510F05"/>
    <w:rsid w:val="00511AC6"/>
    <w:rsid w:val="00511E1F"/>
    <w:rsid w:val="00511E62"/>
    <w:rsid w:val="00512179"/>
    <w:rsid w:val="00512C4C"/>
    <w:rsid w:val="00512D82"/>
    <w:rsid w:val="00513D3C"/>
    <w:rsid w:val="005141BE"/>
    <w:rsid w:val="005142F4"/>
    <w:rsid w:val="00514698"/>
    <w:rsid w:val="00514C3B"/>
    <w:rsid w:val="00514F43"/>
    <w:rsid w:val="00514F48"/>
    <w:rsid w:val="00515775"/>
    <w:rsid w:val="00515B16"/>
    <w:rsid w:val="00516162"/>
    <w:rsid w:val="00516197"/>
    <w:rsid w:val="005168C7"/>
    <w:rsid w:val="00516995"/>
    <w:rsid w:val="00517685"/>
    <w:rsid w:val="005176BC"/>
    <w:rsid w:val="00520234"/>
    <w:rsid w:val="005205C6"/>
    <w:rsid w:val="00520C6A"/>
    <w:rsid w:val="00520E3E"/>
    <w:rsid w:val="005215C2"/>
    <w:rsid w:val="005215C7"/>
    <w:rsid w:val="00521684"/>
    <w:rsid w:val="00521795"/>
    <w:rsid w:val="0052187B"/>
    <w:rsid w:val="005226BC"/>
    <w:rsid w:val="00522DDC"/>
    <w:rsid w:val="005231CD"/>
    <w:rsid w:val="00524D82"/>
    <w:rsid w:val="005255AF"/>
    <w:rsid w:val="00525E6F"/>
    <w:rsid w:val="00525F05"/>
    <w:rsid w:val="00525FE1"/>
    <w:rsid w:val="00526427"/>
    <w:rsid w:val="0052718A"/>
    <w:rsid w:val="005273E0"/>
    <w:rsid w:val="00527A8E"/>
    <w:rsid w:val="005301B0"/>
    <w:rsid w:val="00530422"/>
    <w:rsid w:val="00531425"/>
    <w:rsid w:val="005322E3"/>
    <w:rsid w:val="005323B4"/>
    <w:rsid w:val="005324D1"/>
    <w:rsid w:val="005326F3"/>
    <w:rsid w:val="00532A9C"/>
    <w:rsid w:val="00532D0F"/>
    <w:rsid w:val="00533AD0"/>
    <w:rsid w:val="00533B07"/>
    <w:rsid w:val="00533BD5"/>
    <w:rsid w:val="005345AB"/>
    <w:rsid w:val="0053515E"/>
    <w:rsid w:val="005356EA"/>
    <w:rsid w:val="00535936"/>
    <w:rsid w:val="00536218"/>
    <w:rsid w:val="00536D0D"/>
    <w:rsid w:val="00536F85"/>
    <w:rsid w:val="00536F9D"/>
    <w:rsid w:val="00537A80"/>
    <w:rsid w:val="005404D7"/>
    <w:rsid w:val="00540E26"/>
    <w:rsid w:val="00540EC6"/>
    <w:rsid w:val="00541110"/>
    <w:rsid w:val="0054156E"/>
    <w:rsid w:val="0054180F"/>
    <w:rsid w:val="00541D01"/>
    <w:rsid w:val="00541E15"/>
    <w:rsid w:val="005421D6"/>
    <w:rsid w:val="0054288C"/>
    <w:rsid w:val="00542A21"/>
    <w:rsid w:val="005440D9"/>
    <w:rsid w:val="005447EB"/>
    <w:rsid w:val="00545449"/>
    <w:rsid w:val="00545A71"/>
    <w:rsid w:val="00546BD7"/>
    <w:rsid w:val="005476BA"/>
    <w:rsid w:val="00547855"/>
    <w:rsid w:val="00547E8D"/>
    <w:rsid w:val="00550076"/>
    <w:rsid w:val="0055067D"/>
    <w:rsid w:val="005509CC"/>
    <w:rsid w:val="00551674"/>
    <w:rsid w:val="00551A69"/>
    <w:rsid w:val="00551A90"/>
    <w:rsid w:val="0055227F"/>
    <w:rsid w:val="00552B7D"/>
    <w:rsid w:val="00552CBD"/>
    <w:rsid w:val="00552CE0"/>
    <w:rsid w:val="00553074"/>
    <w:rsid w:val="005534E9"/>
    <w:rsid w:val="00553A02"/>
    <w:rsid w:val="00553B58"/>
    <w:rsid w:val="00554B7F"/>
    <w:rsid w:val="0055561C"/>
    <w:rsid w:val="0055676F"/>
    <w:rsid w:val="00556B01"/>
    <w:rsid w:val="00556D7A"/>
    <w:rsid w:val="00557093"/>
    <w:rsid w:val="00557136"/>
    <w:rsid w:val="00557265"/>
    <w:rsid w:val="00557D7F"/>
    <w:rsid w:val="00557EF1"/>
    <w:rsid w:val="00557FDC"/>
    <w:rsid w:val="00560083"/>
    <w:rsid w:val="005604E3"/>
    <w:rsid w:val="005609DB"/>
    <w:rsid w:val="00560A22"/>
    <w:rsid w:val="00561C69"/>
    <w:rsid w:val="00561C7B"/>
    <w:rsid w:val="00561F2E"/>
    <w:rsid w:val="0056201B"/>
    <w:rsid w:val="00562266"/>
    <w:rsid w:val="0056242F"/>
    <w:rsid w:val="00562599"/>
    <w:rsid w:val="0056279C"/>
    <w:rsid w:val="00562968"/>
    <w:rsid w:val="00562B1C"/>
    <w:rsid w:val="00563305"/>
    <w:rsid w:val="005638B7"/>
    <w:rsid w:val="005640C9"/>
    <w:rsid w:val="00564122"/>
    <w:rsid w:val="00564785"/>
    <w:rsid w:val="00565035"/>
    <w:rsid w:val="0056547C"/>
    <w:rsid w:val="0056635F"/>
    <w:rsid w:val="0056666F"/>
    <w:rsid w:val="00566CB7"/>
    <w:rsid w:val="00566E48"/>
    <w:rsid w:val="00567082"/>
    <w:rsid w:val="00567265"/>
    <w:rsid w:val="00567342"/>
    <w:rsid w:val="005675BC"/>
    <w:rsid w:val="00567A4A"/>
    <w:rsid w:val="00567B9B"/>
    <w:rsid w:val="00570096"/>
    <w:rsid w:val="00570DBD"/>
    <w:rsid w:val="00570F48"/>
    <w:rsid w:val="005711D8"/>
    <w:rsid w:val="00571396"/>
    <w:rsid w:val="0057204E"/>
    <w:rsid w:val="00572122"/>
    <w:rsid w:val="005726D1"/>
    <w:rsid w:val="00572813"/>
    <w:rsid w:val="005728D3"/>
    <w:rsid w:val="0057292D"/>
    <w:rsid w:val="00572A19"/>
    <w:rsid w:val="005731E7"/>
    <w:rsid w:val="00573A0F"/>
    <w:rsid w:val="00573DF3"/>
    <w:rsid w:val="005744D7"/>
    <w:rsid w:val="00574527"/>
    <w:rsid w:val="005746CE"/>
    <w:rsid w:val="0057472E"/>
    <w:rsid w:val="00574BA1"/>
    <w:rsid w:val="00575293"/>
    <w:rsid w:val="00575628"/>
    <w:rsid w:val="005758E7"/>
    <w:rsid w:val="00575A14"/>
    <w:rsid w:val="00575C9A"/>
    <w:rsid w:val="00575E20"/>
    <w:rsid w:val="00575FD9"/>
    <w:rsid w:val="00576724"/>
    <w:rsid w:val="00576857"/>
    <w:rsid w:val="00576905"/>
    <w:rsid w:val="00577375"/>
    <w:rsid w:val="0057780A"/>
    <w:rsid w:val="005778B2"/>
    <w:rsid w:val="00577D3A"/>
    <w:rsid w:val="00577E36"/>
    <w:rsid w:val="0058032C"/>
    <w:rsid w:val="0058042B"/>
    <w:rsid w:val="00580F94"/>
    <w:rsid w:val="005817FE"/>
    <w:rsid w:val="005819BB"/>
    <w:rsid w:val="00581C3B"/>
    <w:rsid w:val="00582252"/>
    <w:rsid w:val="00582CD0"/>
    <w:rsid w:val="0058448E"/>
    <w:rsid w:val="00584548"/>
    <w:rsid w:val="005845FA"/>
    <w:rsid w:val="00584AC0"/>
    <w:rsid w:val="00585020"/>
    <w:rsid w:val="00585027"/>
    <w:rsid w:val="0058520E"/>
    <w:rsid w:val="00585365"/>
    <w:rsid w:val="0058565F"/>
    <w:rsid w:val="005856D4"/>
    <w:rsid w:val="00586080"/>
    <w:rsid w:val="00586CF4"/>
    <w:rsid w:val="00587173"/>
    <w:rsid w:val="005878BF"/>
    <w:rsid w:val="00587960"/>
    <w:rsid w:val="00587E2E"/>
    <w:rsid w:val="00590F3A"/>
    <w:rsid w:val="0059161E"/>
    <w:rsid w:val="00591662"/>
    <w:rsid w:val="0059193F"/>
    <w:rsid w:val="00591AB2"/>
    <w:rsid w:val="0059217C"/>
    <w:rsid w:val="005923FA"/>
    <w:rsid w:val="00592F96"/>
    <w:rsid w:val="00593842"/>
    <w:rsid w:val="00593F3E"/>
    <w:rsid w:val="00594355"/>
    <w:rsid w:val="00594426"/>
    <w:rsid w:val="0059585D"/>
    <w:rsid w:val="00595A72"/>
    <w:rsid w:val="00595FEE"/>
    <w:rsid w:val="00596C9F"/>
    <w:rsid w:val="005971FA"/>
    <w:rsid w:val="005976FB"/>
    <w:rsid w:val="0059785B"/>
    <w:rsid w:val="00597A07"/>
    <w:rsid w:val="00597B80"/>
    <w:rsid w:val="00597E36"/>
    <w:rsid w:val="005A0C78"/>
    <w:rsid w:val="005A1567"/>
    <w:rsid w:val="005A18F9"/>
    <w:rsid w:val="005A1EF9"/>
    <w:rsid w:val="005A2190"/>
    <w:rsid w:val="005A2738"/>
    <w:rsid w:val="005A2E97"/>
    <w:rsid w:val="005A351F"/>
    <w:rsid w:val="005A381C"/>
    <w:rsid w:val="005A3DE9"/>
    <w:rsid w:val="005A3E4B"/>
    <w:rsid w:val="005A4337"/>
    <w:rsid w:val="005A486E"/>
    <w:rsid w:val="005A4C01"/>
    <w:rsid w:val="005A4E66"/>
    <w:rsid w:val="005A4FB3"/>
    <w:rsid w:val="005A5158"/>
    <w:rsid w:val="005A5457"/>
    <w:rsid w:val="005A5680"/>
    <w:rsid w:val="005A56AB"/>
    <w:rsid w:val="005A5D5E"/>
    <w:rsid w:val="005A624C"/>
    <w:rsid w:val="005A6D2A"/>
    <w:rsid w:val="005A713B"/>
    <w:rsid w:val="005A75FA"/>
    <w:rsid w:val="005A770F"/>
    <w:rsid w:val="005A7AED"/>
    <w:rsid w:val="005A7B4B"/>
    <w:rsid w:val="005A7F77"/>
    <w:rsid w:val="005B0167"/>
    <w:rsid w:val="005B0E6E"/>
    <w:rsid w:val="005B16B5"/>
    <w:rsid w:val="005B1D16"/>
    <w:rsid w:val="005B2189"/>
    <w:rsid w:val="005B23CF"/>
    <w:rsid w:val="005B3716"/>
    <w:rsid w:val="005B39CA"/>
    <w:rsid w:val="005B3FE5"/>
    <w:rsid w:val="005B4650"/>
    <w:rsid w:val="005B5D55"/>
    <w:rsid w:val="005B60A0"/>
    <w:rsid w:val="005B61D8"/>
    <w:rsid w:val="005B6DFD"/>
    <w:rsid w:val="005B6E6B"/>
    <w:rsid w:val="005B6EF9"/>
    <w:rsid w:val="005B7526"/>
    <w:rsid w:val="005B768F"/>
    <w:rsid w:val="005C050F"/>
    <w:rsid w:val="005C080F"/>
    <w:rsid w:val="005C119B"/>
    <w:rsid w:val="005C11C5"/>
    <w:rsid w:val="005C1E8D"/>
    <w:rsid w:val="005C206D"/>
    <w:rsid w:val="005C278C"/>
    <w:rsid w:val="005C279C"/>
    <w:rsid w:val="005C2892"/>
    <w:rsid w:val="005C28BD"/>
    <w:rsid w:val="005C2944"/>
    <w:rsid w:val="005C2E88"/>
    <w:rsid w:val="005C32C3"/>
    <w:rsid w:val="005C3719"/>
    <w:rsid w:val="005C4276"/>
    <w:rsid w:val="005C4320"/>
    <w:rsid w:val="005C4587"/>
    <w:rsid w:val="005C548E"/>
    <w:rsid w:val="005C56D2"/>
    <w:rsid w:val="005C6002"/>
    <w:rsid w:val="005C6299"/>
    <w:rsid w:val="005C62A6"/>
    <w:rsid w:val="005C62F0"/>
    <w:rsid w:val="005C6B1D"/>
    <w:rsid w:val="005C6C4F"/>
    <w:rsid w:val="005C755A"/>
    <w:rsid w:val="005D0CB3"/>
    <w:rsid w:val="005D0E84"/>
    <w:rsid w:val="005D0EDA"/>
    <w:rsid w:val="005D15F4"/>
    <w:rsid w:val="005D179B"/>
    <w:rsid w:val="005D2084"/>
    <w:rsid w:val="005D280F"/>
    <w:rsid w:val="005D3B35"/>
    <w:rsid w:val="005D4B3F"/>
    <w:rsid w:val="005D4DE4"/>
    <w:rsid w:val="005D535F"/>
    <w:rsid w:val="005D69D6"/>
    <w:rsid w:val="005D76A3"/>
    <w:rsid w:val="005D7B58"/>
    <w:rsid w:val="005E084B"/>
    <w:rsid w:val="005E097A"/>
    <w:rsid w:val="005E10D9"/>
    <w:rsid w:val="005E1EBD"/>
    <w:rsid w:val="005E1F2B"/>
    <w:rsid w:val="005E1FB5"/>
    <w:rsid w:val="005E2180"/>
    <w:rsid w:val="005E2ABF"/>
    <w:rsid w:val="005E2AE3"/>
    <w:rsid w:val="005E315A"/>
    <w:rsid w:val="005E393C"/>
    <w:rsid w:val="005E3ABC"/>
    <w:rsid w:val="005E3E6D"/>
    <w:rsid w:val="005E4160"/>
    <w:rsid w:val="005E4538"/>
    <w:rsid w:val="005E5495"/>
    <w:rsid w:val="005E5B3C"/>
    <w:rsid w:val="005E655F"/>
    <w:rsid w:val="005E6781"/>
    <w:rsid w:val="005E6ECB"/>
    <w:rsid w:val="005E6EF6"/>
    <w:rsid w:val="005E6F6C"/>
    <w:rsid w:val="005E719B"/>
    <w:rsid w:val="005E75C2"/>
    <w:rsid w:val="005F08AC"/>
    <w:rsid w:val="005F0DAF"/>
    <w:rsid w:val="005F0F07"/>
    <w:rsid w:val="005F134C"/>
    <w:rsid w:val="005F1467"/>
    <w:rsid w:val="005F15E5"/>
    <w:rsid w:val="005F24A9"/>
    <w:rsid w:val="005F2A16"/>
    <w:rsid w:val="005F2FDD"/>
    <w:rsid w:val="005F359F"/>
    <w:rsid w:val="005F420F"/>
    <w:rsid w:val="005F483F"/>
    <w:rsid w:val="005F50CE"/>
    <w:rsid w:val="005F5602"/>
    <w:rsid w:val="005F5A27"/>
    <w:rsid w:val="005F5A45"/>
    <w:rsid w:val="005F5AFF"/>
    <w:rsid w:val="005F5F47"/>
    <w:rsid w:val="005F6951"/>
    <w:rsid w:val="005F69C7"/>
    <w:rsid w:val="005F736D"/>
    <w:rsid w:val="0060017A"/>
    <w:rsid w:val="00600570"/>
    <w:rsid w:val="00600877"/>
    <w:rsid w:val="00601128"/>
    <w:rsid w:val="006038DA"/>
    <w:rsid w:val="00603975"/>
    <w:rsid w:val="00603DC6"/>
    <w:rsid w:val="00603E42"/>
    <w:rsid w:val="006042BC"/>
    <w:rsid w:val="006044BC"/>
    <w:rsid w:val="00605CDB"/>
    <w:rsid w:val="00605FA9"/>
    <w:rsid w:val="0060659F"/>
    <w:rsid w:val="00606D88"/>
    <w:rsid w:val="00607CC9"/>
    <w:rsid w:val="0061013D"/>
    <w:rsid w:val="006102B8"/>
    <w:rsid w:val="00611246"/>
    <w:rsid w:val="00611469"/>
    <w:rsid w:val="00612050"/>
    <w:rsid w:val="006129F3"/>
    <w:rsid w:val="00613A32"/>
    <w:rsid w:val="00613B24"/>
    <w:rsid w:val="00613CF5"/>
    <w:rsid w:val="006166DB"/>
    <w:rsid w:val="006168FA"/>
    <w:rsid w:val="00616FCB"/>
    <w:rsid w:val="0062122F"/>
    <w:rsid w:val="006213BC"/>
    <w:rsid w:val="00621D33"/>
    <w:rsid w:val="00622D27"/>
    <w:rsid w:val="006249B5"/>
    <w:rsid w:val="006255FE"/>
    <w:rsid w:val="00626252"/>
    <w:rsid w:val="006266B2"/>
    <w:rsid w:val="00626D80"/>
    <w:rsid w:val="00626F93"/>
    <w:rsid w:val="006276E6"/>
    <w:rsid w:val="00627958"/>
    <w:rsid w:val="00630942"/>
    <w:rsid w:val="00631435"/>
    <w:rsid w:val="00631FB6"/>
    <w:rsid w:val="00632E3F"/>
    <w:rsid w:val="00633925"/>
    <w:rsid w:val="00633FE6"/>
    <w:rsid w:val="006346AE"/>
    <w:rsid w:val="00634EC0"/>
    <w:rsid w:val="00635020"/>
    <w:rsid w:val="00636ECB"/>
    <w:rsid w:val="00637785"/>
    <w:rsid w:val="00637945"/>
    <w:rsid w:val="00637D86"/>
    <w:rsid w:val="006401F3"/>
    <w:rsid w:val="006403D5"/>
    <w:rsid w:val="00641628"/>
    <w:rsid w:val="00641A1A"/>
    <w:rsid w:val="00641BD7"/>
    <w:rsid w:val="00641D11"/>
    <w:rsid w:val="006424A1"/>
    <w:rsid w:val="0064264B"/>
    <w:rsid w:val="0064319B"/>
    <w:rsid w:val="006433A9"/>
    <w:rsid w:val="006433D9"/>
    <w:rsid w:val="00643D32"/>
    <w:rsid w:val="00644B13"/>
    <w:rsid w:val="00644B66"/>
    <w:rsid w:val="0064524C"/>
    <w:rsid w:val="006452E2"/>
    <w:rsid w:val="006453B1"/>
    <w:rsid w:val="006455D7"/>
    <w:rsid w:val="00646397"/>
    <w:rsid w:val="00646B58"/>
    <w:rsid w:val="0064777F"/>
    <w:rsid w:val="006503A7"/>
    <w:rsid w:val="00650851"/>
    <w:rsid w:val="006515D8"/>
    <w:rsid w:val="006517BD"/>
    <w:rsid w:val="00653107"/>
    <w:rsid w:val="0065372D"/>
    <w:rsid w:val="00653F4A"/>
    <w:rsid w:val="00654036"/>
    <w:rsid w:val="0065416D"/>
    <w:rsid w:val="00654707"/>
    <w:rsid w:val="006548D8"/>
    <w:rsid w:val="006551B6"/>
    <w:rsid w:val="0065550B"/>
    <w:rsid w:val="00655FC2"/>
    <w:rsid w:val="00656327"/>
    <w:rsid w:val="006568D5"/>
    <w:rsid w:val="00657386"/>
    <w:rsid w:val="006577D0"/>
    <w:rsid w:val="006579BF"/>
    <w:rsid w:val="00660661"/>
    <w:rsid w:val="006606E1"/>
    <w:rsid w:val="00660994"/>
    <w:rsid w:val="00660A93"/>
    <w:rsid w:val="00661934"/>
    <w:rsid w:val="00661BF1"/>
    <w:rsid w:val="00661C4F"/>
    <w:rsid w:val="00661FBB"/>
    <w:rsid w:val="006623D1"/>
    <w:rsid w:val="00662A19"/>
    <w:rsid w:val="00662E17"/>
    <w:rsid w:val="00663007"/>
    <w:rsid w:val="00663050"/>
    <w:rsid w:val="006636AF"/>
    <w:rsid w:val="00665428"/>
    <w:rsid w:val="00665452"/>
    <w:rsid w:val="00665BC9"/>
    <w:rsid w:val="006669C1"/>
    <w:rsid w:val="00670E98"/>
    <w:rsid w:val="00670ECA"/>
    <w:rsid w:val="00670FC2"/>
    <w:rsid w:val="00671D41"/>
    <w:rsid w:val="00672236"/>
    <w:rsid w:val="00672587"/>
    <w:rsid w:val="006728AD"/>
    <w:rsid w:val="006739BC"/>
    <w:rsid w:val="00673EB4"/>
    <w:rsid w:val="00674004"/>
    <w:rsid w:val="006750ED"/>
    <w:rsid w:val="006752AF"/>
    <w:rsid w:val="00676D96"/>
    <w:rsid w:val="00676EA8"/>
    <w:rsid w:val="006771D6"/>
    <w:rsid w:val="0067776D"/>
    <w:rsid w:val="0068023B"/>
    <w:rsid w:val="006803D4"/>
    <w:rsid w:val="006807D6"/>
    <w:rsid w:val="006822E6"/>
    <w:rsid w:val="00682553"/>
    <w:rsid w:val="00682660"/>
    <w:rsid w:val="00684036"/>
    <w:rsid w:val="00685CC9"/>
    <w:rsid w:val="00685EC7"/>
    <w:rsid w:val="006864CB"/>
    <w:rsid w:val="00686C79"/>
    <w:rsid w:val="00690016"/>
    <w:rsid w:val="0069011A"/>
    <w:rsid w:val="00690615"/>
    <w:rsid w:val="00690890"/>
    <w:rsid w:val="006912E6"/>
    <w:rsid w:val="00691A66"/>
    <w:rsid w:val="00691B19"/>
    <w:rsid w:val="00691BEB"/>
    <w:rsid w:val="00691FAE"/>
    <w:rsid w:val="006924CD"/>
    <w:rsid w:val="006926C2"/>
    <w:rsid w:val="006938D5"/>
    <w:rsid w:val="00694256"/>
    <w:rsid w:val="0069454B"/>
    <w:rsid w:val="006946B6"/>
    <w:rsid w:val="00694852"/>
    <w:rsid w:val="00695295"/>
    <w:rsid w:val="00695A23"/>
    <w:rsid w:val="00695F37"/>
    <w:rsid w:val="006960BE"/>
    <w:rsid w:val="00696AD6"/>
    <w:rsid w:val="0069731F"/>
    <w:rsid w:val="00697B1B"/>
    <w:rsid w:val="006A1615"/>
    <w:rsid w:val="006A2768"/>
    <w:rsid w:val="006A295A"/>
    <w:rsid w:val="006A3B00"/>
    <w:rsid w:val="006A482C"/>
    <w:rsid w:val="006A4B2A"/>
    <w:rsid w:val="006A4F12"/>
    <w:rsid w:val="006A533C"/>
    <w:rsid w:val="006A5447"/>
    <w:rsid w:val="006A597E"/>
    <w:rsid w:val="006A5B53"/>
    <w:rsid w:val="006A6032"/>
    <w:rsid w:val="006A6292"/>
    <w:rsid w:val="006A638B"/>
    <w:rsid w:val="006A6A20"/>
    <w:rsid w:val="006A6E47"/>
    <w:rsid w:val="006A731C"/>
    <w:rsid w:val="006A7858"/>
    <w:rsid w:val="006A7B38"/>
    <w:rsid w:val="006A7F5D"/>
    <w:rsid w:val="006B04FD"/>
    <w:rsid w:val="006B11F8"/>
    <w:rsid w:val="006B1BF9"/>
    <w:rsid w:val="006B1BFA"/>
    <w:rsid w:val="006B1C2D"/>
    <w:rsid w:val="006B1EF4"/>
    <w:rsid w:val="006B2396"/>
    <w:rsid w:val="006B3676"/>
    <w:rsid w:val="006B48EA"/>
    <w:rsid w:val="006B4A14"/>
    <w:rsid w:val="006B4ADF"/>
    <w:rsid w:val="006B503B"/>
    <w:rsid w:val="006B5393"/>
    <w:rsid w:val="006B64D4"/>
    <w:rsid w:val="006B68BE"/>
    <w:rsid w:val="006B6BC1"/>
    <w:rsid w:val="006B6D8F"/>
    <w:rsid w:val="006B7B34"/>
    <w:rsid w:val="006B7CD3"/>
    <w:rsid w:val="006B7D85"/>
    <w:rsid w:val="006C107D"/>
    <w:rsid w:val="006C22EC"/>
    <w:rsid w:val="006C2361"/>
    <w:rsid w:val="006C2389"/>
    <w:rsid w:val="006C37E6"/>
    <w:rsid w:val="006C3C3E"/>
    <w:rsid w:val="006C40DA"/>
    <w:rsid w:val="006C44C7"/>
    <w:rsid w:val="006C49D6"/>
    <w:rsid w:val="006C547F"/>
    <w:rsid w:val="006C71A2"/>
    <w:rsid w:val="006C791A"/>
    <w:rsid w:val="006C7E4D"/>
    <w:rsid w:val="006C7EAD"/>
    <w:rsid w:val="006C7F71"/>
    <w:rsid w:val="006D08B1"/>
    <w:rsid w:val="006D0A99"/>
    <w:rsid w:val="006D14C3"/>
    <w:rsid w:val="006D162A"/>
    <w:rsid w:val="006D25FE"/>
    <w:rsid w:val="006D29AA"/>
    <w:rsid w:val="006D2A3B"/>
    <w:rsid w:val="006D3E18"/>
    <w:rsid w:val="006D45CE"/>
    <w:rsid w:val="006D51FB"/>
    <w:rsid w:val="006D5893"/>
    <w:rsid w:val="006D6086"/>
    <w:rsid w:val="006D6E00"/>
    <w:rsid w:val="006D744F"/>
    <w:rsid w:val="006E05F7"/>
    <w:rsid w:val="006E0DDD"/>
    <w:rsid w:val="006E0DEE"/>
    <w:rsid w:val="006E1A8B"/>
    <w:rsid w:val="006E2781"/>
    <w:rsid w:val="006E2C35"/>
    <w:rsid w:val="006E2E93"/>
    <w:rsid w:val="006E343C"/>
    <w:rsid w:val="006E38FC"/>
    <w:rsid w:val="006E3F55"/>
    <w:rsid w:val="006E4043"/>
    <w:rsid w:val="006E4250"/>
    <w:rsid w:val="006E52B3"/>
    <w:rsid w:val="006E5FEC"/>
    <w:rsid w:val="006E623C"/>
    <w:rsid w:val="006E6C08"/>
    <w:rsid w:val="006E6D8C"/>
    <w:rsid w:val="006E73DC"/>
    <w:rsid w:val="006E76A2"/>
    <w:rsid w:val="006E78B0"/>
    <w:rsid w:val="006F01BD"/>
    <w:rsid w:val="006F05AB"/>
    <w:rsid w:val="006F0B65"/>
    <w:rsid w:val="006F164B"/>
    <w:rsid w:val="006F1ECD"/>
    <w:rsid w:val="006F1FFE"/>
    <w:rsid w:val="006F3421"/>
    <w:rsid w:val="006F3626"/>
    <w:rsid w:val="006F3999"/>
    <w:rsid w:val="006F3EC6"/>
    <w:rsid w:val="006F4344"/>
    <w:rsid w:val="006F4515"/>
    <w:rsid w:val="006F472C"/>
    <w:rsid w:val="006F5260"/>
    <w:rsid w:val="006F5358"/>
    <w:rsid w:val="006F5365"/>
    <w:rsid w:val="006F5D7C"/>
    <w:rsid w:val="006F5E28"/>
    <w:rsid w:val="006F634A"/>
    <w:rsid w:val="006F64D2"/>
    <w:rsid w:val="006F7133"/>
    <w:rsid w:val="006F745B"/>
    <w:rsid w:val="006F78ED"/>
    <w:rsid w:val="006F7AF3"/>
    <w:rsid w:val="00700D44"/>
    <w:rsid w:val="00700E3F"/>
    <w:rsid w:val="00701755"/>
    <w:rsid w:val="007018FE"/>
    <w:rsid w:val="00701E66"/>
    <w:rsid w:val="007021CA"/>
    <w:rsid w:val="00702759"/>
    <w:rsid w:val="00702938"/>
    <w:rsid w:val="00703344"/>
    <w:rsid w:val="007034EB"/>
    <w:rsid w:val="007038CF"/>
    <w:rsid w:val="00703905"/>
    <w:rsid w:val="00703A36"/>
    <w:rsid w:val="00703CBC"/>
    <w:rsid w:val="00703D1D"/>
    <w:rsid w:val="00703FFD"/>
    <w:rsid w:val="00704276"/>
    <w:rsid w:val="007049B1"/>
    <w:rsid w:val="0070510F"/>
    <w:rsid w:val="00705312"/>
    <w:rsid w:val="00705859"/>
    <w:rsid w:val="00705E4D"/>
    <w:rsid w:val="0070685F"/>
    <w:rsid w:val="00706CF5"/>
    <w:rsid w:val="00706E68"/>
    <w:rsid w:val="0070784E"/>
    <w:rsid w:val="00707919"/>
    <w:rsid w:val="00707C37"/>
    <w:rsid w:val="00710029"/>
    <w:rsid w:val="0071017F"/>
    <w:rsid w:val="007116BC"/>
    <w:rsid w:val="00711D67"/>
    <w:rsid w:val="007120D1"/>
    <w:rsid w:val="00712CA4"/>
    <w:rsid w:val="00712DB1"/>
    <w:rsid w:val="00713992"/>
    <w:rsid w:val="00713AE2"/>
    <w:rsid w:val="00714670"/>
    <w:rsid w:val="007150E5"/>
    <w:rsid w:val="00715AB7"/>
    <w:rsid w:val="007162D9"/>
    <w:rsid w:val="0071669A"/>
    <w:rsid w:val="00716798"/>
    <w:rsid w:val="0071680C"/>
    <w:rsid w:val="007174EC"/>
    <w:rsid w:val="00717B81"/>
    <w:rsid w:val="0072002A"/>
    <w:rsid w:val="0072164F"/>
    <w:rsid w:val="00721AF8"/>
    <w:rsid w:val="00721FB3"/>
    <w:rsid w:val="007221FD"/>
    <w:rsid w:val="00722619"/>
    <w:rsid w:val="00722D63"/>
    <w:rsid w:val="00722E7B"/>
    <w:rsid w:val="00723741"/>
    <w:rsid w:val="00724D42"/>
    <w:rsid w:val="007257F2"/>
    <w:rsid w:val="00725CDA"/>
    <w:rsid w:val="007261EA"/>
    <w:rsid w:val="007265A1"/>
    <w:rsid w:val="007266CF"/>
    <w:rsid w:val="00726DF4"/>
    <w:rsid w:val="00727335"/>
    <w:rsid w:val="00730B49"/>
    <w:rsid w:val="00730CDD"/>
    <w:rsid w:val="00730F82"/>
    <w:rsid w:val="007315FB"/>
    <w:rsid w:val="00731611"/>
    <w:rsid w:val="00731764"/>
    <w:rsid w:val="007319FF"/>
    <w:rsid w:val="00731D6C"/>
    <w:rsid w:val="007326CB"/>
    <w:rsid w:val="00732AE8"/>
    <w:rsid w:val="007330C6"/>
    <w:rsid w:val="0073328B"/>
    <w:rsid w:val="0073334E"/>
    <w:rsid w:val="0073362F"/>
    <w:rsid w:val="00733A8C"/>
    <w:rsid w:val="00733B1C"/>
    <w:rsid w:val="00733E8E"/>
    <w:rsid w:val="00733EFB"/>
    <w:rsid w:val="00734070"/>
    <w:rsid w:val="007344CD"/>
    <w:rsid w:val="007345C6"/>
    <w:rsid w:val="00734BED"/>
    <w:rsid w:val="007352AB"/>
    <w:rsid w:val="007353DD"/>
    <w:rsid w:val="007356DD"/>
    <w:rsid w:val="00736105"/>
    <w:rsid w:val="0073688C"/>
    <w:rsid w:val="00737AE2"/>
    <w:rsid w:val="007406B2"/>
    <w:rsid w:val="00740875"/>
    <w:rsid w:val="007410F4"/>
    <w:rsid w:val="007413E6"/>
    <w:rsid w:val="007416EF"/>
    <w:rsid w:val="00741AE0"/>
    <w:rsid w:val="00741B14"/>
    <w:rsid w:val="00741DFF"/>
    <w:rsid w:val="007420B1"/>
    <w:rsid w:val="0074253D"/>
    <w:rsid w:val="00742A9E"/>
    <w:rsid w:val="007430D6"/>
    <w:rsid w:val="0074326C"/>
    <w:rsid w:val="0074447F"/>
    <w:rsid w:val="00744B9C"/>
    <w:rsid w:val="00745147"/>
    <w:rsid w:val="0074557F"/>
    <w:rsid w:val="007461B0"/>
    <w:rsid w:val="0074640E"/>
    <w:rsid w:val="007466A9"/>
    <w:rsid w:val="00746786"/>
    <w:rsid w:val="007468AC"/>
    <w:rsid w:val="00747D8F"/>
    <w:rsid w:val="00747F9A"/>
    <w:rsid w:val="00750AB7"/>
    <w:rsid w:val="00750B25"/>
    <w:rsid w:val="0075103F"/>
    <w:rsid w:val="00751DA4"/>
    <w:rsid w:val="00752306"/>
    <w:rsid w:val="00752499"/>
    <w:rsid w:val="007532ED"/>
    <w:rsid w:val="00753A2D"/>
    <w:rsid w:val="0075460C"/>
    <w:rsid w:val="007551C4"/>
    <w:rsid w:val="00755900"/>
    <w:rsid w:val="00755D86"/>
    <w:rsid w:val="007560FF"/>
    <w:rsid w:val="00756422"/>
    <w:rsid w:val="00756AA8"/>
    <w:rsid w:val="00756C71"/>
    <w:rsid w:val="007573B4"/>
    <w:rsid w:val="00757962"/>
    <w:rsid w:val="00757EA7"/>
    <w:rsid w:val="00760339"/>
    <w:rsid w:val="007607EF"/>
    <w:rsid w:val="00760B73"/>
    <w:rsid w:val="00761C9F"/>
    <w:rsid w:val="0076267A"/>
    <w:rsid w:val="00762D73"/>
    <w:rsid w:val="00763245"/>
    <w:rsid w:val="007638EE"/>
    <w:rsid w:val="00763FA2"/>
    <w:rsid w:val="00764006"/>
    <w:rsid w:val="00764B6C"/>
    <w:rsid w:val="00765DB2"/>
    <w:rsid w:val="00765EB4"/>
    <w:rsid w:val="0076635E"/>
    <w:rsid w:val="00766492"/>
    <w:rsid w:val="007664AA"/>
    <w:rsid w:val="007677C5"/>
    <w:rsid w:val="007678D9"/>
    <w:rsid w:val="00770BF7"/>
    <w:rsid w:val="0077165E"/>
    <w:rsid w:val="007718C3"/>
    <w:rsid w:val="007718CC"/>
    <w:rsid w:val="00771A51"/>
    <w:rsid w:val="00772260"/>
    <w:rsid w:val="007722AD"/>
    <w:rsid w:val="00772549"/>
    <w:rsid w:val="00772A6D"/>
    <w:rsid w:val="00772BF3"/>
    <w:rsid w:val="00772EBB"/>
    <w:rsid w:val="00773175"/>
    <w:rsid w:val="0077322B"/>
    <w:rsid w:val="007734D0"/>
    <w:rsid w:val="00773D23"/>
    <w:rsid w:val="0077461D"/>
    <w:rsid w:val="007750ED"/>
    <w:rsid w:val="0077541A"/>
    <w:rsid w:val="007765A8"/>
    <w:rsid w:val="00776AA6"/>
    <w:rsid w:val="00776C7A"/>
    <w:rsid w:val="007770C0"/>
    <w:rsid w:val="007771D5"/>
    <w:rsid w:val="007771FF"/>
    <w:rsid w:val="007777D6"/>
    <w:rsid w:val="00777A14"/>
    <w:rsid w:val="007805B4"/>
    <w:rsid w:val="0078089F"/>
    <w:rsid w:val="00780DCF"/>
    <w:rsid w:val="0078102C"/>
    <w:rsid w:val="0078117B"/>
    <w:rsid w:val="007831D2"/>
    <w:rsid w:val="00783D9D"/>
    <w:rsid w:val="0078438A"/>
    <w:rsid w:val="00784AB1"/>
    <w:rsid w:val="00784C5A"/>
    <w:rsid w:val="00785EEF"/>
    <w:rsid w:val="00786455"/>
    <w:rsid w:val="00786AFC"/>
    <w:rsid w:val="00786EBD"/>
    <w:rsid w:val="007872D8"/>
    <w:rsid w:val="007877B3"/>
    <w:rsid w:val="00787853"/>
    <w:rsid w:val="0079083C"/>
    <w:rsid w:val="00790903"/>
    <w:rsid w:val="00790921"/>
    <w:rsid w:val="00790FD5"/>
    <w:rsid w:val="007911AE"/>
    <w:rsid w:val="007916FA"/>
    <w:rsid w:val="00792A74"/>
    <w:rsid w:val="007932F3"/>
    <w:rsid w:val="007939F6"/>
    <w:rsid w:val="00793C08"/>
    <w:rsid w:val="00793F68"/>
    <w:rsid w:val="0079408E"/>
    <w:rsid w:val="007942EB"/>
    <w:rsid w:val="007946BE"/>
    <w:rsid w:val="00794A8B"/>
    <w:rsid w:val="0079504D"/>
    <w:rsid w:val="00795978"/>
    <w:rsid w:val="00795C0A"/>
    <w:rsid w:val="00795CC8"/>
    <w:rsid w:val="007968BB"/>
    <w:rsid w:val="007969BB"/>
    <w:rsid w:val="00796B28"/>
    <w:rsid w:val="00797624"/>
    <w:rsid w:val="007A0308"/>
    <w:rsid w:val="007A048A"/>
    <w:rsid w:val="007A066F"/>
    <w:rsid w:val="007A06A2"/>
    <w:rsid w:val="007A0B92"/>
    <w:rsid w:val="007A0F9D"/>
    <w:rsid w:val="007A162F"/>
    <w:rsid w:val="007A22BF"/>
    <w:rsid w:val="007A22CF"/>
    <w:rsid w:val="007A3106"/>
    <w:rsid w:val="007A3301"/>
    <w:rsid w:val="007A34AB"/>
    <w:rsid w:val="007A3E95"/>
    <w:rsid w:val="007A4B5E"/>
    <w:rsid w:val="007A67BF"/>
    <w:rsid w:val="007A6E45"/>
    <w:rsid w:val="007A7240"/>
    <w:rsid w:val="007A7D7B"/>
    <w:rsid w:val="007A7DDC"/>
    <w:rsid w:val="007B046E"/>
    <w:rsid w:val="007B0A16"/>
    <w:rsid w:val="007B0BA0"/>
    <w:rsid w:val="007B0E18"/>
    <w:rsid w:val="007B152D"/>
    <w:rsid w:val="007B15EF"/>
    <w:rsid w:val="007B263B"/>
    <w:rsid w:val="007B2C83"/>
    <w:rsid w:val="007B3329"/>
    <w:rsid w:val="007B3A2B"/>
    <w:rsid w:val="007B3E94"/>
    <w:rsid w:val="007B3F8C"/>
    <w:rsid w:val="007B41FD"/>
    <w:rsid w:val="007B4334"/>
    <w:rsid w:val="007B43B6"/>
    <w:rsid w:val="007B4AAC"/>
    <w:rsid w:val="007B4F37"/>
    <w:rsid w:val="007B5025"/>
    <w:rsid w:val="007B5EBB"/>
    <w:rsid w:val="007B62F2"/>
    <w:rsid w:val="007B635B"/>
    <w:rsid w:val="007B65B7"/>
    <w:rsid w:val="007B6634"/>
    <w:rsid w:val="007B6913"/>
    <w:rsid w:val="007B6955"/>
    <w:rsid w:val="007B733A"/>
    <w:rsid w:val="007B7972"/>
    <w:rsid w:val="007C02F6"/>
    <w:rsid w:val="007C0F8A"/>
    <w:rsid w:val="007C1278"/>
    <w:rsid w:val="007C129E"/>
    <w:rsid w:val="007C19A7"/>
    <w:rsid w:val="007C1B5F"/>
    <w:rsid w:val="007C1CA1"/>
    <w:rsid w:val="007C23B8"/>
    <w:rsid w:val="007C276E"/>
    <w:rsid w:val="007C2873"/>
    <w:rsid w:val="007C2D57"/>
    <w:rsid w:val="007C3673"/>
    <w:rsid w:val="007C3CDA"/>
    <w:rsid w:val="007C3DB3"/>
    <w:rsid w:val="007C3F00"/>
    <w:rsid w:val="007C4014"/>
    <w:rsid w:val="007C4CB6"/>
    <w:rsid w:val="007C510A"/>
    <w:rsid w:val="007C53F3"/>
    <w:rsid w:val="007C561C"/>
    <w:rsid w:val="007C563C"/>
    <w:rsid w:val="007C5907"/>
    <w:rsid w:val="007C5E49"/>
    <w:rsid w:val="007C653A"/>
    <w:rsid w:val="007C6CA1"/>
    <w:rsid w:val="007C79EC"/>
    <w:rsid w:val="007C7BC7"/>
    <w:rsid w:val="007C7C78"/>
    <w:rsid w:val="007C7EB0"/>
    <w:rsid w:val="007D17AE"/>
    <w:rsid w:val="007D2276"/>
    <w:rsid w:val="007D262D"/>
    <w:rsid w:val="007D26DA"/>
    <w:rsid w:val="007D26E4"/>
    <w:rsid w:val="007D2E9B"/>
    <w:rsid w:val="007D2F5B"/>
    <w:rsid w:val="007D36BB"/>
    <w:rsid w:val="007D3AFA"/>
    <w:rsid w:val="007D40A5"/>
    <w:rsid w:val="007D4681"/>
    <w:rsid w:val="007D4B21"/>
    <w:rsid w:val="007D51AE"/>
    <w:rsid w:val="007D5271"/>
    <w:rsid w:val="007D5949"/>
    <w:rsid w:val="007D5EEC"/>
    <w:rsid w:val="007D6014"/>
    <w:rsid w:val="007D61F4"/>
    <w:rsid w:val="007D7032"/>
    <w:rsid w:val="007D7F3B"/>
    <w:rsid w:val="007E033D"/>
    <w:rsid w:val="007E0506"/>
    <w:rsid w:val="007E1356"/>
    <w:rsid w:val="007E14EA"/>
    <w:rsid w:val="007E2438"/>
    <w:rsid w:val="007E26B4"/>
    <w:rsid w:val="007E320E"/>
    <w:rsid w:val="007E36CD"/>
    <w:rsid w:val="007E3B2C"/>
    <w:rsid w:val="007E44A5"/>
    <w:rsid w:val="007E62D2"/>
    <w:rsid w:val="007E66FA"/>
    <w:rsid w:val="007E6959"/>
    <w:rsid w:val="007E7529"/>
    <w:rsid w:val="007E76F3"/>
    <w:rsid w:val="007F0350"/>
    <w:rsid w:val="007F0468"/>
    <w:rsid w:val="007F0F5F"/>
    <w:rsid w:val="007F1202"/>
    <w:rsid w:val="007F162A"/>
    <w:rsid w:val="007F1725"/>
    <w:rsid w:val="007F17EA"/>
    <w:rsid w:val="007F1AAC"/>
    <w:rsid w:val="007F1BD8"/>
    <w:rsid w:val="007F1EB6"/>
    <w:rsid w:val="007F2627"/>
    <w:rsid w:val="007F2654"/>
    <w:rsid w:val="007F2834"/>
    <w:rsid w:val="007F359A"/>
    <w:rsid w:val="007F4E39"/>
    <w:rsid w:val="007F4EA3"/>
    <w:rsid w:val="007F5519"/>
    <w:rsid w:val="007F5F6F"/>
    <w:rsid w:val="007F61C8"/>
    <w:rsid w:val="007F6763"/>
    <w:rsid w:val="007F6768"/>
    <w:rsid w:val="007F695C"/>
    <w:rsid w:val="00800418"/>
    <w:rsid w:val="008004E4"/>
    <w:rsid w:val="0080077E"/>
    <w:rsid w:val="00800781"/>
    <w:rsid w:val="00800FD1"/>
    <w:rsid w:val="0080267F"/>
    <w:rsid w:val="008031C7"/>
    <w:rsid w:val="00803309"/>
    <w:rsid w:val="0080342D"/>
    <w:rsid w:val="00803ADA"/>
    <w:rsid w:val="008044C6"/>
    <w:rsid w:val="008045ED"/>
    <w:rsid w:val="008047A7"/>
    <w:rsid w:val="00804C17"/>
    <w:rsid w:val="00804D7F"/>
    <w:rsid w:val="00804F82"/>
    <w:rsid w:val="00805B3B"/>
    <w:rsid w:val="0080602D"/>
    <w:rsid w:val="00806146"/>
    <w:rsid w:val="008069E4"/>
    <w:rsid w:val="0081108F"/>
    <w:rsid w:val="008112F4"/>
    <w:rsid w:val="00811911"/>
    <w:rsid w:val="00811933"/>
    <w:rsid w:val="00811C88"/>
    <w:rsid w:val="00812559"/>
    <w:rsid w:val="00813377"/>
    <w:rsid w:val="008135BD"/>
    <w:rsid w:val="00813699"/>
    <w:rsid w:val="00813D49"/>
    <w:rsid w:val="0081420A"/>
    <w:rsid w:val="00814CFB"/>
    <w:rsid w:val="00815B3E"/>
    <w:rsid w:val="00815F7E"/>
    <w:rsid w:val="00816514"/>
    <w:rsid w:val="00817C8E"/>
    <w:rsid w:val="00817DB3"/>
    <w:rsid w:val="0082033C"/>
    <w:rsid w:val="008203B8"/>
    <w:rsid w:val="008208AF"/>
    <w:rsid w:val="00820953"/>
    <w:rsid w:val="00820980"/>
    <w:rsid w:val="00820D13"/>
    <w:rsid w:val="00820DEC"/>
    <w:rsid w:val="00821348"/>
    <w:rsid w:val="00821468"/>
    <w:rsid w:val="0082164D"/>
    <w:rsid w:val="0082187F"/>
    <w:rsid w:val="00821B47"/>
    <w:rsid w:val="00821B77"/>
    <w:rsid w:val="00821C92"/>
    <w:rsid w:val="00821CD6"/>
    <w:rsid w:val="00821E10"/>
    <w:rsid w:val="00822454"/>
    <w:rsid w:val="008229E8"/>
    <w:rsid w:val="00822B20"/>
    <w:rsid w:val="00823073"/>
    <w:rsid w:val="008232AD"/>
    <w:rsid w:val="00823459"/>
    <w:rsid w:val="008235A9"/>
    <w:rsid w:val="00823646"/>
    <w:rsid w:val="00823CC2"/>
    <w:rsid w:val="008240C1"/>
    <w:rsid w:val="008242D2"/>
    <w:rsid w:val="0082509B"/>
    <w:rsid w:val="00825604"/>
    <w:rsid w:val="00825B1E"/>
    <w:rsid w:val="008270F8"/>
    <w:rsid w:val="00827255"/>
    <w:rsid w:val="0082764E"/>
    <w:rsid w:val="00827888"/>
    <w:rsid w:val="00830486"/>
    <w:rsid w:val="00831469"/>
    <w:rsid w:val="00831D5D"/>
    <w:rsid w:val="00832C36"/>
    <w:rsid w:val="00832E79"/>
    <w:rsid w:val="008333EE"/>
    <w:rsid w:val="00833838"/>
    <w:rsid w:val="00834305"/>
    <w:rsid w:val="00834ACD"/>
    <w:rsid w:val="00834FBF"/>
    <w:rsid w:val="00835044"/>
    <w:rsid w:val="0083519D"/>
    <w:rsid w:val="00835449"/>
    <w:rsid w:val="00836321"/>
    <w:rsid w:val="008366A5"/>
    <w:rsid w:val="0083694D"/>
    <w:rsid w:val="00837E06"/>
    <w:rsid w:val="00841554"/>
    <w:rsid w:val="00841B3E"/>
    <w:rsid w:val="00842133"/>
    <w:rsid w:val="00842401"/>
    <w:rsid w:val="00842D4A"/>
    <w:rsid w:val="00843195"/>
    <w:rsid w:val="0084487F"/>
    <w:rsid w:val="008451A5"/>
    <w:rsid w:val="0084534E"/>
    <w:rsid w:val="0084542C"/>
    <w:rsid w:val="00845C2C"/>
    <w:rsid w:val="008463CE"/>
    <w:rsid w:val="00846668"/>
    <w:rsid w:val="008466DB"/>
    <w:rsid w:val="008468AE"/>
    <w:rsid w:val="00847351"/>
    <w:rsid w:val="008477B2"/>
    <w:rsid w:val="008505BF"/>
    <w:rsid w:val="00850751"/>
    <w:rsid w:val="00853608"/>
    <w:rsid w:val="00853E2E"/>
    <w:rsid w:val="0085427C"/>
    <w:rsid w:val="008542B4"/>
    <w:rsid w:val="0085588E"/>
    <w:rsid w:val="00855A87"/>
    <w:rsid w:val="008563FD"/>
    <w:rsid w:val="00856E12"/>
    <w:rsid w:val="00856EEC"/>
    <w:rsid w:val="00857C55"/>
    <w:rsid w:val="00860389"/>
    <w:rsid w:val="008603A9"/>
    <w:rsid w:val="00860520"/>
    <w:rsid w:val="00860BA5"/>
    <w:rsid w:val="00860DF1"/>
    <w:rsid w:val="008612F9"/>
    <w:rsid w:val="0086186E"/>
    <w:rsid w:val="008619B8"/>
    <w:rsid w:val="00861B1B"/>
    <w:rsid w:val="00862018"/>
    <w:rsid w:val="00862431"/>
    <w:rsid w:val="00862B39"/>
    <w:rsid w:val="00862CE5"/>
    <w:rsid w:val="00862E67"/>
    <w:rsid w:val="0086309C"/>
    <w:rsid w:val="0086317F"/>
    <w:rsid w:val="00863246"/>
    <w:rsid w:val="00863736"/>
    <w:rsid w:val="0086397F"/>
    <w:rsid w:val="0086478C"/>
    <w:rsid w:val="008650EA"/>
    <w:rsid w:val="00865BA4"/>
    <w:rsid w:val="00865D1D"/>
    <w:rsid w:val="00865F13"/>
    <w:rsid w:val="00865F25"/>
    <w:rsid w:val="0086687A"/>
    <w:rsid w:val="008670A3"/>
    <w:rsid w:val="0086786F"/>
    <w:rsid w:val="00867B64"/>
    <w:rsid w:val="00870ADD"/>
    <w:rsid w:val="0087164A"/>
    <w:rsid w:val="0087187B"/>
    <w:rsid w:val="00871A44"/>
    <w:rsid w:val="00871F42"/>
    <w:rsid w:val="00873000"/>
    <w:rsid w:val="00873017"/>
    <w:rsid w:val="00873189"/>
    <w:rsid w:val="00873A43"/>
    <w:rsid w:val="00873F2C"/>
    <w:rsid w:val="00873F50"/>
    <w:rsid w:val="0087449A"/>
    <w:rsid w:val="00874C5E"/>
    <w:rsid w:val="00874E16"/>
    <w:rsid w:val="00875216"/>
    <w:rsid w:val="008755F9"/>
    <w:rsid w:val="00875906"/>
    <w:rsid w:val="00875B04"/>
    <w:rsid w:val="00875BA9"/>
    <w:rsid w:val="00875D86"/>
    <w:rsid w:val="00876811"/>
    <w:rsid w:val="00877CDB"/>
    <w:rsid w:val="008809BF"/>
    <w:rsid w:val="0088119E"/>
    <w:rsid w:val="00881BF1"/>
    <w:rsid w:val="00881E09"/>
    <w:rsid w:val="00882851"/>
    <w:rsid w:val="00882EE3"/>
    <w:rsid w:val="0088315B"/>
    <w:rsid w:val="008837BD"/>
    <w:rsid w:val="008838A3"/>
    <w:rsid w:val="00883AAA"/>
    <w:rsid w:val="00884785"/>
    <w:rsid w:val="0088485E"/>
    <w:rsid w:val="008848D9"/>
    <w:rsid w:val="00884B2F"/>
    <w:rsid w:val="00885175"/>
    <w:rsid w:val="0088587F"/>
    <w:rsid w:val="00885F19"/>
    <w:rsid w:val="00885FFE"/>
    <w:rsid w:val="0088657D"/>
    <w:rsid w:val="00886BB7"/>
    <w:rsid w:val="00887074"/>
    <w:rsid w:val="00887E64"/>
    <w:rsid w:val="00890161"/>
    <w:rsid w:val="008905ED"/>
    <w:rsid w:val="00890897"/>
    <w:rsid w:val="008909F1"/>
    <w:rsid w:val="008918D8"/>
    <w:rsid w:val="00892064"/>
    <w:rsid w:val="00892B2C"/>
    <w:rsid w:val="00892B77"/>
    <w:rsid w:val="00894B8A"/>
    <w:rsid w:val="00894D05"/>
    <w:rsid w:val="00894F10"/>
    <w:rsid w:val="00895FD8"/>
    <w:rsid w:val="00897458"/>
    <w:rsid w:val="008A0509"/>
    <w:rsid w:val="008A0BAC"/>
    <w:rsid w:val="008A1C83"/>
    <w:rsid w:val="008A1CB4"/>
    <w:rsid w:val="008A22A1"/>
    <w:rsid w:val="008A2963"/>
    <w:rsid w:val="008A2987"/>
    <w:rsid w:val="008A2AA4"/>
    <w:rsid w:val="008A2C5A"/>
    <w:rsid w:val="008A2E2E"/>
    <w:rsid w:val="008A2EAA"/>
    <w:rsid w:val="008A2F49"/>
    <w:rsid w:val="008A374F"/>
    <w:rsid w:val="008A3870"/>
    <w:rsid w:val="008A3A90"/>
    <w:rsid w:val="008A3DB2"/>
    <w:rsid w:val="008A4688"/>
    <w:rsid w:val="008A4A3D"/>
    <w:rsid w:val="008A6014"/>
    <w:rsid w:val="008A609D"/>
    <w:rsid w:val="008A6163"/>
    <w:rsid w:val="008A642E"/>
    <w:rsid w:val="008A677F"/>
    <w:rsid w:val="008A699C"/>
    <w:rsid w:val="008A6AA2"/>
    <w:rsid w:val="008A7268"/>
    <w:rsid w:val="008A79C9"/>
    <w:rsid w:val="008A7D6C"/>
    <w:rsid w:val="008B0555"/>
    <w:rsid w:val="008B0874"/>
    <w:rsid w:val="008B2098"/>
    <w:rsid w:val="008B261B"/>
    <w:rsid w:val="008B2B6B"/>
    <w:rsid w:val="008B2F10"/>
    <w:rsid w:val="008B31CD"/>
    <w:rsid w:val="008B3293"/>
    <w:rsid w:val="008B46E7"/>
    <w:rsid w:val="008B4A0A"/>
    <w:rsid w:val="008B56C3"/>
    <w:rsid w:val="008B5A17"/>
    <w:rsid w:val="008B5AA2"/>
    <w:rsid w:val="008B61DC"/>
    <w:rsid w:val="008B6E21"/>
    <w:rsid w:val="008B746D"/>
    <w:rsid w:val="008B78CE"/>
    <w:rsid w:val="008B7BDE"/>
    <w:rsid w:val="008C03E4"/>
    <w:rsid w:val="008C06D1"/>
    <w:rsid w:val="008C0D8E"/>
    <w:rsid w:val="008C0EB4"/>
    <w:rsid w:val="008C118B"/>
    <w:rsid w:val="008C220E"/>
    <w:rsid w:val="008C3A6F"/>
    <w:rsid w:val="008C45A6"/>
    <w:rsid w:val="008C591D"/>
    <w:rsid w:val="008C6B9D"/>
    <w:rsid w:val="008C7151"/>
    <w:rsid w:val="008C73EB"/>
    <w:rsid w:val="008D0245"/>
    <w:rsid w:val="008D02CC"/>
    <w:rsid w:val="008D0723"/>
    <w:rsid w:val="008D0A66"/>
    <w:rsid w:val="008D0ADE"/>
    <w:rsid w:val="008D163D"/>
    <w:rsid w:val="008D170A"/>
    <w:rsid w:val="008D1A84"/>
    <w:rsid w:val="008D1CA2"/>
    <w:rsid w:val="008D2D10"/>
    <w:rsid w:val="008D32F1"/>
    <w:rsid w:val="008D431C"/>
    <w:rsid w:val="008D4839"/>
    <w:rsid w:val="008D49B0"/>
    <w:rsid w:val="008D4ABA"/>
    <w:rsid w:val="008D4B6F"/>
    <w:rsid w:val="008D5066"/>
    <w:rsid w:val="008D5726"/>
    <w:rsid w:val="008D67E9"/>
    <w:rsid w:val="008D730B"/>
    <w:rsid w:val="008D7415"/>
    <w:rsid w:val="008D7708"/>
    <w:rsid w:val="008D7BAF"/>
    <w:rsid w:val="008D7BC0"/>
    <w:rsid w:val="008E0CAD"/>
    <w:rsid w:val="008E0D08"/>
    <w:rsid w:val="008E114B"/>
    <w:rsid w:val="008E11E0"/>
    <w:rsid w:val="008E1AC8"/>
    <w:rsid w:val="008E3001"/>
    <w:rsid w:val="008E354D"/>
    <w:rsid w:val="008E36B8"/>
    <w:rsid w:val="008E3843"/>
    <w:rsid w:val="008E39D1"/>
    <w:rsid w:val="008E4B49"/>
    <w:rsid w:val="008E4EC7"/>
    <w:rsid w:val="008E50C3"/>
    <w:rsid w:val="008E5A57"/>
    <w:rsid w:val="008E5F95"/>
    <w:rsid w:val="008E640E"/>
    <w:rsid w:val="008E68AC"/>
    <w:rsid w:val="008E6C3C"/>
    <w:rsid w:val="008E700C"/>
    <w:rsid w:val="008E7178"/>
    <w:rsid w:val="008E71B6"/>
    <w:rsid w:val="008E7225"/>
    <w:rsid w:val="008E7FBB"/>
    <w:rsid w:val="008F0203"/>
    <w:rsid w:val="008F03A6"/>
    <w:rsid w:val="008F0591"/>
    <w:rsid w:val="008F0F74"/>
    <w:rsid w:val="008F1181"/>
    <w:rsid w:val="008F11B1"/>
    <w:rsid w:val="008F186F"/>
    <w:rsid w:val="008F1C1E"/>
    <w:rsid w:val="008F1F80"/>
    <w:rsid w:val="008F2BA3"/>
    <w:rsid w:val="008F2D4F"/>
    <w:rsid w:val="008F3601"/>
    <w:rsid w:val="008F41E4"/>
    <w:rsid w:val="008F4416"/>
    <w:rsid w:val="008F45D4"/>
    <w:rsid w:val="008F46F6"/>
    <w:rsid w:val="008F4BF5"/>
    <w:rsid w:val="008F5A8C"/>
    <w:rsid w:val="008F6465"/>
    <w:rsid w:val="008F6B7D"/>
    <w:rsid w:val="008F70B2"/>
    <w:rsid w:val="008F713D"/>
    <w:rsid w:val="008F7774"/>
    <w:rsid w:val="009001ED"/>
    <w:rsid w:val="00900C37"/>
    <w:rsid w:val="0090119A"/>
    <w:rsid w:val="0090165E"/>
    <w:rsid w:val="0090188F"/>
    <w:rsid w:val="00901A10"/>
    <w:rsid w:val="009031B8"/>
    <w:rsid w:val="009034F2"/>
    <w:rsid w:val="00903D39"/>
    <w:rsid w:val="00903F70"/>
    <w:rsid w:val="00904152"/>
    <w:rsid w:val="009046F4"/>
    <w:rsid w:val="00904E30"/>
    <w:rsid w:val="00905CE4"/>
    <w:rsid w:val="00905D2D"/>
    <w:rsid w:val="00905DFB"/>
    <w:rsid w:val="0090661A"/>
    <w:rsid w:val="0090718A"/>
    <w:rsid w:val="009079E2"/>
    <w:rsid w:val="00907D8F"/>
    <w:rsid w:val="00910014"/>
    <w:rsid w:val="00910273"/>
    <w:rsid w:val="00910824"/>
    <w:rsid w:val="00910992"/>
    <w:rsid w:val="009116DE"/>
    <w:rsid w:val="00911B34"/>
    <w:rsid w:val="00911D54"/>
    <w:rsid w:val="009122AC"/>
    <w:rsid w:val="009128AD"/>
    <w:rsid w:val="00912911"/>
    <w:rsid w:val="00912B8A"/>
    <w:rsid w:val="00913B32"/>
    <w:rsid w:val="009144B8"/>
    <w:rsid w:val="00914561"/>
    <w:rsid w:val="00914622"/>
    <w:rsid w:val="00915025"/>
    <w:rsid w:val="009153AC"/>
    <w:rsid w:val="00915C0E"/>
    <w:rsid w:val="0091634A"/>
    <w:rsid w:val="009165B9"/>
    <w:rsid w:val="00916D75"/>
    <w:rsid w:val="00916DC3"/>
    <w:rsid w:val="009174AA"/>
    <w:rsid w:val="0091777E"/>
    <w:rsid w:val="0092029D"/>
    <w:rsid w:val="009205A8"/>
    <w:rsid w:val="00920D1F"/>
    <w:rsid w:val="009212C8"/>
    <w:rsid w:val="00921482"/>
    <w:rsid w:val="0092175D"/>
    <w:rsid w:val="00921AC0"/>
    <w:rsid w:val="00921CD3"/>
    <w:rsid w:val="0092380B"/>
    <w:rsid w:val="00923DAC"/>
    <w:rsid w:val="00924400"/>
    <w:rsid w:val="00924F15"/>
    <w:rsid w:val="009253E5"/>
    <w:rsid w:val="00925742"/>
    <w:rsid w:val="00925AA9"/>
    <w:rsid w:val="00925BD3"/>
    <w:rsid w:val="00926793"/>
    <w:rsid w:val="0092692F"/>
    <w:rsid w:val="00927189"/>
    <w:rsid w:val="0093107F"/>
    <w:rsid w:val="00931E55"/>
    <w:rsid w:val="0093359A"/>
    <w:rsid w:val="009336D2"/>
    <w:rsid w:val="00933D98"/>
    <w:rsid w:val="0093596D"/>
    <w:rsid w:val="00935F2D"/>
    <w:rsid w:val="009361A1"/>
    <w:rsid w:val="00937022"/>
    <w:rsid w:val="00937122"/>
    <w:rsid w:val="009373F3"/>
    <w:rsid w:val="00937762"/>
    <w:rsid w:val="009379EB"/>
    <w:rsid w:val="00937E86"/>
    <w:rsid w:val="0094055E"/>
    <w:rsid w:val="00940B53"/>
    <w:rsid w:val="00941A9E"/>
    <w:rsid w:val="00942604"/>
    <w:rsid w:val="009430AF"/>
    <w:rsid w:val="00943B0C"/>
    <w:rsid w:val="00944359"/>
    <w:rsid w:val="009443D8"/>
    <w:rsid w:val="00944C64"/>
    <w:rsid w:val="00944E9B"/>
    <w:rsid w:val="0094505B"/>
    <w:rsid w:val="009455AC"/>
    <w:rsid w:val="00945C45"/>
    <w:rsid w:val="009461A0"/>
    <w:rsid w:val="009461B4"/>
    <w:rsid w:val="009461E7"/>
    <w:rsid w:val="0094647E"/>
    <w:rsid w:val="0094663C"/>
    <w:rsid w:val="009467BC"/>
    <w:rsid w:val="00947F69"/>
    <w:rsid w:val="00950169"/>
    <w:rsid w:val="00950558"/>
    <w:rsid w:val="00951545"/>
    <w:rsid w:val="00951A77"/>
    <w:rsid w:val="00951AF2"/>
    <w:rsid w:val="00952461"/>
    <w:rsid w:val="00952B47"/>
    <w:rsid w:val="009531F9"/>
    <w:rsid w:val="00953226"/>
    <w:rsid w:val="00953CCB"/>
    <w:rsid w:val="00954000"/>
    <w:rsid w:val="00954110"/>
    <w:rsid w:val="009548B8"/>
    <w:rsid w:val="009548C1"/>
    <w:rsid w:val="0095512D"/>
    <w:rsid w:val="009551C0"/>
    <w:rsid w:val="00955619"/>
    <w:rsid w:val="00955CE7"/>
    <w:rsid w:val="00955DC3"/>
    <w:rsid w:val="00956021"/>
    <w:rsid w:val="0095623A"/>
    <w:rsid w:val="0095634C"/>
    <w:rsid w:val="009569BE"/>
    <w:rsid w:val="0095719A"/>
    <w:rsid w:val="00957A2B"/>
    <w:rsid w:val="009602B4"/>
    <w:rsid w:val="0096172C"/>
    <w:rsid w:val="00961D96"/>
    <w:rsid w:val="00962021"/>
    <w:rsid w:val="00962181"/>
    <w:rsid w:val="00962546"/>
    <w:rsid w:val="009628F4"/>
    <w:rsid w:val="0096296C"/>
    <w:rsid w:val="00962CE7"/>
    <w:rsid w:val="00962ED3"/>
    <w:rsid w:val="009635B2"/>
    <w:rsid w:val="00963B12"/>
    <w:rsid w:val="00963F7B"/>
    <w:rsid w:val="009643C5"/>
    <w:rsid w:val="0096445B"/>
    <w:rsid w:val="00964558"/>
    <w:rsid w:val="009645E0"/>
    <w:rsid w:val="00964796"/>
    <w:rsid w:val="00965DA1"/>
    <w:rsid w:val="00965E8B"/>
    <w:rsid w:val="00966202"/>
    <w:rsid w:val="00966BF8"/>
    <w:rsid w:val="00966C41"/>
    <w:rsid w:val="00966CA1"/>
    <w:rsid w:val="00967147"/>
    <w:rsid w:val="00967364"/>
    <w:rsid w:val="00967696"/>
    <w:rsid w:val="009676DE"/>
    <w:rsid w:val="0097001A"/>
    <w:rsid w:val="009703A3"/>
    <w:rsid w:val="009704B8"/>
    <w:rsid w:val="00970DBF"/>
    <w:rsid w:val="009716DD"/>
    <w:rsid w:val="00971B62"/>
    <w:rsid w:val="00971BA0"/>
    <w:rsid w:val="00971C30"/>
    <w:rsid w:val="00971ECE"/>
    <w:rsid w:val="00972686"/>
    <w:rsid w:val="00972FAC"/>
    <w:rsid w:val="00973AAF"/>
    <w:rsid w:val="00973B6B"/>
    <w:rsid w:val="00973BF4"/>
    <w:rsid w:val="00973C53"/>
    <w:rsid w:val="00973CB3"/>
    <w:rsid w:val="00973DC6"/>
    <w:rsid w:val="00974837"/>
    <w:rsid w:val="00974DBB"/>
    <w:rsid w:val="00975E56"/>
    <w:rsid w:val="0097689F"/>
    <w:rsid w:val="0097791E"/>
    <w:rsid w:val="00977F88"/>
    <w:rsid w:val="00980AAF"/>
    <w:rsid w:val="00981500"/>
    <w:rsid w:val="00981518"/>
    <w:rsid w:val="009819E0"/>
    <w:rsid w:val="009819FD"/>
    <w:rsid w:val="00981A6E"/>
    <w:rsid w:val="009825F9"/>
    <w:rsid w:val="00982A48"/>
    <w:rsid w:val="00983189"/>
    <w:rsid w:val="0098322B"/>
    <w:rsid w:val="00983BB1"/>
    <w:rsid w:val="00984906"/>
    <w:rsid w:val="00984ED8"/>
    <w:rsid w:val="0098579A"/>
    <w:rsid w:val="009857B9"/>
    <w:rsid w:val="00985E13"/>
    <w:rsid w:val="009863A7"/>
    <w:rsid w:val="0098758D"/>
    <w:rsid w:val="00987731"/>
    <w:rsid w:val="009877AF"/>
    <w:rsid w:val="00990267"/>
    <w:rsid w:val="00990D34"/>
    <w:rsid w:val="009910A5"/>
    <w:rsid w:val="00992103"/>
    <w:rsid w:val="0099225C"/>
    <w:rsid w:val="00993302"/>
    <w:rsid w:val="009943EC"/>
    <w:rsid w:val="00994532"/>
    <w:rsid w:val="00994816"/>
    <w:rsid w:val="00994E14"/>
    <w:rsid w:val="00995421"/>
    <w:rsid w:val="00995442"/>
    <w:rsid w:val="00995E5E"/>
    <w:rsid w:val="00996481"/>
    <w:rsid w:val="0099658E"/>
    <w:rsid w:val="00996D33"/>
    <w:rsid w:val="00996E1A"/>
    <w:rsid w:val="00996FA9"/>
    <w:rsid w:val="00997725"/>
    <w:rsid w:val="00997860"/>
    <w:rsid w:val="00997F98"/>
    <w:rsid w:val="009A075A"/>
    <w:rsid w:val="009A0859"/>
    <w:rsid w:val="009A0870"/>
    <w:rsid w:val="009A1BDA"/>
    <w:rsid w:val="009A3739"/>
    <w:rsid w:val="009A3E74"/>
    <w:rsid w:val="009A40D8"/>
    <w:rsid w:val="009A4585"/>
    <w:rsid w:val="009A4604"/>
    <w:rsid w:val="009A49B1"/>
    <w:rsid w:val="009A4BA3"/>
    <w:rsid w:val="009A549C"/>
    <w:rsid w:val="009A586A"/>
    <w:rsid w:val="009A5F96"/>
    <w:rsid w:val="009A6331"/>
    <w:rsid w:val="009A67D9"/>
    <w:rsid w:val="009A6AAA"/>
    <w:rsid w:val="009A7A38"/>
    <w:rsid w:val="009B01C2"/>
    <w:rsid w:val="009B022D"/>
    <w:rsid w:val="009B14E5"/>
    <w:rsid w:val="009B15FE"/>
    <w:rsid w:val="009B1C69"/>
    <w:rsid w:val="009B297C"/>
    <w:rsid w:val="009B2A76"/>
    <w:rsid w:val="009B3A43"/>
    <w:rsid w:val="009B4602"/>
    <w:rsid w:val="009B4764"/>
    <w:rsid w:val="009B4AE4"/>
    <w:rsid w:val="009B50FB"/>
    <w:rsid w:val="009B61A2"/>
    <w:rsid w:val="009B6434"/>
    <w:rsid w:val="009B65F9"/>
    <w:rsid w:val="009B69F0"/>
    <w:rsid w:val="009B6A50"/>
    <w:rsid w:val="009B6D24"/>
    <w:rsid w:val="009B6FB7"/>
    <w:rsid w:val="009B6FF1"/>
    <w:rsid w:val="009B7007"/>
    <w:rsid w:val="009B7280"/>
    <w:rsid w:val="009B7C92"/>
    <w:rsid w:val="009C0DB3"/>
    <w:rsid w:val="009C1675"/>
    <w:rsid w:val="009C1FFA"/>
    <w:rsid w:val="009C2631"/>
    <w:rsid w:val="009C32E2"/>
    <w:rsid w:val="009C3523"/>
    <w:rsid w:val="009C44C7"/>
    <w:rsid w:val="009C4777"/>
    <w:rsid w:val="009C49AB"/>
    <w:rsid w:val="009C5100"/>
    <w:rsid w:val="009C52CE"/>
    <w:rsid w:val="009C5D93"/>
    <w:rsid w:val="009C5DC8"/>
    <w:rsid w:val="009C643A"/>
    <w:rsid w:val="009C6E1D"/>
    <w:rsid w:val="009D0788"/>
    <w:rsid w:val="009D14B1"/>
    <w:rsid w:val="009D1599"/>
    <w:rsid w:val="009D177C"/>
    <w:rsid w:val="009D1BA6"/>
    <w:rsid w:val="009D210C"/>
    <w:rsid w:val="009D2DC9"/>
    <w:rsid w:val="009D316F"/>
    <w:rsid w:val="009D31AC"/>
    <w:rsid w:val="009D341C"/>
    <w:rsid w:val="009D3523"/>
    <w:rsid w:val="009D3774"/>
    <w:rsid w:val="009D389A"/>
    <w:rsid w:val="009D3B48"/>
    <w:rsid w:val="009D3B85"/>
    <w:rsid w:val="009D3F3E"/>
    <w:rsid w:val="009D4A6E"/>
    <w:rsid w:val="009D4BF6"/>
    <w:rsid w:val="009D4F96"/>
    <w:rsid w:val="009D5487"/>
    <w:rsid w:val="009D62A1"/>
    <w:rsid w:val="009D69FE"/>
    <w:rsid w:val="009D6C47"/>
    <w:rsid w:val="009D7490"/>
    <w:rsid w:val="009D763C"/>
    <w:rsid w:val="009D7938"/>
    <w:rsid w:val="009E01C4"/>
    <w:rsid w:val="009E0DB8"/>
    <w:rsid w:val="009E125F"/>
    <w:rsid w:val="009E2EBD"/>
    <w:rsid w:val="009E3406"/>
    <w:rsid w:val="009E3A55"/>
    <w:rsid w:val="009E3E68"/>
    <w:rsid w:val="009E4322"/>
    <w:rsid w:val="009E4506"/>
    <w:rsid w:val="009E47B0"/>
    <w:rsid w:val="009E4E5B"/>
    <w:rsid w:val="009E5238"/>
    <w:rsid w:val="009E5756"/>
    <w:rsid w:val="009E5A47"/>
    <w:rsid w:val="009E5AD1"/>
    <w:rsid w:val="009E6B81"/>
    <w:rsid w:val="009F05EF"/>
    <w:rsid w:val="009F07C2"/>
    <w:rsid w:val="009F0973"/>
    <w:rsid w:val="009F0EF5"/>
    <w:rsid w:val="009F10BD"/>
    <w:rsid w:val="009F1658"/>
    <w:rsid w:val="009F1F97"/>
    <w:rsid w:val="009F238C"/>
    <w:rsid w:val="009F2630"/>
    <w:rsid w:val="009F281F"/>
    <w:rsid w:val="009F426B"/>
    <w:rsid w:val="009F43A7"/>
    <w:rsid w:val="009F4938"/>
    <w:rsid w:val="009F493B"/>
    <w:rsid w:val="009F511C"/>
    <w:rsid w:val="009F5E9C"/>
    <w:rsid w:val="009F6444"/>
    <w:rsid w:val="009F6B5C"/>
    <w:rsid w:val="009F70EE"/>
    <w:rsid w:val="009F70EF"/>
    <w:rsid w:val="009F7887"/>
    <w:rsid w:val="009F7F01"/>
    <w:rsid w:val="00A00053"/>
    <w:rsid w:val="00A00A63"/>
    <w:rsid w:val="00A016D5"/>
    <w:rsid w:val="00A019F7"/>
    <w:rsid w:val="00A01FF7"/>
    <w:rsid w:val="00A02BAF"/>
    <w:rsid w:val="00A02ECF"/>
    <w:rsid w:val="00A0329A"/>
    <w:rsid w:val="00A0371B"/>
    <w:rsid w:val="00A03B9C"/>
    <w:rsid w:val="00A0401F"/>
    <w:rsid w:val="00A04A44"/>
    <w:rsid w:val="00A04BF0"/>
    <w:rsid w:val="00A053BC"/>
    <w:rsid w:val="00A053F8"/>
    <w:rsid w:val="00A05FD9"/>
    <w:rsid w:val="00A06707"/>
    <w:rsid w:val="00A0728D"/>
    <w:rsid w:val="00A0762A"/>
    <w:rsid w:val="00A07EAD"/>
    <w:rsid w:val="00A106DE"/>
    <w:rsid w:val="00A107F1"/>
    <w:rsid w:val="00A10F05"/>
    <w:rsid w:val="00A1234B"/>
    <w:rsid w:val="00A123AE"/>
    <w:rsid w:val="00A13108"/>
    <w:rsid w:val="00A13312"/>
    <w:rsid w:val="00A1372B"/>
    <w:rsid w:val="00A13D60"/>
    <w:rsid w:val="00A14281"/>
    <w:rsid w:val="00A14476"/>
    <w:rsid w:val="00A15384"/>
    <w:rsid w:val="00A15FE8"/>
    <w:rsid w:val="00A165AB"/>
    <w:rsid w:val="00A16B37"/>
    <w:rsid w:val="00A17867"/>
    <w:rsid w:val="00A17E0F"/>
    <w:rsid w:val="00A17F03"/>
    <w:rsid w:val="00A20EB5"/>
    <w:rsid w:val="00A21018"/>
    <w:rsid w:val="00A235D3"/>
    <w:rsid w:val="00A23681"/>
    <w:rsid w:val="00A23A52"/>
    <w:rsid w:val="00A23C49"/>
    <w:rsid w:val="00A23D6A"/>
    <w:rsid w:val="00A245CA"/>
    <w:rsid w:val="00A2532A"/>
    <w:rsid w:val="00A253C3"/>
    <w:rsid w:val="00A25565"/>
    <w:rsid w:val="00A2696D"/>
    <w:rsid w:val="00A26B0D"/>
    <w:rsid w:val="00A26B7F"/>
    <w:rsid w:val="00A273EE"/>
    <w:rsid w:val="00A306DA"/>
    <w:rsid w:val="00A31080"/>
    <w:rsid w:val="00A321A1"/>
    <w:rsid w:val="00A32A6D"/>
    <w:rsid w:val="00A32FF9"/>
    <w:rsid w:val="00A340DD"/>
    <w:rsid w:val="00A34227"/>
    <w:rsid w:val="00A34691"/>
    <w:rsid w:val="00A34B98"/>
    <w:rsid w:val="00A365DF"/>
    <w:rsid w:val="00A365E8"/>
    <w:rsid w:val="00A36CB7"/>
    <w:rsid w:val="00A36E5D"/>
    <w:rsid w:val="00A40934"/>
    <w:rsid w:val="00A41660"/>
    <w:rsid w:val="00A4185C"/>
    <w:rsid w:val="00A41B7D"/>
    <w:rsid w:val="00A425F2"/>
    <w:rsid w:val="00A436CF"/>
    <w:rsid w:val="00A446D4"/>
    <w:rsid w:val="00A44A1B"/>
    <w:rsid w:val="00A453B8"/>
    <w:rsid w:val="00A456F4"/>
    <w:rsid w:val="00A4600F"/>
    <w:rsid w:val="00A461BF"/>
    <w:rsid w:val="00A4636D"/>
    <w:rsid w:val="00A465DF"/>
    <w:rsid w:val="00A46847"/>
    <w:rsid w:val="00A4707A"/>
    <w:rsid w:val="00A477D8"/>
    <w:rsid w:val="00A47BAE"/>
    <w:rsid w:val="00A47F48"/>
    <w:rsid w:val="00A508DB"/>
    <w:rsid w:val="00A50AAE"/>
    <w:rsid w:val="00A50D69"/>
    <w:rsid w:val="00A513B6"/>
    <w:rsid w:val="00A51447"/>
    <w:rsid w:val="00A516A5"/>
    <w:rsid w:val="00A51F08"/>
    <w:rsid w:val="00A52144"/>
    <w:rsid w:val="00A52B99"/>
    <w:rsid w:val="00A53191"/>
    <w:rsid w:val="00A53208"/>
    <w:rsid w:val="00A53904"/>
    <w:rsid w:val="00A540D5"/>
    <w:rsid w:val="00A542A0"/>
    <w:rsid w:val="00A545D8"/>
    <w:rsid w:val="00A546CD"/>
    <w:rsid w:val="00A55092"/>
    <w:rsid w:val="00A56513"/>
    <w:rsid w:val="00A56A3B"/>
    <w:rsid w:val="00A575AF"/>
    <w:rsid w:val="00A57894"/>
    <w:rsid w:val="00A57AD0"/>
    <w:rsid w:val="00A60286"/>
    <w:rsid w:val="00A6029B"/>
    <w:rsid w:val="00A61AF4"/>
    <w:rsid w:val="00A61B78"/>
    <w:rsid w:val="00A61D84"/>
    <w:rsid w:val="00A62860"/>
    <w:rsid w:val="00A6290F"/>
    <w:rsid w:val="00A62BB5"/>
    <w:rsid w:val="00A62C46"/>
    <w:rsid w:val="00A62EC1"/>
    <w:rsid w:val="00A634F4"/>
    <w:rsid w:val="00A63A17"/>
    <w:rsid w:val="00A64BB7"/>
    <w:rsid w:val="00A6515E"/>
    <w:rsid w:val="00A65539"/>
    <w:rsid w:val="00A656B6"/>
    <w:rsid w:val="00A657E6"/>
    <w:rsid w:val="00A66564"/>
    <w:rsid w:val="00A66C18"/>
    <w:rsid w:val="00A66C39"/>
    <w:rsid w:val="00A66C62"/>
    <w:rsid w:val="00A66F45"/>
    <w:rsid w:val="00A6763F"/>
    <w:rsid w:val="00A677E5"/>
    <w:rsid w:val="00A67859"/>
    <w:rsid w:val="00A701FB"/>
    <w:rsid w:val="00A70404"/>
    <w:rsid w:val="00A708E8"/>
    <w:rsid w:val="00A71BED"/>
    <w:rsid w:val="00A72CB2"/>
    <w:rsid w:val="00A734F1"/>
    <w:rsid w:val="00A73F04"/>
    <w:rsid w:val="00A74C48"/>
    <w:rsid w:val="00A74EF3"/>
    <w:rsid w:val="00A74F88"/>
    <w:rsid w:val="00A75000"/>
    <w:rsid w:val="00A7517D"/>
    <w:rsid w:val="00A763B2"/>
    <w:rsid w:val="00A7644C"/>
    <w:rsid w:val="00A765D5"/>
    <w:rsid w:val="00A76627"/>
    <w:rsid w:val="00A77426"/>
    <w:rsid w:val="00A77F31"/>
    <w:rsid w:val="00A80520"/>
    <w:rsid w:val="00A80FA9"/>
    <w:rsid w:val="00A81975"/>
    <w:rsid w:val="00A81B1F"/>
    <w:rsid w:val="00A81DAF"/>
    <w:rsid w:val="00A822D6"/>
    <w:rsid w:val="00A82446"/>
    <w:rsid w:val="00A827C5"/>
    <w:rsid w:val="00A828CD"/>
    <w:rsid w:val="00A836C0"/>
    <w:rsid w:val="00A83CED"/>
    <w:rsid w:val="00A83D7B"/>
    <w:rsid w:val="00A83E3C"/>
    <w:rsid w:val="00A8418A"/>
    <w:rsid w:val="00A845AB"/>
    <w:rsid w:val="00A845D5"/>
    <w:rsid w:val="00A848A2"/>
    <w:rsid w:val="00A8505A"/>
    <w:rsid w:val="00A851E2"/>
    <w:rsid w:val="00A855B9"/>
    <w:rsid w:val="00A85F8B"/>
    <w:rsid w:val="00A86574"/>
    <w:rsid w:val="00A86D6B"/>
    <w:rsid w:val="00A87927"/>
    <w:rsid w:val="00A87BEB"/>
    <w:rsid w:val="00A9083F"/>
    <w:rsid w:val="00A90A13"/>
    <w:rsid w:val="00A90A84"/>
    <w:rsid w:val="00A91229"/>
    <w:rsid w:val="00A918A4"/>
    <w:rsid w:val="00A91FF2"/>
    <w:rsid w:val="00A920F6"/>
    <w:rsid w:val="00A92D2F"/>
    <w:rsid w:val="00A93548"/>
    <w:rsid w:val="00A94336"/>
    <w:rsid w:val="00A94572"/>
    <w:rsid w:val="00A94674"/>
    <w:rsid w:val="00A946A2"/>
    <w:rsid w:val="00A947CD"/>
    <w:rsid w:val="00A954A5"/>
    <w:rsid w:val="00A954E2"/>
    <w:rsid w:val="00A95683"/>
    <w:rsid w:val="00A95A9D"/>
    <w:rsid w:val="00A96284"/>
    <w:rsid w:val="00A964E4"/>
    <w:rsid w:val="00A97512"/>
    <w:rsid w:val="00AA0838"/>
    <w:rsid w:val="00AA0D1A"/>
    <w:rsid w:val="00AA1057"/>
    <w:rsid w:val="00AA20AE"/>
    <w:rsid w:val="00AA2F3D"/>
    <w:rsid w:val="00AA46A9"/>
    <w:rsid w:val="00AA591B"/>
    <w:rsid w:val="00AA5E6B"/>
    <w:rsid w:val="00AA5FCB"/>
    <w:rsid w:val="00AA6030"/>
    <w:rsid w:val="00AA6639"/>
    <w:rsid w:val="00AA6ED7"/>
    <w:rsid w:val="00AA767A"/>
    <w:rsid w:val="00AA78C0"/>
    <w:rsid w:val="00AA79DC"/>
    <w:rsid w:val="00AA7CF2"/>
    <w:rsid w:val="00AA7EAD"/>
    <w:rsid w:val="00AA7F39"/>
    <w:rsid w:val="00AB0322"/>
    <w:rsid w:val="00AB04E9"/>
    <w:rsid w:val="00AB054A"/>
    <w:rsid w:val="00AB0E6A"/>
    <w:rsid w:val="00AB1277"/>
    <w:rsid w:val="00AB14A3"/>
    <w:rsid w:val="00AB1D21"/>
    <w:rsid w:val="00AB1DDF"/>
    <w:rsid w:val="00AB2167"/>
    <w:rsid w:val="00AB2429"/>
    <w:rsid w:val="00AB2D5B"/>
    <w:rsid w:val="00AB300B"/>
    <w:rsid w:val="00AB3723"/>
    <w:rsid w:val="00AB3CCF"/>
    <w:rsid w:val="00AB4254"/>
    <w:rsid w:val="00AB45E2"/>
    <w:rsid w:val="00AB509A"/>
    <w:rsid w:val="00AB55FF"/>
    <w:rsid w:val="00AB5AE4"/>
    <w:rsid w:val="00AB661E"/>
    <w:rsid w:val="00AB7103"/>
    <w:rsid w:val="00AC08D2"/>
    <w:rsid w:val="00AC0A02"/>
    <w:rsid w:val="00AC0B34"/>
    <w:rsid w:val="00AC0BDA"/>
    <w:rsid w:val="00AC1F6F"/>
    <w:rsid w:val="00AC2400"/>
    <w:rsid w:val="00AC3732"/>
    <w:rsid w:val="00AC38AF"/>
    <w:rsid w:val="00AC3BCE"/>
    <w:rsid w:val="00AC4611"/>
    <w:rsid w:val="00AC49D1"/>
    <w:rsid w:val="00AC4A1D"/>
    <w:rsid w:val="00AC4F15"/>
    <w:rsid w:val="00AC56E6"/>
    <w:rsid w:val="00AC5F73"/>
    <w:rsid w:val="00AC64E0"/>
    <w:rsid w:val="00AC65B8"/>
    <w:rsid w:val="00AC695F"/>
    <w:rsid w:val="00AC6992"/>
    <w:rsid w:val="00AC7070"/>
    <w:rsid w:val="00AC7500"/>
    <w:rsid w:val="00AC7BE7"/>
    <w:rsid w:val="00AD0608"/>
    <w:rsid w:val="00AD066E"/>
    <w:rsid w:val="00AD13B1"/>
    <w:rsid w:val="00AD1897"/>
    <w:rsid w:val="00AD1A07"/>
    <w:rsid w:val="00AD2363"/>
    <w:rsid w:val="00AD27B4"/>
    <w:rsid w:val="00AD2A91"/>
    <w:rsid w:val="00AD2E76"/>
    <w:rsid w:val="00AD38A3"/>
    <w:rsid w:val="00AD3AFB"/>
    <w:rsid w:val="00AD3FC4"/>
    <w:rsid w:val="00AD4AC9"/>
    <w:rsid w:val="00AD550F"/>
    <w:rsid w:val="00AD5DDD"/>
    <w:rsid w:val="00AD613B"/>
    <w:rsid w:val="00AD6A5D"/>
    <w:rsid w:val="00AD702E"/>
    <w:rsid w:val="00AD7D8B"/>
    <w:rsid w:val="00AE03AE"/>
    <w:rsid w:val="00AE08AB"/>
    <w:rsid w:val="00AE09EA"/>
    <w:rsid w:val="00AE0BA7"/>
    <w:rsid w:val="00AE0F95"/>
    <w:rsid w:val="00AE1D4E"/>
    <w:rsid w:val="00AE2351"/>
    <w:rsid w:val="00AE24B3"/>
    <w:rsid w:val="00AE2B94"/>
    <w:rsid w:val="00AE3882"/>
    <w:rsid w:val="00AE44AD"/>
    <w:rsid w:val="00AE48B4"/>
    <w:rsid w:val="00AE545D"/>
    <w:rsid w:val="00AE5B21"/>
    <w:rsid w:val="00AE5B6E"/>
    <w:rsid w:val="00AE5CE9"/>
    <w:rsid w:val="00AE64ED"/>
    <w:rsid w:val="00AE66DD"/>
    <w:rsid w:val="00AE6967"/>
    <w:rsid w:val="00AE73DC"/>
    <w:rsid w:val="00AE7523"/>
    <w:rsid w:val="00AE7605"/>
    <w:rsid w:val="00AE7A96"/>
    <w:rsid w:val="00AE7F11"/>
    <w:rsid w:val="00AF0272"/>
    <w:rsid w:val="00AF04D5"/>
    <w:rsid w:val="00AF085C"/>
    <w:rsid w:val="00AF0FE8"/>
    <w:rsid w:val="00AF166A"/>
    <w:rsid w:val="00AF17EE"/>
    <w:rsid w:val="00AF183D"/>
    <w:rsid w:val="00AF2C80"/>
    <w:rsid w:val="00AF3136"/>
    <w:rsid w:val="00AF3530"/>
    <w:rsid w:val="00AF423B"/>
    <w:rsid w:val="00AF4784"/>
    <w:rsid w:val="00AF486B"/>
    <w:rsid w:val="00AF4977"/>
    <w:rsid w:val="00AF563A"/>
    <w:rsid w:val="00AF5D3E"/>
    <w:rsid w:val="00AF6311"/>
    <w:rsid w:val="00AF6C89"/>
    <w:rsid w:val="00AF6DC9"/>
    <w:rsid w:val="00AF6FA5"/>
    <w:rsid w:val="00AF70E8"/>
    <w:rsid w:val="00AF7DFC"/>
    <w:rsid w:val="00B00A64"/>
    <w:rsid w:val="00B00CBB"/>
    <w:rsid w:val="00B00D07"/>
    <w:rsid w:val="00B01ADD"/>
    <w:rsid w:val="00B025DE"/>
    <w:rsid w:val="00B028BB"/>
    <w:rsid w:val="00B02D4E"/>
    <w:rsid w:val="00B02DEC"/>
    <w:rsid w:val="00B038AC"/>
    <w:rsid w:val="00B03DDE"/>
    <w:rsid w:val="00B04696"/>
    <w:rsid w:val="00B04A0B"/>
    <w:rsid w:val="00B04B47"/>
    <w:rsid w:val="00B04BDF"/>
    <w:rsid w:val="00B04D56"/>
    <w:rsid w:val="00B0512A"/>
    <w:rsid w:val="00B05373"/>
    <w:rsid w:val="00B05D89"/>
    <w:rsid w:val="00B05FB9"/>
    <w:rsid w:val="00B06001"/>
    <w:rsid w:val="00B0604A"/>
    <w:rsid w:val="00B060AC"/>
    <w:rsid w:val="00B067EC"/>
    <w:rsid w:val="00B06D46"/>
    <w:rsid w:val="00B0718C"/>
    <w:rsid w:val="00B10516"/>
    <w:rsid w:val="00B10C39"/>
    <w:rsid w:val="00B10C62"/>
    <w:rsid w:val="00B10FCA"/>
    <w:rsid w:val="00B11302"/>
    <w:rsid w:val="00B113ED"/>
    <w:rsid w:val="00B120FD"/>
    <w:rsid w:val="00B12351"/>
    <w:rsid w:val="00B126BA"/>
    <w:rsid w:val="00B129DF"/>
    <w:rsid w:val="00B12F5D"/>
    <w:rsid w:val="00B138E3"/>
    <w:rsid w:val="00B13AD8"/>
    <w:rsid w:val="00B14E77"/>
    <w:rsid w:val="00B14E9A"/>
    <w:rsid w:val="00B1597F"/>
    <w:rsid w:val="00B16550"/>
    <w:rsid w:val="00B173A5"/>
    <w:rsid w:val="00B205B4"/>
    <w:rsid w:val="00B20E6A"/>
    <w:rsid w:val="00B226D3"/>
    <w:rsid w:val="00B22785"/>
    <w:rsid w:val="00B22D48"/>
    <w:rsid w:val="00B22FFE"/>
    <w:rsid w:val="00B23646"/>
    <w:rsid w:val="00B25280"/>
    <w:rsid w:val="00B2564B"/>
    <w:rsid w:val="00B257A9"/>
    <w:rsid w:val="00B25BBB"/>
    <w:rsid w:val="00B25EB0"/>
    <w:rsid w:val="00B261B8"/>
    <w:rsid w:val="00B30AC7"/>
    <w:rsid w:val="00B30B73"/>
    <w:rsid w:val="00B31172"/>
    <w:rsid w:val="00B32759"/>
    <w:rsid w:val="00B329F5"/>
    <w:rsid w:val="00B32EA3"/>
    <w:rsid w:val="00B33981"/>
    <w:rsid w:val="00B33F91"/>
    <w:rsid w:val="00B347E3"/>
    <w:rsid w:val="00B34C31"/>
    <w:rsid w:val="00B34CAC"/>
    <w:rsid w:val="00B35899"/>
    <w:rsid w:val="00B35A02"/>
    <w:rsid w:val="00B35C06"/>
    <w:rsid w:val="00B36094"/>
    <w:rsid w:val="00B36120"/>
    <w:rsid w:val="00B36AD6"/>
    <w:rsid w:val="00B3713D"/>
    <w:rsid w:val="00B372B4"/>
    <w:rsid w:val="00B37487"/>
    <w:rsid w:val="00B37549"/>
    <w:rsid w:val="00B37818"/>
    <w:rsid w:val="00B401C3"/>
    <w:rsid w:val="00B4082A"/>
    <w:rsid w:val="00B41A8A"/>
    <w:rsid w:val="00B42748"/>
    <w:rsid w:val="00B44019"/>
    <w:rsid w:val="00B44668"/>
    <w:rsid w:val="00B44886"/>
    <w:rsid w:val="00B457DF"/>
    <w:rsid w:val="00B46259"/>
    <w:rsid w:val="00B46795"/>
    <w:rsid w:val="00B46806"/>
    <w:rsid w:val="00B46CDA"/>
    <w:rsid w:val="00B46DF8"/>
    <w:rsid w:val="00B46F6B"/>
    <w:rsid w:val="00B47255"/>
    <w:rsid w:val="00B473A5"/>
    <w:rsid w:val="00B47CFA"/>
    <w:rsid w:val="00B47DE5"/>
    <w:rsid w:val="00B47F30"/>
    <w:rsid w:val="00B5065F"/>
    <w:rsid w:val="00B50816"/>
    <w:rsid w:val="00B51B3A"/>
    <w:rsid w:val="00B52369"/>
    <w:rsid w:val="00B5307A"/>
    <w:rsid w:val="00B54592"/>
    <w:rsid w:val="00B55064"/>
    <w:rsid w:val="00B55150"/>
    <w:rsid w:val="00B55C45"/>
    <w:rsid w:val="00B55C6C"/>
    <w:rsid w:val="00B55CE9"/>
    <w:rsid w:val="00B5676D"/>
    <w:rsid w:val="00B56E03"/>
    <w:rsid w:val="00B60B52"/>
    <w:rsid w:val="00B60B58"/>
    <w:rsid w:val="00B60D94"/>
    <w:rsid w:val="00B615F6"/>
    <w:rsid w:val="00B62C38"/>
    <w:rsid w:val="00B63B48"/>
    <w:rsid w:val="00B64887"/>
    <w:rsid w:val="00B64C75"/>
    <w:rsid w:val="00B653CA"/>
    <w:rsid w:val="00B65574"/>
    <w:rsid w:val="00B655CE"/>
    <w:rsid w:val="00B65665"/>
    <w:rsid w:val="00B66C30"/>
    <w:rsid w:val="00B677DA"/>
    <w:rsid w:val="00B67AEF"/>
    <w:rsid w:val="00B709D7"/>
    <w:rsid w:val="00B70A0E"/>
    <w:rsid w:val="00B70A67"/>
    <w:rsid w:val="00B713BF"/>
    <w:rsid w:val="00B71595"/>
    <w:rsid w:val="00B718B1"/>
    <w:rsid w:val="00B71C2E"/>
    <w:rsid w:val="00B71C57"/>
    <w:rsid w:val="00B72909"/>
    <w:rsid w:val="00B729BE"/>
    <w:rsid w:val="00B72C02"/>
    <w:rsid w:val="00B7313E"/>
    <w:rsid w:val="00B73D07"/>
    <w:rsid w:val="00B73D5F"/>
    <w:rsid w:val="00B74395"/>
    <w:rsid w:val="00B74A6D"/>
    <w:rsid w:val="00B74E9F"/>
    <w:rsid w:val="00B7515F"/>
    <w:rsid w:val="00B76059"/>
    <w:rsid w:val="00B7623B"/>
    <w:rsid w:val="00B762D0"/>
    <w:rsid w:val="00B766F5"/>
    <w:rsid w:val="00B76936"/>
    <w:rsid w:val="00B769FE"/>
    <w:rsid w:val="00B76D07"/>
    <w:rsid w:val="00B7736F"/>
    <w:rsid w:val="00B8026B"/>
    <w:rsid w:val="00B806E6"/>
    <w:rsid w:val="00B807C2"/>
    <w:rsid w:val="00B808BA"/>
    <w:rsid w:val="00B80ABE"/>
    <w:rsid w:val="00B816CE"/>
    <w:rsid w:val="00B816FF"/>
    <w:rsid w:val="00B81B58"/>
    <w:rsid w:val="00B81BB0"/>
    <w:rsid w:val="00B81C0B"/>
    <w:rsid w:val="00B82385"/>
    <w:rsid w:val="00B824D0"/>
    <w:rsid w:val="00B826D7"/>
    <w:rsid w:val="00B83AC2"/>
    <w:rsid w:val="00B8403F"/>
    <w:rsid w:val="00B840D6"/>
    <w:rsid w:val="00B842D6"/>
    <w:rsid w:val="00B844F7"/>
    <w:rsid w:val="00B85BD5"/>
    <w:rsid w:val="00B85BE3"/>
    <w:rsid w:val="00B86084"/>
    <w:rsid w:val="00B861ED"/>
    <w:rsid w:val="00B86A11"/>
    <w:rsid w:val="00B87354"/>
    <w:rsid w:val="00B874D8"/>
    <w:rsid w:val="00B90318"/>
    <w:rsid w:val="00B9031B"/>
    <w:rsid w:val="00B903D2"/>
    <w:rsid w:val="00B90E1D"/>
    <w:rsid w:val="00B90EDC"/>
    <w:rsid w:val="00B91111"/>
    <w:rsid w:val="00B91812"/>
    <w:rsid w:val="00B922E6"/>
    <w:rsid w:val="00B928FC"/>
    <w:rsid w:val="00B92D97"/>
    <w:rsid w:val="00B92F0F"/>
    <w:rsid w:val="00B93302"/>
    <w:rsid w:val="00B93E19"/>
    <w:rsid w:val="00B943DF"/>
    <w:rsid w:val="00B9462E"/>
    <w:rsid w:val="00B949F0"/>
    <w:rsid w:val="00B94CD4"/>
    <w:rsid w:val="00B94FC2"/>
    <w:rsid w:val="00B9516B"/>
    <w:rsid w:val="00B957D6"/>
    <w:rsid w:val="00B95880"/>
    <w:rsid w:val="00B95A40"/>
    <w:rsid w:val="00B96032"/>
    <w:rsid w:val="00B96139"/>
    <w:rsid w:val="00B96D81"/>
    <w:rsid w:val="00B97174"/>
    <w:rsid w:val="00B9752C"/>
    <w:rsid w:val="00BA14E4"/>
    <w:rsid w:val="00BA1EC9"/>
    <w:rsid w:val="00BA1FC1"/>
    <w:rsid w:val="00BA281C"/>
    <w:rsid w:val="00BA28D1"/>
    <w:rsid w:val="00BA2925"/>
    <w:rsid w:val="00BA2E0B"/>
    <w:rsid w:val="00BA31AF"/>
    <w:rsid w:val="00BA31FA"/>
    <w:rsid w:val="00BA3B54"/>
    <w:rsid w:val="00BA3D14"/>
    <w:rsid w:val="00BA5383"/>
    <w:rsid w:val="00BA6229"/>
    <w:rsid w:val="00BA644A"/>
    <w:rsid w:val="00BA6596"/>
    <w:rsid w:val="00BA68A8"/>
    <w:rsid w:val="00BA6EB0"/>
    <w:rsid w:val="00BA7DA9"/>
    <w:rsid w:val="00BB020B"/>
    <w:rsid w:val="00BB06D9"/>
    <w:rsid w:val="00BB18ED"/>
    <w:rsid w:val="00BB1B3E"/>
    <w:rsid w:val="00BB27D3"/>
    <w:rsid w:val="00BB5BBD"/>
    <w:rsid w:val="00BB6189"/>
    <w:rsid w:val="00BB73BE"/>
    <w:rsid w:val="00BB74B4"/>
    <w:rsid w:val="00BB78E2"/>
    <w:rsid w:val="00BB7F29"/>
    <w:rsid w:val="00BC038B"/>
    <w:rsid w:val="00BC1239"/>
    <w:rsid w:val="00BC1495"/>
    <w:rsid w:val="00BC15F8"/>
    <w:rsid w:val="00BC228D"/>
    <w:rsid w:val="00BC24AA"/>
    <w:rsid w:val="00BC26EF"/>
    <w:rsid w:val="00BC2E79"/>
    <w:rsid w:val="00BC4E5D"/>
    <w:rsid w:val="00BC55B4"/>
    <w:rsid w:val="00BC5922"/>
    <w:rsid w:val="00BC620B"/>
    <w:rsid w:val="00BC64D6"/>
    <w:rsid w:val="00BC70BA"/>
    <w:rsid w:val="00BC73B6"/>
    <w:rsid w:val="00BC7E1E"/>
    <w:rsid w:val="00BD1B21"/>
    <w:rsid w:val="00BD1B24"/>
    <w:rsid w:val="00BD2225"/>
    <w:rsid w:val="00BD3B2D"/>
    <w:rsid w:val="00BD4809"/>
    <w:rsid w:val="00BD4971"/>
    <w:rsid w:val="00BD4A67"/>
    <w:rsid w:val="00BD4AAA"/>
    <w:rsid w:val="00BD4FBF"/>
    <w:rsid w:val="00BD5816"/>
    <w:rsid w:val="00BD586A"/>
    <w:rsid w:val="00BD5B67"/>
    <w:rsid w:val="00BD5BF7"/>
    <w:rsid w:val="00BD5C42"/>
    <w:rsid w:val="00BD6842"/>
    <w:rsid w:val="00BD6892"/>
    <w:rsid w:val="00BE1667"/>
    <w:rsid w:val="00BE19A5"/>
    <w:rsid w:val="00BE42A9"/>
    <w:rsid w:val="00BE48B1"/>
    <w:rsid w:val="00BE57A7"/>
    <w:rsid w:val="00BE58DC"/>
    <w:rsid w:val="00BE5F13"/>
    <w:rsid w:val="00BE65F4"/>
    <w:rsid w:val="00BE6750"/>
    <w:rsid w:val="00BE6F15"/>
    <w:rsid w:val="00BE7439"/>
    <w:rsid w:val="00BE75BB"/>
    <w:rsid w:val="00BE7613"/>
    <w:rsid w:val="00BE7648"/>
    <w:rsid w:val="00BE7951"/>
    <w:rsid w:val="00BF0724"/>
    <w:rsid w:val="00BF0A5B"/>
    <w:rsid w:val="00BF0CC3"/>
    <w:rsid w:val="00BF2073"/>
    <w:rsid w:val="00BF2359"/>
    <w:rsid w:val="00BF2FC9"/>
    <w:rsid w:val="00BF4A6D"/>
    <w:rsid w:val="00BF5424"/>
    <w:rsid w:val="00BF5657"/>
    <w:rsid w:val="00BF59B6"/>
    <w:rsid w:val="00BF5DBF"/>
    <w:rsid w:val="00BF5E28"/>
    <w:rsid w:val="00BF681E"/>
    <w:rsid w:val="00BF693E"/>
    <w:rsid w:val="00BF7029"/>
    <w:rsid w:val="00BF72FC"/>
    <w:rsid w:val="00BF7510"/>
    <w:rsid w:val="00BF786C"/>
    <w:rsid w:val="00C0081C"/>
    <w:rsid w:val="00C008A0"/>
    <w:rsid w:val="00C00C8C"/>
    <w:rsid w:val="00C00FC7"/>
    <w:rsid w:val="00C01085"/>
    <w:rsid w:val="00C01211"/>
    <w:rsid w:val="00C01562"/>
    <w:rsid w:val="00C01619"/>
    <w:rsid w:val="00C02490"/>
    <w:rsid w:val="00C029CF"/>
    <w:rsid w:val="00C03013"/>
    <w:rsid w:val="00C0315E"/>
    <w:rsid w:val="00C03409"/>
    <w:rsid w:val="00C03824"/>
    <w:rsid w:val="00C03A4F"/>
    <w:rsid w:val="00C03C45"/>
    <w:rsid w:val="00C04723"/>
    <w:rsid w:val="00C05400"/>
    <w:rsid w:val="00C05E19"/>
    <w:rsid w:val="00C0650F"/>
    <w:rsid w:val="00C0668B"/>
    <w:rsid w:val="00C06863"/>
    <w:rsid w:val="00C0689B"/>
    <w:rsid w:val="00C06B87"/>
    <w:rsid w:val="00C06FA8"/>
    <w:rsid w:val="00C075C4"/>
    <w:rsid w:val="00C1078E"/>
    <w:rsid w:val="00C11164"/>
    <w:rsid w:val="00C11550"/>
    <w:rsid w:val="00C120EB"/>
    <w:rsid w:val="00C1243B"/>
    <w:rsid w:val="00C1279A"/>
    <w:rsid w:val="00C12D6C"/>
    <w:rsid w:val="00C12DFE"/>
    <w:rsid w:val="00C12EDE"/>
    <w:rsid w:val="00C13638"/>
    <w:rsid w:val="00C13699"/>
    <w:rsid w:val="00C13879"/>
    <w:rsid w:val="00C14C3B"/>
    <w:rsid w:val="00C16900"/>
    <w:rsid w:val="00C16DCE"/>
    <w:rsid w:val="00C17C07"/>
    <w:rsid w:val="00C201B5"/>
    <w:rsid w:val="00C205A3"/>
    <w:rsid w:val="00C20621"/>
    <w:rsid w:val="00C208BB"/>
    <w:rsid w:val="00C212E6"/>
    <w:rsid w:val="00C21AD5"/>
    <w:rsid w:val="00C21BB0"/>
    <w:rsid w:val="00C22C82"/>
    <w:rsid w:val="00C23F63"/>
    <w:rsid w:val="00C24729"/>
    <w:rsid w:val="00C2525B"/>
    <w:rsid w:val="00C255F8"/>
    <w:rsid w:val="00C2561D"/>
    <w:rsid w:val="00C257AD"/>
    <w:rsid w:val="00C27134"/>
    <w:rsid w:val="00C27C1B"/>
    <w:rsid w:val="00C27C96"/>
    <w:rsid w:val="00C27CC7"/>
    <w:rsid w:val="00C30014"/>
    <w:rsid w:val="00C303F6"/>
    <w:rsid w:val="00C3076E"/>
    <w:rsid w:val="00C3134D"/>
    <w:rsid w:val="00C314BB"/>
    <w:rsid w:val="00C31B8D"/>
    <w:rsid w:val="00C320C6"/>
    <w:rsid w:val="00C32580"/>
    <w:rsid w:val="00C32E6F"/>
    <w:rsid w:val="00C338A4"/>
    <w:rsid w:val="00C33C4A"/>
    <w:rsid w:val="00C340A7"/>
    <w:rsid w:val="00C349F1"/>
    <w:rsid w:val="00C350F6"/>
    <w:rsid w:val="00C353D7"/>
    <w:rsid w:val="00C35F26"/>
    <w:rsid w:val="00C36565"/>
    <w:rsid w:val="00C3688F"/>
    <w:rsid w:val="00C36CD9"/>
    <w:rsid w:val="00C37230"/>
    <w:rsid w:val="00C3786B"/>
    <w:rsid w:val="00C37F92"/>
    <w:rsid w:val="00C41A59"/>
    <w:rsid w:val="00C42284"/>
    <w:rsid w:val="00C43104"/>
    <w:rsid w:val="00C435D9"/>
    <w:rsid w:val="00C450F5"/>
    <w:rsid w:val="00C45E8B"/>
    <w:rsid w:val="00C45F79"/>
    <w:rsid w:val="00C46484"/>
    <w:rsid w:val="00C4691C"/>
    <w:rsid w:val="00C46C13"/>
    <w:rsid w:val="00C473BA"/>
    <w:rsid w:val="00C4777F"/>
    <w:rsid w:val="00C47CC0"/>
    <w:rsid w:val="00C47FC2"/>
    <w:rsid w:val="00C501AD"/>
    <w:rsid w:val="00C50346"/>
    <w:rsid w:val="00C5075F"/>
    <w:rsid w:val="00C5100F"/>
    <w:rsid w:val="00C517D3"/>
    <w:rsid w:val="00C51862"/>
    <w:rsid w:val="00C51AF1"/>
    <w:rsid w:val="00C51CC9"/>
    <w:rsid w:val="00C52AEB"/>
    <w:rsid w:val="00C52C50"/>
    <w:rsid w:val="00C5313C"/>
    <w:rsid w:val="00C532E6"/>
    <w:rsid w:val="00C5385E"/>
    <w:rsid w:val="00C539C8"/>
    <w:rsid w:val="00C54036"/>
    <w:rsid w:val="00C54225"/>
    <w:rsid w:val="00C55F6A"/>
    <w:rsid w:val="00C56121"/>
    <w:rsid w:val="00C56AC5"/>
    <w:rsid w:val="00C57230"/>
    <w:rsid w:val="00C5792E"/>
    <w:rsid w:val="00C60670"/>
    <w:rsid w:val="00C610FE"/>
    <w:rsid w:val="00C6207D"/>
    <w:rsid w:val="00C622CF"/>
    <w:rsid w:val="00C6287D"/>
    <w:rsid w:val="00C62B27"/>
    <w:rsid w:val="00C62ED2"/>
    <w:rsid w:val="00C630ED"/>
    <w:rsid w:val="00C6364B"/>
    <w:rsid w:val="00C63A3B"/>
    <w:rsid w:val="00C640C6"/>
    <w:rsid w:val="00C644B9"/>
    <w:rsid w:val="00C64C3C"/>
    <w:rsid w:val="00C64C55"/>
    <w:rsid w:val="00C64DDC"/>
    <w:rsid w:val="00C65275"/>
    <w:rsid w:val="00C65425"/>
    <w:rsid w:val="00C660DB"/>
    <w:rsid w:val="00C66E31"/>
    <w:rsid w:val="00C673EE"/>
    <w:rsid w:val="00C67A48"/>
    <w:rsid w:val="00C67CED"/>
    <w:rsid w:val="00C7023B"/>
    <w:rsid w:val="00C70F2D"/>
    <w:rsid w:val="00C71005"/>
    <w:rsid w:val="00C719A7"/>
    <w:rsid w:val="00C71BCE"/>
    <w:rsid w:val="00C71DAA"/>
    <w:rsid w:val="00C72156"/>
    <w:rsid w:val="00C725D6"/>
    <w:rsid w:val="00C727BB"/>
    <w:rsid w:val="00C72D44"/>
    <w:rsid w:val="00C72F88"/>
    <w:rsid w:val="00C7419B"/>
    <w:rsid w:val="00C74637"/>
    <w:rsid w:val="00C7469A"/>
    <w:rsid w:val="00C74ED1"/>
    <w:rsid w:val="00C75253"/>
    <w:rsid w:val="00C75796"/>
    <w:rsid w:val="00C7750F"/>
    <w:rsid w:val="00C77794"/>
    <w:rsid w:val="00C77C69"/>
    <w:rsid w:val="00C77E91"/>
    <w:rsid w:val="00C80A6F"/>
    <w:rsid w:val="00C80F47"/>
    <w:rsid w:val="00C81342"/>
    <w:rsid w:val="00C81992"/>
    <w:rsid w:val="00C81DB2"/>
    <w:rsid w:val="00C8217A"/>
    <w:rsid w:val="00C8219C"/>
    <w:rsid w:val="00C83348"/>
    <w:rsid w:val="00C83AF1"/>
    <w:rsid w:val="00C83E98"/>
    <w:rsid w:val="00C84331"/>
    <w:rsid w:val="00C84D86"/>
    <w:rsid w:val="00C84FE4"/>
    <w:rsid w:val="00C8558E"/>
    <w:rsid w:val="00C8573C"/>
    <w:rsid w:val="00C863EF"/>
    <w:rsid w:val="00C8663B"/>
    <w:rsid w:val="00C8676C"/>
    <w:rsid w:val="00C86B79"/>
    <w:rsid w:val="00C86FCD"/>
    <w:rsid w:val="00C87250"/>
    <w:rsid w:val="00C8792C"/>
    <w:rsid w:val="00C87EA3"/>
    <w:rsid w:val="00C90B66"/>
    <w:rsid w:val="00C912C9"/>
    <w:rsid w:val="00C91305"/>
    <w:rsid w:val="00C91427"/>
    <w:rsid w:val="00C914F9"/>
    <w:rsid w:val="00C91C16"/>
    <w:rsid w:val="00C91E94"/>
    <w:rsid w:val="00C92B75"/>
    <w:rsid w:val="00C92EED"/>
    <w:rsid w:val="00C936B3"/>
    <w:rsid w:val="00C93FA6"/>
    <w:rsid w:val="00C94120"/>
    <w:rsid w:val="00C948C8"/>
    <w:rsid w:val="00C94B29"/>
    <w:rsid w:val="00C94F2A"/>
    <w:rsid w:val="00C9637E"/>
    <w:rsid w:val="00C963C6"/>
    <w:rsid w:val="00C964B7"/>
    <w:rsid w:val="00C965A4"/>
    <w:rsid w:val="00C96618"/>
    <w:rsid w:val="00C966B5"/>
    <w:rsid w:val="00C96E7B"/>
    <w:rsid w:val="00C970E9"/>
    <w:rsid w:val="00C974A1"/>
    <w:rsid w:val="00C97703"/>
    <w:rsid w:val="00C97949"/>
    <w:rsid w:val="00C97CAD"/>
    <w:rsid w:val="00C97FA6"/>
    <w:rsid w:val="00CA0910"/>
    <w:rsid w:val="00CA0A52"/>
    <w:rsid w:val="00CA0C38"/>
    <w:rsid w:val="00CA0C87"/>
    <w:rsid w:val="00CA12F7"/>
    <w:rsid w:val="00CA1BED"/>
    <w:rsid w:val="00CA1C70"/>
    <w:rsid w:val="00CA1DC1"/>
    <w:rsid w:val="00CA33FC"/>
    <w:rsid w:val="00CA4172"/>
    <w:rsid w:val="00CA4575"/>
    <w:rsid w:val="00CA465B"/>
    <w:rsid w:val="00CA4796"/>
    <w:rsid w:val="00CA4ACB"/>
    <w:rsid w:val="00CA4E5F"/>
    <w:rsid w:val="00CA553E"/>
    <w:rsid w:val="00CA56C5"/>
    <w:rsid w:val="00CA57F6"/>
    <w:rsid w:val="00CA5C8A"/>
    <w:rsid w:val="00CA63BE"/>
    <w:rsid w:val="00CA6645"/>
    <w:rsid w:val="00CA666D"/>
    <w:rsid w:val="00CA6964"/>
    <w:rsid w:val="00CA7545"/>
    <w:rsid w:val="00CA7A3A"/>
    <w:rsid w:val="00CB0099"/>
    <w:rsid w:val="00CB0400"/>
    <w:rsid w:val="00CB0573"/>
    <w:rsid w:val="00CB0692"/>
    <w:rsid w:val="00CB07E3"/>
    <w:rsid w:val="00CB0E6B"/>
    <w:rsid w:val="00CB1175"/>
    <w:rsid w:val="00CB22CC"/>
    <w:rsid w:val="00CB2B29"/>
    <w:rsid w:val="00CB2FEB"/>
    <w:rsid w:val="00CB312B"/>
    <w:rsid w:val="00CB3333"/>
    <w:rsid w:val="00CB3821"/>
    <w:rsid w:val="00CB43AA"/>
    <w:rsid w:val="00CB49FA"/>
    <w:rsid w:val="00CB4F8B"/>
    <w:rsid w:val="00CB514F"/>
    <w:rsid w:val="00CB53A2"/>
    <w:rsid w:val="00CB558F"/>
    <w:rsid w:val="00CB5F4C"/>
    <w:rsid w:val="00CB61F6"/>
    <w:rsid w:val="00CB6403"/>
    <w:rsid w:val="00CB6E7C"/>
    <w:rsid w:val="00CB70C3"/>
    <w:rsid w:val="00CB729C"/>
    <w:rsid w:val="00CB7300"/>
    <w:rsid w:val="00CB7BE8"/>
    <w:rsid w:val="00CC0286"/>
    <w:rsid w:val="00CC039B"/>
    <w:rsid w:val="00CC068A"/>
    <w:rsid w:val="00CC06C9"/>
    <w:rsid w:val="00CC0A9B"/>
    <w:rsid w:val="00CC0E34"/>
    <w:rsid w:val="00CC1233"/>
    <w:rsid w:val="00CC16C9"/>
    <w:rsid w:val="00CC1847"/>
    <w:rsid w:val="00CC1858"/>
    <w:rsid w:val="00CC1B0F"/>
    <w:rsid w:val="00CC2242"/>
    <w:rsid w:val="00CC257B"/>
    <w:rsid w:val="00CC339D"/>
    <w:rsid w:val="00CC3D59"/>
    <w:rsid w:val="00CC4B60"/>
    <w:rsid w:val="00CC562A"/>
    <w:rsid w:val="00CC582F"/>
    <w:rsid w:val="00CC5D9D"/>
    <w:rsid w:val="00CC745E"/>
    <w:rsid w:val="00CC770E"/>
    <w:rsid w:val="00CC79A5"/>
    <w:rsid w:val="00CD0471"/>
    <w:rsid w:val="00CD0F2F"/>
    <w:rsid w:val="00CD0FFF"/>
    <w:rsid w:val="00CD294C"/>
    <w:rsid w:val="00CD3DFA"/>
    <w:rsid w:val="00CD45A9"/>
    <w:rsid w:val="00CD4B18"/>
    <w:rsid w:val="00CD4BBD"/>
    <w:rsid w:val="00CD5996"/>
    <w:rsid w:val="00CD616D"/>
    <w:rsid w:val="00CD67D1"/>
    <w:rsid w:val="00CD73AF"/>
    <w:rsid w:val="00CD7963"/>
    <w:rsid w:val="00CD7CE3"/>
    <w:rsid w:val="00CD7D66"/>
    <w:rsid w:val="00CD7FDE"/>
    <w:rsid w:val="00CE04AB"/>
    <w:rsid w:val="00CE0EAB"/>
    <w:rsid w:val="00CE17B0"/>
    <w:rsid w:val="00CE18EE"/>
    <w:rsid w:val="00CE1A8F"/>
    <w:rsid w:val="00CE26A7"/>
    <w:rsid w:val="00CE273C"/>
    <w:rsid w:val="00CE33E1"/>
    <w:rsid w:val="00CE3C9A"/>
    <w:rsid w:val="00CE4680"/>
    <w:rsid w:val="00CE4EC2"/>
    <w:rsid w:val="00CE5185"/>
    <w:rsid w:val="00CE7423"/>
    <w:rsid w:val="00CE7721"/>
    <w:rsid w:val="00CE7E0C"/>
    <w:rsid w:val="00CE7E68"/>
    <w:rsid w:val="00CF0482"/>
    <w:rsid w:val="00CF05A7"/>
    <w:rsid w:val="00CF0BF2"/>
    <w:rsid w:val="00CF0E6F"/>
    <w:rsid w:val="00CF1C7F"/>
    <w:rsid w:val="00CF1CA2"/>
    <w:rsid w:val="00CF359B"/>
    <w:rsid w:val="00CF36C1"/>
    <w:rsid w:val="00CF3860"/>
    <w:rsid w:val="00CF3961"/>
    <w:rsid w:val="00CF3BB4"/>
    <w:rsid w:val="00CF45A1"/>
    <w:rsid w:val="00CF4970"/>
    <w:rsid w:val="00CF4B60"/>
    <w:rsid w:val="00CF4B79"/>
    <w:rsid w:val="00CF4EA4"/>
    <w:rsid w:val="00CF534C"/>
    <w:rsid w:val="00CF5852"/>
    <w:rsid w:val="00CF595A"/>
    <w:rsid w:val="00CF6FEF"/>
    <w:rsid w:val="00CF7686"/>
    <w:rsid w:val="00CF7784"/>
    <w:rsid w:val="00CF77CA"/>
    <w:rsid w:val="00D004DD"/>
    <w:rsid w:val="00D00BF2"/>
    <w:rsid w:val="00D00FC0"/>
    <w:rsid w:val="00D010E7"/>
    <w:rsid w:val="00D015C0"/>
    <w:rsid w:val="00D01705"/>
    <w:rsid w:val="00D01AF1"/>
    <w:rsid w:val="00D01F7B"/>
    <w:rsid w:val="00D02335"/>
    <w:rsid w:val="00D02864"/>
    <w:rsid w:val="00D02BC0"/>
    <w:rsid w:val="00D02BC5"/>
    <w:rsid w:val="00D03150"/>
    <w:rsid w:val="00D031BC"/>
    <w:rsid w:val="00D0386A"/>
    <w:rsid w:val="00D0396E"/>
    <w:rsid w:val="00D03BB7"/>
    <w:rsid w:val="00D03EEC"/>
    <w:rsid w:val="00D050CD"/>
    <w:rsid w:val="00D05CE7"/>
    <w:rsid w:val="00D06033"/>
    <w:rsid w:val="00D06C57"/>
    <w:rsid w:val="00D06D0A"/>
    <w:rsid w:val="00D06ED3"/>
    <w:rsid w:val="00D070CF"/>
    <w:rsid w:val="00D074BF"/>
    <w:rsid w:val="00D079BB"/>
    <w:rsid w:val="00D100B6"/>
    <w:rsid w:val="00D10271"/>
    <w:rsid w:val="00D10356"/>
    <w:rsid w:val="00D10643"/>
    <w:rsid w:val="00D109B4"/>
    <w:rsid w:val="00D1169E"/>
    <w:rsid w:val="00D123E4"/>
    <w:rsid w:val="00D12C07"/>
    <w:rsid w:val="00D12C0E"/>
    <w:rsid w:val="00D12DF3"/>
    <w:rsid w:val="00D12F5A"/>
    <w:rsid w:val="00D13E8A"/>
    <w:rsid w:val="00D140E6"/>
    <w:rsid w:val="00D140F9"/>
    <w:rsid w:val="00D141CC"/>
    <w:rsid w:val="00D1462B"/>
    <w:rsid w:val="00D14A72"/>
    <w:rsid w:val="00D14BED"/>
    <w:rsid w:val="00D14CB4"/>
    <w:rsid w:val="00D15839"/>
    <w:rsid w:val="00D15DB7"/>
    <w:rsid w:val="00D16030"/>
    <w:rsid w:val="00D166C2"/>
    <w:rsid w:val="00D167B9"/>
    <w:rsid w:val="00D17064"/>
    <w:rsid w:val="00D17D26"/>
    <w:rsid w:val="00D207D3"/>
    <w:rsid w:val="00D20932"/>
    <w:rsid w:val="00D20A8D"/>
    <w:rsid w:val="00D213CD"/>
    <w:rsid w:val="00D223CC"/>
    <w:rsid w:val="00D22E6D"/>
    <w:rsid w:val="00D23038"/>
    <w:rsid w:val="00D23AB9"/>
    <w:rsid w:val="00D24F87"/>
    <w:rsid w:val="00D257ED"/>
    <w:rsid w:val="00D25E39"/>
    <w:rsid w:val="00D26550"/>
    <w:rsid w:val="00D2678C"/>
    <w:rsid w:val="00D26B2A"/>
    <w:rsid w:val="00D26C84"/>
    <w:rsid w:val="00D27249"/>
    <w:rsid w:val="00D2790E"/>
    <w:rsid w:val="00D27A15"/>
    <w:rsid w:val="00D27E3A"/>
    <w:rsid w:val="00D3015E"/>
    <w:rsid w:val="00D306F5"/>
    <w:rsid w:val="00D30714"/>
    <w:rsid w:val="00D308C7"/>
    <w:rsid w:val="00D3093F"/>
    <w:rsid w:val="00D30AD7"/>
    <w:rsid w:val="00D30EB0"/>
    <w:rsid w:val="00D319E7"/>
    <w:rsid w:val="00D32286"/>
    <w:rsid w:val="00D326FF"/>
    <w:rsid w:val="00D328E4"/>
    <w:rsid w:val="00D32B11"/>
    <w:rsid w:val="00D32B6D"/>
    <w:rsid w:val="00D333DD"/>
    <w:rsid w:val="00D33725"/>
    <w:rsid w:val="00D343A7"/>
    <w:rsid w:val="00D3474B"/>
    <w:rsid w:val="00D34ED1"/>
    <w:rsid w:val="00D37160"/>
    <w:rsid w:val="00D37C73"/>
    <w:rsid w:val="00D40483"/>
    <w:rsid w:val="00D40B34"/>
    <w:rsid w:val="00D40E2F"/>
    <w:rsid w:val="00D410F2"/>
    <w:rsid w:val="00D41DC5"/>
    <w:rsid w:val="00D41E5C"/>
    <w:rsid w:val="00D41FA8"/>
    <w:rsid w:val="00D4328C"/>
    <w:rsid w:val="00D43F72"/>
    <w:rsid w:val="00D44136"/>
    <w:rsid w:val="00D44B66"/>
    <w:rsid w:val="00D45129"/>
    <w:rsid w:val="00D456F0"/>
    <w:rsid w:val="00D45904"/>
    <w:rsid w:val="00D45C9F"/>
    <w:rsid w:val="00D45EC3"/>
    <w:rsid w:val="00D45EF4"/>
    <w:rsid w:val="00D4606C"/>
    <w:rsid w:val="00D4722C"/>
    <w:rsid w:val="00D47AB6"/>
    <w:rsid w:val="00D5056E"/>
    <w:rsid w:val="00D5083C"/>
    <w:rsid w:val="00D50A8B"/>
    <w:rsid w:val="00D510C0"/>
    <w:rsid w:val="00D51269"/>
    <w:rsid w:val="00D52181"/>
    <w:rsid w:val="00D52639"/>
    <w:rsid w:val="00D527A3"/>
    <w:rsid w:val="00D52C00"/>
    <w:rsid w:val="00D53164"/>
    <w:rsid w:val="00D548BC"/>
    <w:rsid w:val="00D5506A"/>
    <w:rsid w:val="00D55353"/>
    <w:rsid w:val="00D553D3"/>
    <w:rsid w:val="00D56050"/>
    <w:rsid w:val="00D561A5"/>
    <w:rsid w:val="00D56331"/>
    <w:rsid w:val="00D56DBD"/>
    <w:rsid w:val="00D56EC1"/>
    <w:rsid w:val="00D57249"/>
    <w:rsid w:val="00D573B7"/>
    <w:rsid w:val="00D57C35"/>
    <w:rsid w:val="00D60909"/>
    <w:rsid w:val="00D60A90"/>
    <w:rsid w:val="00D60AEE"/>
    <w:rsid w:val="00D614F3"/>
    <w:rsid w:val="00D6212C"/>
    <w:rsid w:val="00D62292"/>
    <w:rsid w:val="00D62A93"/>
    <w:rsid w:val="00D62C33"/>
    <w:rsid w:val="00D639AD"/>
    <w:rsid w:val="00D63B0B"/>
    <w:rsid w:val="00D641AE"/>
    <w:rsid w:val="00D64EFD"/>
    <w:rsid w:val="00D66512"/>
    <w:rsid w:val="00D66699"/>
    <w:rsid w:val="00D67649"/>
    <w:rsid w:val="00D676E5"/>
    <w:rsid w:val="00D7005A"/>
    <w:rsid w:val="00D7044F"/>
    <w:rsid w:val="00D70891"/>
    <w:rsid w:val="00D711F7"/>
    <w:rsid w:val="00D71382"/>
    <w:rsid w:val="00D7152E"/>
    <w:rsid w:val="00D715F6"/>
    <w:rsid w:val="00D717A8"/>
    <w:rsid w:val="00D71D81"/>
    <w:rsid w:val="00D7270D"/>
    <w:rsid w:val="00D7422C"/>
    <w:rsid w:val="00D74328"/>
    <w:rsid w:val="00D74D06"/>
    <w:rsid w:val="00D7551D"/>
    <w:rsid w:val="00D75A7B"/>
    <w:rsid w:val="00D761B4"/>
    <w:rsid w:val="00D76233"/>
    <w:rsid w:val="00D76FA1"/>
    <w:rsid w:val="00D77590"/>
    <w:rsid w:val="00D77EA9"/>
    <w:rsid w:val="00D8019F"/>
    <w:rsid w:val="00D80540"/>
    <w:rsid w:val="00D8167D"/>
    <w:rsid w:val="00D81B89"/>
    <w:rsid w:val="00D81FA5"/>
    <w:rsid w:val="00D8240F"/>
    <w:rsid w:val="00D82653"/>
    <w:rsid w:val="00D8301A"/>
    <w:rsid w:val="00D8405E"/>
    <w:rsid w:val="00D84373"/>
    <w:rsid w:val="00D84733"/>
    <w:rsid w:val="00D84D1B"/>
    <w:rsid w:val="00D84E0E"/>
    <w:rsid w:val="00D85AF7"/>
    <w:rsid w:val="00D85AFB"/>
    <w:rsid w:val="00D85CB0"/>
    <w:rsid w:val="00D85D8C"/>
    <w:rsid w:val="00D860E2"/>
    <w:rsid w:val="00D86743"/>
    <w:rsid w:val="00D8679C"/>
    <w:rsid w:val="00D86801"/>
    <w:rsid w:val="00D86BCB"/>
    <w:rsid w:val="00D86E00"/>
    <w:rsid w:val="00D86E4C"/>
    <w:rsid w:val="00D87867"/>
    <w:rsid w:val="00D878FB"/>
    <w:rsid w:val="00D8794A"/>
    <w:rsid w:val="00D87B77"/>
    <w:rsid w:val="00D906C1"/>
    <w:rsid w:val="00D90804"/>
    <w:rsid w:val="00D90F12"/>
    <w:rsid w:val="00D91CB4"/>
    <w:rsid w:val="00D92881"/>
    <w:rsid w:val="00D92D62"/>
    <w:rsid w:val="00D92FEE"/>
    <w:rsid w:val="00D93A34"/>
    <w:rsid w:val="00D94533"/>
    <w:rsid w:val="00D94D57"/>
    <w:rsid w:val="00D94E7C"/>
    <w:rsid w:val="00D9561B"/>
    <w:rsid w:val="00D957B7"/>
    <w:rsid w:val="00D957E5"/>
    <w:rsid w:val="00D9600A"/>
    <w:rsid w:val="00D9627E"/>
    <w:rsid w:val="00D96692"/>
    <w:rsid w:val="00D96970"/>
    <w:rsid w:val="00D96C77"/>
    <w:rsid w:val="00D96D2C"/>
    <w:rsid w:val="00D96D2D"/>
    <w:rsid w:val="00D97212"/>
    <w:rsid w:val="00D972CD"/>
    <w:rsid w:val="00D9765B"/>
    <w:rsid w:val="00D97796"/>
    <w:rsid w:val="00DA02A0"/>
    <w:rsid w:val="00DA051B"/>
    <w:rsid w:val="00DA091D"/>
    <w:rsid w:val="00DA0967"/>
    <w:rsid w:val="00DA188B"/>
    <w:rsid w:val="00DA1972"/>
    <w:rsid w:val="00DA2002"/>
    <w:rsid w:val="00DA25B5"/>
    <w:rsid w:val="00DA2641"/>
    <w:rsid w:val="00DA3BFB"/>
    <w:rsid w:val="00DA3E14"/>
    <w:rsid w:val="00DA42FF"/>
    <w:rsid w:val="00DA56D9"/>
    <w:rsid w:val="00DA58DB"/>
    <w:rsid w:val="00DA5985"/>
    <w:rsid w:val="00DA5B4D"/>
    <w:rsid w:val="00DA61A1"/>
    <w:rsid w:val="00DA6412"/>
    <w:rsid w:val="00DA65F9"/>
    <w:rsid w:val="00DA6ABC"/>
    <w:rsid w:val="00DA722F"/>
    <w:rsid w:val="00DA7A65"/>
    <w:rsid w:val="00DA7A68"/>
    <w:rsid w:val="00DB0168"/>
    <w:rsid w:val="00DB171C"/>
    <w:rsid w:val="00DB25C4"/>
    <w:rsid w:val="00DB4415"/>
    <w:rsid w:val="00DB444C"/>
    <w:rsid w:val="00DB462F"/>
    <w:rsid w:val="00DB484F"/>
    <w:rsid w:val="00DB4A56"/>
    <w:rsid w:val="00DB50E6"/>
    <w:rsid w:val="00DB5184"/>
    <w:rsid w:val="00DB58DF"/>
    <w:rsid w:val="00DB5C17"/>
    <w:rsid w:val="00DB5E8B"/>
    <w:rsid w:val="00DB5F2A"/>
    <w:rsid w:val="00DB653B"/>
    <w:rsid w:val="00DB6DDA"/>
    <w:rsid w:val="00DB7094"/>
    <w:rsid w:val="00DB7394"/>
    <w:rsid w:val="00DB777B"/>
    <w:rsid w:val="00DB7870"/>
    <w:rsid w:val="00DB7881"/>
    <w:rsid w:val="00DB7EB1"/>
    <w:rsid w:val="00DC05D7"/>
    <w:rsid w:val="00DC07E8"/>
    <w:rsid w:val="00DC0BA5"/>
    <w:rsid w:val="00DC0D0C"/>
    <w:rsid w:val="00DC14D8"/>
    <w:rsid w:val="00DC1564"/>
    <w:rsid w:val="00DC1627"/>
    <w:rsid w:val="00DC1B64"/>
    <w:rsid w:val="00DC2691"/>
    <w:rsid w:val="00DC2F8E"/>
    <w:rsid w:val="00DC35E2"/>
    <w:rsid w:val="00DC3679"/>
    <w:rsid w:val="00DC389C"/>
    <w:rsid w:val="00DC3C5C"/>
    <w:rsid w:val="00DC474C"/>
    <w:rsid w:val="00DC51C4"/>
    <w:rsid w:val="00DC53F6"/>
    <w:rsid w:val="00DC5A62"/>
    <w:rsid w:val="00DC5C60"/>
    <w:rsid w:val="00DC6000"/>
    <w:rsid w:val="00DC63E6"/>
    <w:rsid w:val="00DC6B3A"/>
    <w:rsid w:val="00DC6DB1"/>
    <w:rsid w:val="00DC72F0"/>
    <w:rsid w:val="00DC7453"/>
    <w:rsid w:val="00DC7D89"/>
    <w:rsid w:val="00DC7D98"/>
    <w:rsid w:val="00DD00BB"/>
    <w:rsid w:val="00DD058A"/>
    <w:rsid w:val="00DD0EB8"/>
    <w:rsid w:val="00DD0FEE"/>
    <w:rsid w:val="00DD130B"/>
    <w:rsid w:val="00DD1DEB"/>
    <w:rsid w:val="00DD21B6"/>
    <w:rsid w:val="00DD271D"/>
    <w:rsid w:val="00DD2AE9"/>
    <w:rsid w:val="00DD2B69"/>
    <w:rsid w:val="00DD2DA5"/>
    <w:rsid w:val="00DD2EF1"/>
    <w:rsid w:val="00DD49E1"/>
    <w:rsid w:val="00DD5DAC"/>
    <w:rsid w:val="00DD63FC"/>
    <w:rsid w:val="00DD763B"/>
    <w:rsid w:val="00DE15DA"/>
    <w:rsid w:val="00DE1E40"/>
    <w:rsid w:val="00DE1F85"/>
    <w:rsid w:val="00DE2441"/>
    <w:rsid w:val="00DE24DE"/>
    <w:rsid w:val="00DE2603"/>
    <w:rsid w:val="00DE38DD"/>
    <w:rsid w:val="00DE3A58"/>
    <w:rsid w:val="00DE4213"/>
    <w:rsid w:val="00DE4705"/>
    <w:rsid w:val="00DE4A97"/>
    <w:rsid w:val="00DE4AE4"/>
    <w:rsid w:val="00DE6474"/>
    <w:rsid w:val="00DE7356"/>
    <w:rsid w:val="00DE7B99"/>
    <w:rsid w:val="00DE7EB0"/>
    <w:rsid w:val="00DF00C6"/>
    <w:rsid w:val="00DF0116"/>
    <w:rsid w:val="00DF016F"/>
    <w:rsid w:val="00DF0634"/>
    <w:rsid w:val="00DF084C"/>
    <w:rsid w:val="00DF0CB3"/>
    <w:rsid w:val="00DF10A8"/>
    <w:rsid w:val="00DF1959"/>
    <w:rsid w:val="00DF1BB4"/>
    <w:rsid w:val="00DF1E6A"/>
    <w:rsid w:val="00DF2A9D"/>
    <w:rsid w:val="00DF2AE5"/>
    <w:rsid w:val="00DF2C6D"/>
    <w:rsid w:val="00DF3C11"/>
    <w:rsid w:val="00DF44BB"/>
    <w:rsid w:val="00DF4F4A"/>
    <w:rsid w:val="00DF5634"/>
    <w:rsid w:val="00DF5EA1"/>
    <w:rsid w:val="00DF64F8"/>
    <w:rsid w:val="00DF6548"/>
    <w:rsid w:val="00DF6615"/>
    <w:rsid w:val="00DF6695"/>
    <w:rsid w:val="00DF7D0D"/>
    <w:rsid w:val="00DF7F0C"/>
    <w:rsid w:val="00E0050E"/>
    <w:rsid w:val="00E0083F"/>
    <w:rsid w:val="00E009F5"/>
    <w:rsid w:val="00E00CD9"/>
    <w:rsid w:val="00E00E45"/>
    <w:rsid w:val="00E026A2"/>
    <w:rsid w:val="00E02863"/>
    <w:rsid w:val="00E02DB3"/>
    <w:rsid w:val="00E03190"/>
    <w:rsid w:val="00E03323"/>
    <w:rsid w:val="00E03DBB"/>
    <w:rsid w:val="00E04C30"/>
    <w:rsid w:val="00E04F7F"/>
    <w:rsid w:val="00E05896"/>
    <w:rsid w:val="00E05E07"/>
    <w:rsid w:val="00E0682C"/>
    <w:rsid w:val="00E06A86"/>
    <w:rsid w:val="00E06B27"/>
    <w:rsid w:val="00E072A4"/>
    <w:rsid w:val="00E07357"/>
    <w:rsid w:val="00E074EF"/>
    <w:rsid w:val="00E075AB"/>
    <w:rsid w:val="00E07AD1"/>
    <w:rsid w:val="00E101AB"/>
    <w:rsid w:val="00E10540"/>
    <w:rsid w:val="00E105D8"/>
    <w:rsid w:val="00E10B8B"/>
    <w:rsid w:val="00E10E2B"/>
    <w:rsid w:val="00E117B7"/>
    <w:rsid w:val="00E11B1D"/>
    <w:rsid w:val="00E12692"/>
    <w:rsid w:val="00E12B57"/>
    <w:rsid w:val="00E12E2C"/>
    <w:rsid w:val="00E132AB"/>
    <w:rsid w:val="00E133C0"/>
    <w:rsid w:val="00E1477A"/>
    <w:rsid w:val="00E147F4"/>
    <w:rsid w:val="00E149D8"/>
    <w:rsid w:val="00E14A43"/>
    <w:rsid w:val="00E1710E"/>
    <w:rsid w:val="00E17E96"/>
    <w:rsid w:val="00E21690"/>
    <w:rsid w:val="00E21ABD"/>
    <w:rsid w:val="00E2233D"/>
    <w:rsid w:val="00E22559"/>
    <w:rsid w:val="00E23080"/>
    <w:rsid w:val="00E23453"/>
    <w:rsid w:val="00E239A8"/>
    <w:rsid w:val="00E24A20"/>
    <w:rsid w:val="00E25F95"/>
    <w:rsid w:val="00E26BFD"/>
    <w:rsid w:val="00E27631"/>
    <w:rsid w:val="00E2769D"/>
    <w:rsid w:val="00E27898"/>
    <w:rsid w:val="00E27C10"/>
    <w:rsid w:val="00E300D0"/>
    <w:rsid w:val="00E3017A"/>
    <w:rsid w:val="00E3078A"/>
    <w:rsid w:val="00E30B0F"/>
    <w:rsid w:val="00E311CA"/>
    <w:rsid w:val="00E31CF3"/>
    <w:rsid w:val="00E327CE"/>
    <w:rsid w:val="00E340D0"/>
    <w:rsid w:val="00E340E5"/>
    <w:rsid w:val="00E34417"/>
    <w:rsid w:val="00E34528"/>
    <w:rsid w:val="00E34B71"/>
    <w:rsid w:val="00E34C9D"/>
    <w:rsid w:val="00E34D7F"/>
    <w:rsid w:val="00E352AC"/>
    <w:rsid w:val="00E356FF"/>
    <w:rsid w:val="00E35C11"/>
    <w:rsid w:val="00E35DCE"/>
    <w:rsid w:val="00E3600B"/>
    <w:rsid w:val="00E36327"/>
    <w:rsid w:val="00E36453"/>
    <w:rsid w:val="00E37FBF"/>
    <w:rsid w:val="00E4033F"/>
    <w:rsid w:val="00E41114"/>
    <w:rsid w:val="00E41296"/>
    <w:rsid w:val="00E41941"/>
    <w:rsid w:val="00E41B94"/>
    <w:rsid w:val="00E42287"/>
    <w:rsid w:val="00E42CBE"/>
    <w:rsid w:val="00E42F2B"/>
    <w:rsid w:val="00E43AD2"/>
    <w:rsid w:val="00E4445B"/>
    <w:rsid w:val="00E44934"/>
    <w:rsid w:val="00E45160"/>
    <w:rsid w:val="00E4537B"/>
    <w:rsid w:val="00E454CC"/>
    <w:rsid w:val="00E45783"/>
    <w:rsid w:val="00E50193"/>
    <w:rsid w:val="00E509B1"/>
    <w:rsid w:val="00E50C8C"/>
    <w:rsid w:val="00E512BC"/>
    <w:rsid w:val="00E51665"/>
    <w:rsid w:val="00E52EA1"/>
    <w:rsid w:val="00E534AF"/>
    <w:rsid w:val="00E535B8"/>
    <w:rsid w:val="00E53955"/>
    <w:rsid w:val="00E5441F"/>
    <w:rsid w:val="00E54CF0"/>
    <w:rsid w:val="00E5560C"/>
    <w:rsid w:val="00E559D6"/>
    <w:rsid w:val="00E55E98"/>
    <w:rsid w:val="00E560E5"/>
    <w:rsid w:val="00E572A7"/>
    <w:rsid w:val="00E572E9"/>
    <w:rsid w:val="00E6032F"/>
    <w:rsid w:val="00E603FF"/>
    <w:rsid w:val="00E60842"/>
    <w:rsid w:val="00E60D6D"/>
    <w:rsid w:val="00E60FF3"/>
    <w:rsid w:val="00E611A8"/>
    <w:rsid w:val="00E6180F"/>
    <w:rsid w:val="00E61FE2"/>
    <w:rsid w:val="00E62837"/>
    <w:rsid w:val="00E62EB0"/>
    <w:rsid w:val="00E6332D"/>
    <w:rsid w:val="00E6466C"/>
    <w:rsid w:val="00E64CD3"/>
    <w:rsid w:val="00E65894"/>
    <w:rsid w:val="00E65D0B"/>
    <w:rsid w:val="00E6602B"/>
    <w:rsid w:val="00E66B8D"/>
    <w:rsid w:val="00E674DB"/>
    <w:rsid w:val="00E67F97"/>
    <w:rsid w:val="00E70415"/>
    <w:rsid w:val="00E70491"/>
    <w:rsid w:val="00E704E1"/>
    <w:rsid w:val="00E7087F"/>
    <w:rsid w:val="00E70F83"/>
    <w:rsid w:val="00E7122F"/>
    <w:rsid w:val="00E71912"/>
    <w:rsid w:val="00E72D81"/>
    <w:rsid w:val="00E72EB7"/>
    <w:rsid w:val="00E73BA0"/>
    <w:rsid w:val="00E73D2C"/>
    <w:rsid w:val="00E73E37"/>
    <w:rsid w:val="00E73FCD"/>
    <w:rsid w:val="00E74509"/>
    <w:rsid w:val="00E7519E"/>
    <w:rsid w:val="00E758FF"/>
    <w:rsid w:val="00E75DF6"/>
    <w:rsid w:val="00E767E3"/>
    <w:rsid w:val="00E76F05"/>
    <w:rsid w:val="00E76FBB"/>
    <w:rsid w:val="00E7720B"/>
    <w:rsid w:val="00E772F5"/>
    <w:rsid w:val="00E7754E"/>
    <w:rsid w:val="00E77675"/>
    <w:rsid w:val="00E779AA"/>
    <w:rsid w:val="00E80464"/>
    <w:rsid w:val="00E8082C"/>
    <w:rsid w:val="00E81145"/>
    <w:rsid w:val="00E8121A"/>
    <w:rsid w:val="00E81614"/>
    <w:rsid w:val="00E81AA7"/>
    <w:rsid w:val="00E81AD4"/>
    <w:rsid w:val="00E81BC6"/>
    <w:rsid w:val="00E8240D"/>
    <w:rsid w:val="00E82527"/>
    <w:rsid w:val="00E827F4"/>
    <w:rsid w:val="00E828B9"/>
    <w:rsid w:val="00E82FD9"/>
    <w:rsid w:val="00E82FEF"/>
    <w:rsid w:val="00E8380E"/>
    <w:rsid w:val="00E83E11"/>
    <w:rsid w:val="00E8522F"/>
    <w:rsid w:val="00E85A9A"/>
    <w:rsid w:val="00E85AB2"/>
    <w:rsid w:val="00E86702"/>
    <w:rsid w:val="00E86B3D"/>
    <w:rsid w:val="00E870D0"/>
    <w:rsid w:val="00E87348"/>
    <w:rsid w:val="00E87B3E"/>
    <w:rsid w:val="00E9042D"/>
    <w:rsid w:val="00E911E3"/>
    <w:rsid w:val="00E91D13"/>
    <w:rsid w:val="00E91F87"/>
    <w:rsid w:val="00E91FE1"/>
    <w:rsid w:val="00E921F1"/>
    <w:rsid w:val="00E92226"/>
    <w:rsid w:val="00E923F1"/>
    <w:rsid w:val="00E937E6"/>
    <w:rsid w:val="00E94371"/>
    <w:rsid w:val="00E946A6"/>
    <w:rsid w:val="00E94FCB"/>
    <w:rsid w:val="00E952B7"/>
    <w:rsid w:val="00E9557E"/>
    <w:rsid w:val="00E95860"/>
    <w:rsid w:val="00E960CE"/>
    <w:rsid w:val="00E96452"/>
    <w:rsid w:val="00E96662"/>
    <w:rsid w:val="00E96FDD"/>
    <w:rsid w:val="00E971AD"/>
    <w:rsid w:val="00E979C7"/>
    <w:rsid w:val="00E97ABD"/>
    <w:rsid w:val="00EA03C0"/>
    <w:rsid w:val="00EA05EB"/>
    <w:rsid w:val="00EA09BE"/>
    <w:rsid w:val="00EA0F6F"/>
    <w:rsid w:val="00EA14FC"/>
    <w:rsid w:val="00EA29DD"/>
    <w:rsid w:val="00EA304B"/>
    <w:rsid w:val="00EA35BC"/>
    <w:rsid w:val="00EA493E"/>
    <w:rsid w:val="00EA5140"/>
    <w:rsid w:val="00EA5DD3"/>
    <w:rsid w:val="00EA5FB1"/>
    <w:rsid w:val="00EA62B6"/>
    <w:rsid w:val="00EA7C03"/>
    <w:rsid w:val="00EA7CBB"/>
    <w:rsid w:val="00EB018D"/>
    <w:rsid w:val="00EB070C"/>
    <w:rsid w:val="00EB08E4"/>
    <w:rsid w:val="00EB0C7B"/>
    <w:rsid w:val="00EB0D4F"/>
    <w:rsid w:val="00EB130A"/>
    <w:rsid w:val="00EB1CE5"/>
    <w:rsid w:val="00EB258D"/>
    <w:rsid w:val="00EB44B4"/>
    <w:rsid w:val="00EB47B2"/>
    <w:rsid w:val="00EB4A39"/>
    <w:rsid w:val="00EB4B08"/>
    <w:rsid w:val="00EB4CA3"/>
    <w:rsid w:val="00EB5EF9"/>
    <w:rsid w:val="00EB5F1B"/>
    <w:rsid w:val="00EB6005"/>
    <w:rsid w:val="00EB602B"/>
    <w:rsid w:val="00EB61FD"/>
    <w:rsid w:val="00EB6CB6"/>
    <w:rsid w:val="00EB7397"/>
    <w:rsid w:val="00EB7A5A"/>
    <w:rsid w:val="00EC14E1"/>
    <w:rsid w:val="00EC1A5C"/>
    <w:rsid w:val="00EC23D2"/>
    <w:rsid w:val="00EC274D"/>
    <w:rsid w:val="00EC2855"/>
    <w:rsid w:val="00EC2990"/>
    <w:rsid w:val="00EC36F5"/>
    <w:rsid w:val="00EC3709"/>
    <w:rsid w:val="00EC4BC2"/>
    <w:rsid w:val="00EC53D8"/>
    <w:rsid w:val="00EC5AE5"/>
    <w:rsid w:val="00EC5BB4"/>
    <w:rsid w:val="00EC5D4C"/>
    <w:rsid w:val="00EC677E"/>
    <w:rsid w:val="00EC774B"/>
    <w:rsid w:val="00EC79A2"/>
    <w:rsid w:val="00EC79E3"/>
    <w:rsid w:val="00ED0968"/>
    <w:rsid w:val="00ED1421"/>
    <w:rsid w:val="00ED2030"/>
    <w:rsid w:val="00ED2175"/>
    <w:rsid w:val="00ED2A11"/>
    <w:rsid w:val="00ED2AF9"/>
    <w:rsid w:val="00ED2E9C"/>
    <w:rsid w:val="00ED3410"/>
    <w:rsid w:val="00ED38CB"/>
    <w:rsid w:val="00ED3F2D"/>
    <w:rsid w:val="00ED493C"/>
    <w:rsid w:val="00ED55EA"/>
    <w:rsid w:val="00ED5B75"/>
    <w:rsid w:val="00ED5ED7"/>
    <w:rsid w:val="00ED6DDA"/>
    <w:rsid w:val="00ED710A"/>
    <w:rsid w:val="00ED75F0"/>
    <w:rsid w:val="00EE0F63"/>
    <w:rsid w:val="00EE16AD"/>
    <w:rsid w:val="00EE1CF8"/>
    <w:rsid w:val="00EE2464"/>
    <w:rsid w:val="00EE3232"/>
    <w:rsid w:val="00EE37F1"/>
    <w:rsid w:val="00EE3C5E"/>
    <w:rsid w:val="00EE422C"/>
    <w:rsid w:val="00EE59ED"/>
    <w:rsid w:val="00EE5E10"/>
    <w:rsid w:val="00EE6422"/>
    <w:rsid w:val="00EE6A07"/>
    <w:rsid w:val="00EE6A28"/>
    <w:rsid w:val="00EE7E45"/>
    <w:rsid w:val="00EF0490"/>
    <w:rsid w:val="00EF097B"/>
    <w:rsid w:val="00EF0FF7"/>
    <w:rsid w:val="00EF12BD"/>
    <w:rsid w:val="00EF1972"/>
    <w:rsid w:val="00EF1A69"/>
    <w:rsid w:val="00EF1F4F"/>
    <w:rsid w:val="00EF2329"/>
    <w:rsid w:val="00EF2636"/>
    <w:rsid w:val="00EF2E03"/>
    <w:rsid w:val="00EF331D"/>
    <w:rsid w:val="00EF36EA"/>
    <w:rsid w:val="00EF38A1"/>
    <w:rsid w:val="00EF3ED7"/>
    <w:rsid w:val="00EF442C"/>
    <w:rsid w:val="00EF48A2"/>
    <w:rsid w:val="00EF498F"/>
    <w:rsid w:val="00EF52CB"/>
    <w:rsid w:val="00EF58DD"/>
    <w:rsid w:val="00EF59D6"/>
    <w:rsid w:val="00EF6163"/>
    <w:rsid w:val="00EF7138"/>
    <w:rsid w:val="00EF73A5"/>
    <w:rsid w:val="00EF7ECD"/>
    <w:rsid w:val="00F00006"/>
    <w:rsid w:val="00F00301"/>
    <w:rsid w:val="00F00925"/>
    <w:rsid w:val="00F00C63"/>
    <w:rsid w:val="00F026EB"/>
    <w:rsid w:val="00F02BB0"/>
    <w:rsid w:val="00F0329C"/>
    <w:rsid w:val="00F03588"/>
    <w:rsid w:val="00F03B28"/>
    <w:rsid w:val="00F03ED6"/>
    <w:rsid w:val="00F040F8"/>
    <w:rsid w:val="00F043C1"/>
    <w:rsid w:val="00F045C9"/>
    <w:rsid w:val="00F048E8"/>
    <w:rsid w:val="00F04ED7"/>
    <w:rsid w:val="00F05843"/>
    <w:rsid w:val="00F05847"/>
    <w:rsid w:val="00F06469"/>
    <w:rsid w:val="00F0648C"/>
    <w:rsid w:val="00F0677F"/>
    <w:rsid w:val="00F07E45"/>
    <w:rsid w:val="00F07FA4"/>
    <w:rsid w:val="00F10087"/>
    <w:rsid w:val="00F10AF3"/>
    <w:rsid w:val="00F10B20"/>
    <w:rsid w:val="00F10CA6"/>
    <w:rsid w:val="00F111BA"/>
    <w:rsid w:val="00F116F9"/>
    <w:rsid w:val="00F11790"/>
    <w:rsid w:val="00F11796"/>
    <w:rsid w:val="00F11BF2"/>
    <w:rsid w:val="00F126C1"/>
    <w:rsid w:val="00F12D94"/>
    <w:rsid w:val="00F12DE3"/>
    <w:rsid w:val="00F130CD"/>
    <w:rsid w:val="00F132C5"/>
    <w:rsid w:val="00F13462"/>
    <w:rsid w:val="00F144C6"/>
    <w:rsid w:val="00F14DF8"/>
    <w:rsid w:val="00F1607E"/>
    <w:rsid w:val="00F16368"/>
    <w:rsid w:val="00F1662A"/>
    <w:rsid w:val="00F16E16"/>
    <w:rsid w:val="00F16F42"/>
    <w:rsid w:val="00F16FE1"/>
    <w:rsid w:val="00F17037"/>
    <w:rsid w:val="00F2080D"/>
    <w:rsid w:val="00F20DA9"/>
    <w:rsid w:val="00F21193"/>
    <w:rsid w:val="00F21C68"/>
    <w:rsid w:val="00F21EEF"/>
    <w:rsid w:val="00F223C1"/>
    <w:rsid w:val="00F225FB"/>
    <w:rsid w:val="00F22B2E"/>
    <w:rsid w:val="00F2317C"/>
    <w:rsid w:val="00F23FF2"/>
    <w:rsid w:val="00F258F6"/>
    <w:rsid w:val="00F25DFD"/>
    <w:rsid w:val="00F26E61"/>
    <w:rsid w:val="00F2785B"/>
    <w:rsid w:val="00F27A3D"/>
    <w:rsid w:val="00F304C0"/>
    <w:rsid w:val="00F3096F"/>
    <w:rsid w:val="00F31115"/>
    <w:rsid w:val="00F31385"/>
    <w:rsid w:val="00F31D13"/>
    <w:rsid w:val="00F330E7"/>
    <w:rsid w:val="00F33B34"/>
    <w:rsid w:val="00F33F12"/>
    <w:rsid w:val="00F34140"/>
    <w:rsid w:val="00F3455A"/>
    <w:rsid w:val="00F34AD8"/>
    <w:rsid w:val="00F34BE4"/>
    <w:rsid w:val="00F34D95"/>
    <w:rsid w:val="00F35C61"/>
    <w:rsid w:val="00F35DCC"/>
    <w:rsid w:val="00F36193"/>
    <w:rsid w:val="00F36439"/>
    <w:rsid w:val="00F36B92"/>
    <w:rsid w:val="00F378FC"/>
    <w:rsid w:val="00F40D09"/>
    <w:rsid w:val="00F40D25"/>
    <w:rsid w:val="00F41395"/>
    <w:rsid w:val="00F4187C"/>
    <w:rsid w:val="00F41ED5"/>
    <w:rsid w:val="00F42A0D"/>
    <w:rsid w:val="00F43740"/>
    <w:rsid w:val="00F43884"/>
    <w:rsid w:val="00F44574"/>
    <w:rsid w:val="00F452EB"/>
    <w:rsid w:val="00F45805"/>
    <w:rsid w:val="00F45C9D"/>
    <w:rsid w:val="00F46528"/>
    <w:rsid w:val="00F4666A"/>
    <w:rsid w:val="00F46D6A"/>
    <w:rsid w:val="00F46EA3"/>
    <w:rsid w:val="00F471A8"/>
    <w:rsid w:val="00F47A10"/>
    <w:rsid w:val="00F51672"/>
    <w:rsid w:val="00F51A39"/>
    <w:rsid w:val="00F52B53"/>
    <w:rsid w:val="00F5319F"/>
    <w:rsid w:val="00F53821"/>
    <w:rsid w:val="00F54790"/>
    <w:rsid w:val="00F5494D"/>
    <w:rsid w:val="00F555C9"/>
    <w:rsid w:val="00F55D26"/>
    <w:rsid w:val="00F562C4"/>
    <w:rsid w:val="00F56A33"/>
    <w:rsid w:val="00F56A6E"/>
    <w:rsid w:val="00F56B60"/>
    <w:rsid w:val="00F56D97"/>
    <w:rsid w:val="00F57028"/>
    <w:rsid w:val="00F57277"/>
    <w:rsid w:val="00F57579"/>
    <w:rsid w:val="00F57728"/>
    <w:rsid w:val="00F60371"/>
    <w:rsid w:val="00F60403"/>
    <w:rsid w:val="00F606D5"/>
    <w:rsid w:val="00F6072C"/>
    <w:rsid w:val="00F60B87"/>
    <w:rsid w:val="00F60CBA"/>
    <w:rsid w:val="00F61289"/>
    <w:rsid w:val="00F612D3"/>
    <w:rsid w:val="00F61DFF"/>
    <w:rsid w:val="00F62082"/>
    <w:rsid w:val="00F62A8F"/>
    <w:rsid w:val="00F62CEE"/>
    <w:rsid w:val="00F631E9"/>
    <w:rsid w:val="00F6385F"/>
    <w:rsid w:val="00F63A20"/>
    <w:rsid w:val="00F63CBA"/>
    <w:rsid w:val="00F63DF0"/>
    <w:rsid w:val="00F6419D"/>
    <w:rsid w:val="00F64495"/>
    <w:rsid w:val="00F6484F"/>
    <w:rsid w:val="00F64AAF"/>
    <w:rsid w:val="00F6515A"/>
    <w:rsid w:val="00F65E03"/>
    <w:rsid w:val="00F65ED3"/>
    <w:rsid w:val="00F6781B"/>
    <w:rsid w:val="00F678A4"/>
    <w:rsid w:val="00F67D64"/>
    <w:rsid w:val="00F70121"/>
    <w:rsid w:val="00F70AEB"/>
    <w:rsid w:val="00F70E6F"/>
    <w:rsid w:val="00F71102"/>
    <w:rsid w:val="00F71366"/>
    <w:rsid w:val="00F71375"/>
    <w:rsid w:val="00F714A5"/>
    <w:rsid w:val="00F726BA"/>
    <w:rsid w:val="00F72E51"/>
    <w:rsid w:val="00F73088"/>
    <w:rsid w:val="00F734D0"/>
    <w:rsid w:val="00F73614"/>
    <w:rsid w:val="00F74591"/>
    <w:rsid w:val="00F74AF1"/>
    <w:rsid w:val="00F74D3D"/>
    <w:rsid w:val="00F7523C"/>
    <w:rsid w:val="00F76028"/>
    <w:rsid w:val="00F76135"/>
    <w:rsid w:val="00F767C5"/>
    <w:rsid w:val="00F76983"/>
    <w:rsid w:val="00F77848"/>
    <w:rsid w:val="00F80503"/>
    <w:rsid w:val="00F80AD3"/>
    <w:rsid w:val="00F80C53"/>
    <w:rsid w:val="00F80D79"/>
    <w:rsid w:val="00F80F94"/>
    <w:rsid w:val="00F81003"/>
    <w:rsid w:val="00F8119A"/>
    <w:rsid w:val="00F815AA"/>
    <w:rsid w:val="00F81882"/>
    <w:rsid w:val="00F81F9B"/>
    <w:rsid w:val="00F82C47"/>
    <w:rsid w:val="00F832A4"/>
    <w:rsid w:val="00F83D32"/>
    <w:rsid w:val="00F84084"/>
    <w:rsid w:val="00F845B0"/>
    <w:rsid w:val="00F8464E"/>
    <w:rsid w:val="00F85131"/>
    <w:rsid w:val="00F8534C"/>
    <w:rsid w:val="00F853FE"/>
    <w:rsid w:val="00F85590"/>
    <w:rsid w:val="00F8576F"/>
    <w:rsid w:val="00F85F88"/>
    <w:rsid w:val="00F86522"/>
    <w:rsid w:val="00F86ED1"/>
    <w:rsid w:val="00F8753B"/>
    <w:rsid w:val="00F87AE6"/>
    <w:rsid w:val="00F90191"/>
    <w:rsid w:val="00F909AE"/>
    <w:rsid w:val="00F911C6"/>
    <w:rsid w:val="00F91922"/>
    <w:rsid w:val="00F9233B"/>
    <w:rsid w:val="00F92A8C"/>
    <w:rsid w:val="00F93751"/>
    <w:rsid w:val="00F95AD7"/>
    <w:rsid w:val="00F966DA"/>
    <w:rsid w:val="00F96FFC"/>
    <w:rsid w:val="00F9759B"/>
    <w:rsid w:val="00FA04DB"/>
    <w:rsid w:val="00FA0A40"/>
    <w:rsid w:val="00FA19D8"/>
    <w:rsid w:val="00FA2235"/>
    <w:rsid w:val="00FA26C6"/>
    <w:rsid w:val="00FA2834"/>
    <w:rsid w:val="00FA3B5F"/>
    <w:rsid w:val="00FA41BD"/>
    <w:rsid w:val="00FA59B6"/>
    <w:rsid w:val="00FA5E88"/>
    <w:rsid w:val="00FA5F32"/>
    <w:rsid w:val="00FA5F80"/>
    <w:rsid w:val="00FA6BEC"/>
    <w:rsid w:val="00FA6F59"/>
    <w:rsid w:val="00FA7974"/>
    <w:rsid w:val="00FA79ED"/>
    <w:rsid w:val="00FB018B"/>
    <w:rsid w:val="00FB01C3"/>
    <w:rsid w:val="00FB04A3"/>
    <w:rsid w:val="00FB09BA"/>
    <w:rsid w:val="00FB0C79"/>
    <w:rsid w:val="00FB0D34"/>
    <w:rsid w:val="00FB0DEA"/>
    <w:rsid w:val="00FB0E3B"/>
    <w:rsid w:val="00FB1174"/>
    <w:rsid w:val="00FB18C1"/>
    <w:rsid w:val="00FB1B6E"/>
    <w:rsid w:val="00FB1E5B"/>
    <w:rsid w:val="00FB360A"/>
    <w:rsid w:val="00FB3ABA"/>
    <w:rsid w:val="00FB3FEF"/>
    <w:rsid w:val="00FB42E6"/>
    <w:rsid w:val="00FB481A"/>
    <w:rsid w:val="00FB4987"/>
    <w:rsid w:val="00FB4FC3"/>
    <w:rsid w:val="00FB5B3D"/>
    <w:rsid w:val="00FB5CAB"/>
    <w:rsid w:val="00FB694D"/>
    <w:rsid w:val="00FB6CD8"/>
    <w:rsid w:val="00FB70C0"/>
    <w:rsid w:val="00FB70D0"/>
    <w:rsid w:val="00FB7D55"/>
    <w:rsid w:val="00FB7DB5"/>
    <w:rsid w:val="00FC0861"/>
    <w:rsid w:val="00FC09D6"/>
    <w:rsid w:val="00FC10FC"/>
    <w:rsid w:val="00FC11E8"/>
    <w:rsid w:val="00FC1DB6"/>
    <w:rsid w:val="00FC21B9"/>
    <w:rsid w:val="00FC3D77"/>
    <w:rsid w:val="00FC405D"/>
    <w:rsid w:val="00FC428D"/>
    <w:rsid w:val="00FC43C0"/>
    <w:rsid w:val="00FC45F6"/>
    <w:rsid w:val="00FC500E"/>
    <w:rsid w:val="00FC527A"/>
    <w:rsid w:val="00FC5365"/>
    <w:rsid w:val="00FC53B1"/>
    <w:rsid w:val="00FC5D2B"/>
    <w:rsid w:val="00FC604B"/>
    <w:rsid w:val="00FC6439"/>
    <w:rsid w:val="00FC654A"/>
    <w:rsid w:val="00FC6717"/>
    <w:rsid w:val="00FC6806"/>
    <w:rsid w:val="00FC6A70"/>
    <w:rsid w:val="00FC6CD3"/>
    <w:rsid w:val="00FC6EC2"/>
    <w:rsid w:val="00FC6ECB"/>
    <w:rsid w:val="00FC7E61"/>
    <w:rsid w:val="00FD00BA"/>
    <w:rsid w:val="00FD0C2E"/>
    <w:rsid w:val="00FD1867"/>
    <w:rsid w:val="00FD261A"/>
    <w:rsid w:val="00FD3225"/>
    <w:rsid w:val="00FD36E3"/>
    <w:rsid w:val="00FD3CA7"/>
    <w:rsid w:val="00FD3E16"/>
    <w:rsid w:val="00FD4328"/>
    <w:rsid w:val="00FD44D2"/>
    <w:rsid w:val="00FD4725"/>
    <w:rsid w:val="00FD4CB5"/>
    <w:rsid w:val="00FD54D7"/>
    <w:rsid w:val="00FD6A74"/>
    <w:rsid w:val="00FD6B61"/>
    <w:rsid w:val="00FD6E09"/>
    <w:rsid w:val="00FD73C9"/>
    <w:rsid w:val="00FE00B7"/>
    <w:rsid w:val="00FE01D8"/>
    <w:rsid w:val="00FE0C1D"/>
    <w:rsid w:val="00FE118A"/>
    <w:rsid w:val="00FE14B6"/>
    <w:rsid w:val="00FE14F8"/>
    <w:rsid w:val="00FE16EE"/>
    <w:rsid w:val="00FE2938"/>
    <w:rsid w:val="00FE2DE7"/>
    <w:rsid w:val="00FE38EB"/>
    <w:rsid w:val="00FE3B9B"/>
    <w:rsid w:val="00FE3DA4"/>
    <w:rsid w:val="00FE47B3"/>
    <w:rsid w:val="00FE48DA"/>
    <w:rsid w:val="00FE5C33"/>
    <w:rsid w:val="00FE65EC"/>
    <w:rsid w:val="00FE6716"/>
    <w:rsid w:val="00FE6FE0"/>
    <w:rsid w:val="00FE7204"/>
    <w:rsid w:val="00FE7837"/>
    <w:rsid w:val="00FF0202"/>
    <w:rsid w:val="00FF08F0"/>
    <w:rsid w:val="00FF0ABF"/>
    <w:rsid w:val="00FF0EFC"/>
    <w:rsid w:val="00FF2261"/>
    <w:rsid w:val="00FF2510"/>
    <w:rsid w:val="00FF29DC"/>
    <w:rsid w:val="00FF2D99"/>
    <w:rsid w:val="00FF2E65"/>
    <w:rsid w:val="00FF3774"/>
    <w:rsid w:val="00FF39A0"/>
    <w:rsid w:val="00FF3CC0"/>
    <w:rsid w:val="00FF3D59"/>
    <w:rsid w:val="00FF3E4F"/>
    <w:rsid w:val="00FF42FE"/>
    <w:rsid w:val="00FF4682"/>
    <w:rsid w:val="00FF4A09"/>
    <w:rsid w:val="00FF506D"/>
    <w:rsid w:val="00FF5541"/>
    <w:rsid w:val="00FF57C2"/>
    <w:rsid w:val="00FF593B"/>
    <w:rsid w:val="00FF5B45"/>
    <w:rsid w:val="00FF63FE"/>
    <w:rsid w:val="00FF65E0"/>
    <w:rsid w:val="00FF6873"/>
    <w:rsid w:val="00FF690A"/>
    <w:rsid w:val="00FF6D08"/>
    <w:rsid w:val="00FF7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hadow on="t"/>
    </o:shapedefaults>
    <o:shapelayout v:ext="edit">
      <o:idmap v:ext="edit" data="1"/>
    </o:shapelayout>
  </w:shapeDefaults>
  <w:decimalSymbol w:val="."/>
  <w:listSeparator w:val=","/>
  <w14:docId w14:val="34061B24"/>
  <w15:docId w15:val="{AA589EE5-D79C-4F5A-A33D-1FE7D7E2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1B5"/>
    <w:rPr>
      <w:snapToGrid w:val="0"/>
      <w:sz w:val="24"/>
    </w:rPr>
  </w:style>
  <w:style w:type="paragraph" w:styleId="Heading1">
    <w:name w:val="heading 1"/>
    <w:aliases w:val="Heading 1(Report Only),Chapter,Heading 1(Report Only)1,Chapter1"/>
    <w:basedOn w:val="Normal"/>
    <w:next w:val="Heading2"/>
    <w:qFormat/>
    <w:rsid w:val="003818CD"/>
    <w:pPr>
      <w:keepNext/>
      <w:pageBreakBefore/>
      <w:numPr>
        <w:numId w:val="10"/>
      </w:numPr>
      <w:spacing w:before="360" w:after="240"/>
      <w:jc w:val="both"/>
      <w:outlineLvl w:val="0"/>
    </w:pPr>
    <w:rPr>
      <w:b/>
      <w:kern w:val="28"/>
      <w:sz w:val="28"/>
    </w:rPr>
  </w:style>
  <w:style w:type="paragraph" w:styleId="Heading2">
    <w:name w:val="heading 2"/>
    <w:aliases w:val="l2,H2,h21"/>
    <w:basedOn w:val="Normal"/>
    <w:next w:val="NormalIndent"/>
    <w:link w:val="Heading2Char"/>
    <w:qFormat/>
    <w:rsid w:val="009B7280"/>
    <w:pPr>
      <w:keepNext/>
      <w:numPr>
        <w:ilvl w:val="1"/>
        <w:numId w:val="10"/>
      </w:numPr>
      <w:spacing w:before="240"/>
      <w:jc w:val="both"/>
      <w:outlineLvl w:val="1"/>
    </w:pPr>
    <w:rPr>
      <w:b/>
      <w:sz w:val="22"/>
    </w:rPr>
  </w:style>
  <w:style w:type="paragraph" w:styleId="Heading3">
    <w:name w:val="heading 3"/>
    <w:aliases w:val="h3,h31,h31 Char"/>
    <w:basedOn w:val="Normal"/>
    <w:next w:val="Normal"/>
    <w:link w:val="Heading3Char"/>
    <w:rsid w:val="008C06D1"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aliases w:val="h4,h41"/>
    <w:basedOn w:val="Normal"/>
    <w:next w:val="Normal"/>
    <w:link w:val="Heading4Char"/>
    <w:qFormat/>
    <w:rsid w:val="00576857"/>
    <w:pPr>
      <w:keepNext/>
      <w:numPr>
        <w:ilvl w:val="3"/>
        <w:numId w:val="10"/>
      </w:numPr>
      <w:spacing w:before="240" w:after="60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F0677F"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0677F"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qFormat/>
    <w:rsid w:val="00F0677F"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qFormat/>
    <w:rsid w:val="00F0677F"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qFormat/>
    <w:rsid w:val="00F0677F"/>
    <w:pPr>
      <w:keepNext/>
      <w:numPr>
        <w:ilvl w:val="8"/>
        <w:numId w:val="10"/>
      </w:numPr>
      <w:outlineLvl w:val="8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autoRedefine/>
    <w:rsid w:val="00702938"/>
    <w:pPr>
      <w:ind w:right="11"/>
      <w:jc w:val="both"/>
    </w:pPr>
    <w:rPr>
      <w:b/>
      <w:sz w:val="26"/>
      <w:szCs w:val="22"/>
    </w:rPr>
  </w:style>
  <w:style w:type="paragraph" w:styleId="BodyTextIndent">
    <w:name w:val="Body Text Indent"/>
    <w:basedOn w:val="Normal"/>
    <w:rsid w:val="00F0677F"/>
  </w:style>
  <w:style w:type="paragraph" w:styleId="BodyTextIndent2">
    <w:name w:val="Body Text Indent 2"/>
    <w:basedOn w:val="Normal"/>
    <w:rsid w:val="00F0677F"/>
    <w:pPr>
      <w:spacing w:before="0"/>
      <w:ind w:left="720"/>
    </w:pPr>
    <w:rPr>
      <w:rFonts w:ascii=".VnTime" w:hAnsi=".VnTime"/>
      <w:snapToGrid/>
    </w:rPr>
  </w:style>
  <w:style w:type="paragraph" w:styleId="Caption">
    <w:name w:val="caption"/>
    <w:aliases w:val="Picture"/>
    <w:basedOn w:val="Normal"/>
    <w:next w:val="Normal"/>
    <w:qFormat/>
    <w:rsid w:val="00F0677F"/>
    <w:pPr>
      <w:ind w:left="1440"/>
      <w:jc w:val="both"/>
    </w:pPr>
    <w:rPr>
      <w:rFonts w:ascii=".VnTime" w:hAnsi=".VnTime"/>
      <w:b/>
    </w:rPr>
  </w:style>
  <w:style w:type="paragraph" w:styleId="Footer">
    <w:name w:val="footer"/>
    <w:basedOn w:val="Normal"/>
    <w:link w:val="FooterChar"/>
    <w:uiPriority w:val="99"/>
    <w:rsid w:val="00F0677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F0677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F0677F"/>
    <w:rPr>
      <w:color w:val="0000FF"/>
      <w:sz w:val="20"/>
      <w:u w:val="single"/>
    </w:rPr>
  </w:style>
  <w:style w:type="paragraph" w:customStyle="1" w:styleId="NormalCaption">
    <w:name w:val="NormalCaption"/>
    <w:basedOn w:val="Normal"/>
    <w:rsid w:val="00F0677F"/>
    <w:rPr>
      <w:b/>
    </w:rPr>
  </w:style>
  <w:style w:type="paragraph" w:customStyle="1" w:styleId="NormalIndent0">
    <w:name w:val="NormalIndent"/>
    <w:basedOn w:val="Normal"/>
    <w:rsid w:val="00F0677F"/>
    <w:pPr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rsid w:val="00F0677F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F0677F"/>
  </w:style>
  <w:style w:type="paragraph" w:styleId="TOC1">
    <w:name w:val="toc 1"/>
    <w:basedOn w:val="Normal"/>
    <w:next w:val="Normal"/>
    <w:autoRedefine/>
    <w:uiPriority w:val="39"/>
    <w:rsid w:val="002E48B3"/>
    <w:pPr>
      <w:tabs>
        <w:tab w:val="left" w:pos="400"/>
        <w:tab w:val="right" w:leader="dot" w:pos="9090"/>
      </w:tabs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48B3"/>
    <w:pPr>
      <w:tabs>
        <w:tab w:val="left" w:pos="800"/>
        <w:tab w:val="right" w:leader="dot" w:pos="9090"/>
      </w:tabs>
      <w:ind w:left="202"/>
      <w:jc w:val="both"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2E48B3"/>
    <w:pPr>
      <w:tabs>
        <w:tab w:val="left" w:pos="1200"/>
        <w:tab w:val="right" w:leader="dot" w:pos="9090"/>
      </w:tabs>
      <w:spacing w:before="20" w:after="20"/>
      <w:ind w:left="403"/>
      <w:jc w:val="both"/>
    </w:pPr>
    <w:rPr>
      <w:i/>
      <w:noProof/>
      <w:sz w:val="22"/>
    </w:rPr>
  </w:style>
  <w:style w:type="paragraph" w:customStyle="1" w:styleId="NH-1">
    <w:name w:val="NH-1"/>
    <w:basedOn w:val="Normal"/>
    <w:next w:val="NH-2"/>
    <w:rsid w:val="00F0677F"/>
    <w:pPr>
      <w:keepNext/>
      <w:tabs>
        <w:tab w:val="left" w:pos="360"/>
      </w:tabs>
      <w:ind w:left="360" w:hanging="360"/>
    </w:pPr>
    <w:rPr>
      <w:rFonts w:ascii=".VnArial" w:hAnsi=".VnArial"/>
      <w:b/>
    </w:rPr>
  </w:style>
  <w:style w:type="paragraph" w:customStyle="1" w:styleId="NH-2">
    <w:name w:val="NH-2"/>
    <w:basedOn w:val="Normal"/>
    <w:next w:val="NormalIndent"/>
    <w:rsid w:val="00F0677F"/>
    <w:pPr>
      <w:keepNext/>
      <w:tabs>
        <w:tab w:val="left" w:pos="720"/>
      </w:tabs>
      <w:ind w:left="360" w:hanging="360"/>
    </w:pPr>
    <w:rPr>
      <w:rFonts w:ascii=".VnArial" w:hAnsi=".VnArial"/>
      <w:b/>
    </w:rPr>
  </w:style>
  <w:style w:type="paragraph" w:customStyle="1" w:styleId="NormalText">
    <w:name w:val="NormalText"/>
    <w:basedOn w:val="Normal"/>
    <w:rsid w:val="00F0677F"/>
    <w:pPr>
      <w:ind w:left="720"/>
      <w:jc w:val="both"/>
    </w:pPr>
  </w:style>
  <w:style w:type="paragraph" w:customStyle="1" w:styleId="H5">
    <w:name w:val="H5"/>
    <w:basedOn w:val="NormalIndent"/>
    <w:next w:val="Normal"/>
    <w:rsid w:val="00F0677F"/>
    <w:rPr>
      <w:rFonts w:ascii=".VnTime" w:hAnsi=".VnTime"/>
      <w:b w:val="0"/>
      <w:i/>
      <w:color w:val="800080"/>
      <w:sz w:val="24"/>
    </w:rPr>
  </w:style>
  <w:style w:type="paragraph" w:customStyle="1" w:styleId="NormalFD">
    <w:name w:val="NormalFD"/>
    <w:basedOn w:val="Normal"/>
    <w:rsid w:val="00F0677F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semiHidden/>
    <w:rsid w:val="00F0677F"/>
    <w:pPr>
      <w:spacing w:before="0"/>
      <w:ind w:left="360" w:hanging="360"/>
    </w:pPr>
    <w:rPr>
      <w:sz w:val="18"/>
    </w:rPr>
  </w:style>
  <w:style w:type="character" w:styleId="FootnoteReference">
    <w:name w:val="footnote reference"/>
    <w:basedOn w:val="DefaultParagraphFont"/>
    <w:semiHidden/>
    <w:rsid w:val="00F0677F"/>
    <w:rPr>
      <w:vertAlign w:val="superscript"/>
    </w:rPr>
  </w:style>
  <w:style w:type="paragraph" w:customStyle="1" w:styleId="Normal2">
    <w:name w:val="Normal 2"/>
    <w:basedOn w:val="Normal"/>
    <w:rsid w:val="00F0677F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F0677F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uiPriority w:val="39"/>
    <w:rsid w:val="002E48B3"/>
    <w:pPr>
      <w:tabs>
        <w:tab w:val="left" w:pos="1600"/>
        <w:tab w:val="right" w:leader="dot" w:pos="9090"/>
      </w:tabs>
      <w:spacing w:before="20" w:after="20"/>
      <w:ind w:left="576"/>
    </w:pPr>
    <w:rPr>
      <w:i/>
      <w:noProof/>
      <w:sz w:val="22"/>
    </w:rPr>
  </w:style>
  <w:style w:type="paragraph" w:styleId="TOC5">
    <w:name w:val="toc 5"/>
    <w:basedOn w:val="Normal"/>
    <w:next w:val="Normal"/>
    <w:autoRedefine/>
    <w:uiPriority w:val="39"/>
    <w:rsid w:val="00F0677F"/>
    <w:pPr>
      <w:spacing w:before="0"/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rsid w:val="00F0677F"/>
    <w:pPr>
      <w:spacing w:before="0"/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F0677F"/>
    <w:pPr>
      <w:spacing w:before="0"/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F0677F"/>
    <w:pPr>
      <w:spacing w:before="0"/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F0677F"/>
    <w:pPr>
      <w:spacing w:before="0"/>
      <w:ind w:left="1600"/>
    </w:pPr>
    <w:rPr>
      <w:sz w:val="18"/>
    </w:rPr>
  </w:style>
  <w:style w:type="paragraph" w:styleId="BodyText">
    <w:name w:val="Body Text"/>
    <w:basedOn w:val="Normal"/>
    <w:rsid w:val="00F0677F"/>
    <w:pPr>
      <w:keepLines/>
      <w:spacing w:before="0" w:line="240" w:lineRule="atLeast"/>
      <w:ind w:left="720"/>
      <w:jc w:val="both"/>
    </w:pPr>
    <w:rPr>
      <w:snapToGrid/>
      <w:szCs w:val="24"/>
    </w:rPr>
  </w:style>
  <w:style w:type="paragraph" w:customStyle="1" w:styleId="NormalTB">
    <w:name w:val="NormalTB"/>
    <w:rsid w:val="00F0677F"/>
    <w:pPr>
      <w:widowControl w:val="0"/>
      <w:jc w:val="center"/>
    </w:pPr>
    <w:rPr>
      <w:rFonts w:ascii=".VnTime" w:hAnsi=".VnTime"/>
      <w:b/>
      <w:snapToGrid w:val="0"/>
      <w:sz w:val="22"/>
    </w:rPr>
  </w:style>
  <w:style w:type="paragraph" w:customStyle="1" w:styleId="Vidu">
    <w:name w:val="Vidu"/>
    <w:basedOn w:val="Normal"/>
    <w:rsid w:val="00F0677F"/>
    <w:pPr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rsid w:val="00F0677F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F0677F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rsid w:val="00F0677F"/>
    <w:pPr>
      <w:spacing w:before="0"/>
      <w:ind w:firstLine="720"/>
      <w:jc w:val="both"/>
    </w:pPr>
    <w:rPr>
      <w:snapToGrid/>
    </w:rPr>
  </w:style>
  <w:style w:type="paragraph" w:customStyle="1" w:styleId="Point">
    <w:name w:val="Point"/>
    <w:basedOn w:val="Header"/>
    <w:rsid w:val="00F0677F"/>
    <w:pPr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basedOn w:val="DefaultParagraphFont"/>
    <w:semiHidden/>
    <w:rsid w:val="00F0677F"/>
    <w:rPr>
      <w:sz w:val="16"/>
    </w:rPr>
  </w:style>
  <w:style w:type="paragraph" w:styleId="CommentText">
    <w:name w:val="annotation text"/>
    <w:basedOn w:val="Normal"/>
    <w:link w:val="CommentTextChar"/>
    <w:semiHidden/>
    <w:rsid w:val="00F0677F"/>
    <w:pPr>
      <w:spacing w:before="0"/>
      <w:jc w:val="both"/>
    </w:pPr>
    <w:rPr>
      <w:rFonts w:ascii=".VnTime" w:hAnsi=".VnTime"/>
      <w:snapToGrid/>
    </w:rPr>
  </w:style>
  <w:style w:type="paragraph" w:customStyle="1" w:styleId="Bang">
    <w:name w:val="Bang"/>
    <w:basedOn w:val="Normal"/>
    <w:rsid w:val="00F0677F"/>
    <w:pPr>
      <w:spacing w:before="60" w:after="60"/>
      <w:jc w:val="both"/>
    </w:pPr>
    <w:rPr>
      <w:snapToGrid/>
      <w:sz w:val="18"/>
    </w:rPr>
  </w:style>
  <w:style w:type="paragraph" w:styleId="BodyText3">
    <w:name w:val="Body Text 3"/>
    <w:basedOn w:val="Normal"/>
    <w:rsid w:val="00F0677F"/>
    <w:pPr>
      <w:spacing w:before="0"/>
    </w:pPr>
    <w:rPr>
      <w:rFonts w:ascii=".VnTime" w:hAnsi=".VnTime"/>
      <w:i/>
      <w:snapToGrid/>
    </w:rPr>
  </w:style>
  <w:style w:type="paragraph" w:customStyle="1" w:styleId="Content">
    <w:name w:val="Content"/>
    <w:basedOn w:val="Normal"/>
    <w:rsid w:val="00F0677F"/>
    <w:pPr>
      <w:ind w:firstLine="720"/>
      <w:jc w:val="both"/>
    </w:pPr>
    <w:rPr>
      <w:rFonts w:ascii=".VnTime" w:hAnsi=".VnTime"/>
      <w:snapToGrid/>
    </w:rPr>
  </w:style>
  <w:style w:type="paragraph" w:styleId="TableofFigures">
    <w:name w:val="table of figures"/>
    <w:basedOn w:val="Normal"/>
    <w:next w:val="Normal"/>
    <w:semiHidden/>
    <w:rsid w:val="00F0677F"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rsid w:val="00F0677F"/>
    <w:pPr>
      <w:pageBreakBefore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sid w:val="00F0677F"/>
    <w:rPr>
      <w:b w:val="0"/>
    </w:rPr>
  </w:style>
  <w:style w:type="character" w:styleId="Strong">
    <w:name w:val="Strong"/>
    <w:basedOn w:val="DefaultParagraphFont"/>
    <w:qFormat/>
    <w:rsid w:val="00F0677F"/>
    <w:rPr>
      <w:b/>
    </w:rPr>
  </w:style>
  <w:style w:type="paragraph" w:styleId="Title">
    <w:name w:val="Title"/>
    <w:basedOn w:val="Normal"/>
    <w:qFormat/>
    <w:rsid w:val="00F0677F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ableTitle">
    <w:name w:val="Table Title"/>
    <w:basedOn w:val="NormalIndent"/>
    <w:autoRedefine/>
    <w:rsid w:val="00F0677F"/>
    <w:pPr>
      <w:numPr>
        <w:numId w:val="5"/>
      </w:numPr>
      <w:ind w:right="29"/>
      <w:jc w:val="right"/>
    </w:pPr>
  </w:style>
  <w:style w:type="paragraph" w:customStyle="1" w:styleId="Arial">
    <w:name w:val="Arial"/>
    <w:basedOn w:val="NormalIndent"/>
    <w:rsid w:val="00F0677F"/>
  </w:style>
  <w:style w:type="paragraph" w:styleId="BodyText2">
    <w:name w:val="Body Text 2"/>
    <w:basedOn w:val="Normal"/>
    <w:rsid w:val="00F0677F"/>
  </w:style>
  <w:style w:type="paragraph" w:customStyle="1" w:styleId="NormalNV">
    <w:name w:val="NormalNV"/>
    <w:basedOn w:val="Normal"/>
    <w:rsid w:val="00F0677F"/>
    <w:pPr>
      <w:tabs>
        <w:tab w:val="left" w:pos="720"/>
        <w:tab w:val="left" w:pos="2160"/>
        <w:tab w:val="right" w:leader="dot" w:pos="8640"/>
      </w:tabs>
    </w:pPr>
    <w:rPr>
      <w:rFonts w:ascii=".VnTime" w:hAnsi=".VnTime"/>
      <w:lang w:val="en-GB"/>
    </w:rPr>
  </w:style>
  <w:style w:type="paragraph" w:customStyle="1" w:styleId="TableText">
    <w:name w:val="Table Text"/>
    <w:basedOn w:val="Normal"/>
    <w:rsid w:val="00F0677F"/>
    <w:pPr>
      <w:spacing w:before="60" w:after="60" w:line="480" w:lineRule="auto"/>
    </w:pPr>
    <w:rPr>
      <w:snapToGrid/>
    </w:rPr>
  </w:style>
  <w:style w:type="character" w:styleId="FollowedHyperlink">
    <w:name w:val="FollowedHyperlink"/>
    <w:basedOn w:val="DefaultParagraphFont"/>
    <w:rsid w:val="00F0677F"/>
    <w:rPr>
      <w:color w:val="800080"/>
      <w:u w:val="single"/>
    </w:rPr>
  </w:style>
  <w:style w:type="paragraph" w:styleId="BodyTextIndent3">
    <w:name w:val="Body Text Indent 3"/>
    <w:basedOn w:val="Normal"/>
    <w:rsid w:val="00F0677F"/>
    <w:pPr>
      <w:jc w:val="both"/>
    </w:pPr>
  </w:style>
  <w:style w:type="paragraph" w:customStyle="1" w:styleId="Table">
    <w:name w:val="Table"/>
    <w:rsid w:val="00F0677F"/>
    <w:pPr>
      <w:numPr>
        <w:numId w:val="6"/>
      </w:numPr>
      <w:tabs>
        <w:tab w:val="left" w:pos="1080"/>
      </w:tabs>
      <w:spacing w:before="60" w:after="60"/>
      <w:jc w:val="center"/>
    </w:pPr>
    <w:rPr>
      <w:noProof/>
      <w:sz w:val="24"/>
    </w:rPr>
  </w:style>
  <w:style w:type="paragraph" w:customStyle="1" w:styleId="Name">
    <w:name w:val="Name"/>
    <w:basedOn w:val="Normal"/>
    <w:rsid w:val="00F0677F"/>
    <w:pPr>
      <w:ind w:firstLine="720"/>
      <w:jc w:val="both"/>
    </w:pPr>
    <w:rPr>
      <w:rFonts w:ascii=".VnTimeH" w:hAnsi=".VnTimeH"/>
      <w:snapToGrid/>
    </w:rPr>
  </w:style>
  <w:style w:type="paragraph" w:customStyle="1" w:styleId="Bullet1">
    <w:name w:val="Bullet1"/>
    <w:rsid w:val="00F0677F"/>
    <w:pPr>
      <w:numPr>
        <w:numId w:val="7"/>
      </w:numPr>
      <w:spacing w:after="60"/>
      <w:jc w:val="both"/>
    </w:pPr>
    <w:rPr>
      <w:noProof/>
      <w:sz w:val="24"/>
    </w:rPr>
  </w:style>
  <w:style w:type="paragraph" w:customStyle="1" w:styleId="BodyText1">
    <w:name w:val="Body Text1"/>
    <w:basedOn w:val="NormalIndent"/>
    <w:rsid w:val="00F0677F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rsid w:val="00F0677F"/>
    <w:pPr>
      <w:numPr>
        <w:numId w:val="8"/>
      </w:numPr>
      <w:spacing w:after="60"/>
      <w:jc w:val="both"/>
    </w:pPr>
    <w:rPr>
      <w:noProof/>
      <w:sz w:val="24"/>
    </w:rPr>
  </w:style>
  <w:style w:type="paragraph" w:customStyle="1" w:styleId="Tabletext0">
    <w:name w:val="Tabletext"/>
    <w:basedOn w:val="Normal"/>
    <w:rsid w:val="00F0677F"/>
    <w:pPr>
      <w:keepLines/>
      <w:spacing w:before="0" w:line="240" w:lineRule="atLeast"/>
    </w:pPr>
    <w:rPr>
      <w:snapToGrid/>
    </w:rPr>
  </w:style>
  <w:style w:type="paragraph" w:customStyle="1" w:styleId="requirement">
    <w:name w:val="requirement"/>
    <w:basedOn w:val="Normal"/>
    <w:autoRedefine/>
    <w:rsid w:val="00F0677F"/>
    <w:pPr>
      <w:tabs>
        <w:tab w:val="left" w:pos="720"/>
        <w:tab w:val="left" w:pos="1440"/>
      </w:tabs>
      <w:spacing w:before="240"/>
      <w:ind w:left="2160" w:hanging="1440"/>
      <w:jc w:val="both"/>
    </w:pPr>
    <w:rPr>
      <w:snapToGrid/>
      <w:szCs w:val="24"/>
    </w:rPr>
  </w:style>
  <w:style w:type="paragraph" w:styleId="List">
    <w:name w:val="List"/>
    <w:basedOn w:val="Normal"/>
    <w:rsid w:val="00F0677F"/>
    <w:pPr>
      <w:tabs>
        <w:tab w:val="num" w:pos="720"/>
      </w:tabs>
      <w:ind w:left="714" w:hanging="357"/>
    </w:pPr>
    <w:rPr>
      <w:snapToGrid/>
      <w:szCs w:val="24"/>
    </w:rPr>
  </w:style>
  <w:style w:type="paragraph" w:styleId="ListNumber">
    <w:name w:val="List Number"/>
    <w:rsid w:val="00F0677F"/>
    <w:pPr>
      <w:tabs>
        <w:tab w:val="num" w:pos="360"/>
      </w:tabs>
      <w:spacing w:before="40"/>
      <w:ind w:left="360" w:hanging="360"/>
    </w:pPr>
  </w:style>
  <w:style w:type="character" w:customStyle="1" w:styleId="docemphroman">
    <w:name w:val="docemphroman"/>
    <w:basedOn w:val="DefaultParagraphFont"/>
    <w:rsid w:val="00F0677F"/>
  </w:style>
  <w:style w:type="paragraph" w:styleId="DocumentMap">
    <w:name w:val="Document Map"/>
    <w:basedOn w:val="Normal"/>
    <w:semiHidden/>
    <w:rsid w:val="00F0677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C562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62A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aliases w:val="List LV 1"/>
    <w:basedOn w:val="Normal"/>
    <w:link w:val="ListParagraphChar"/>
    <w:uiPriority w:val="34"/>
    <w:rsid w:val="000405ED"/>
    <w:pPr>
      <w:spacing w:before="240"/>
    </w:pPr>
  </w:style>
  <w:style w:type="table" w:styleId="TableGrid">
    <w:name w:val="Table Grid"/>
    <w:basedOn w:val="TableNormal"/>
    <w:rsid w:val="00E0682C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Ind w:w="0" w:type="dxa"/>
      <w:tblBorders>
        <w:top w:val="single" w:sz="8" w:space="0" w:color="95B3D7"/>
        <w:bottom w:val="single" w:sz="8" w:space="0" w:color="95B3D7"/>
        <w:insideH w:val="single" w:sz="8" w:space="0" w:color="95B3D7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6F8FC"/>
    </w:tcPr>
    <w:tblStylePr w:type="firstRow">
      <w:pPr>
        <w:wordWrap/>
        <w:ind w:leftChars="0" w:left="0" w:rightChars="0" w:right="0"/>
        <w:jc w:val="left"/>
      </w:pPr>
      <w:rPr>
        <w:b/>
        <w:color w:val="4F81BD"/>
      </w:rPr>
      <w:tblPr/>
      <w:tcPr>
        <w:tcBorders>
          <w:top w:val="single" w:sz="18" w:space="0" w:color="95B3D7"/>
          <w:bottom w:val="single" w:sz="18" w:space="0" w:color="95B3D7"/>
        </w:tcBorders>
        <w:shd w:val="clear" w:color="auto" w:fill="DCE6F2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95B3D7"/>
          <w:left w:val="nil"/>
          <w:bottom w:val="double" w:sz="12" w:space="0" w:color="95B3D7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CE6F2"/>
      </w:tcPr>
    </w:tblStylePr>
    <w:tblStylePr w:type="band1Horz">
      <w:rPr>
        <w:rFonts w:ascii="Calibri" w:hAnsi="Calibri" w:cs="@Batang"/>
        <w:sz w:val="20"/>
        <w:szCs w:val="18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9FBFD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2F6AF9"/>
    <w:rPr>
      <w:rFonts w:ascii="Arial" w:hAnsi="Arial"/>
      <w:snapToGrid w:val="0"/>
    </w:rPr>
  </w:style>
  <w:style w:type="paragraph" w:customStyle="1" w:styleId="Style02">
    <w:name w:val="Style02"/>
    <w:basedOn w:val="Normal"/>
    <w:link w:val="Style02Char"/>
    <w:rsid w:val="00FB694D"/>
    <w:pPr>
      <w:tabs>
        <w:tab w:val="num" w:pos="720"/>
      </w:tabs>
      <w:spacing w:before="0"/>
      <w:ind w:left="720" w:hanging="360"/>
      <w:jc w:val="both"/>
    </w:pPr>
    <w:rPr>
      <w:b/>
      <w:snapToGrid/>
      <w:szCs w:val="24"/>
      <w:lang w:val="vi-VN"/>
    </w:rPr>
  </w:style>
  <w:style w:type="character" w:customStyle="1" w:styleId="Style02Char">
    <w:name w:val="Style02 Char"/>
    <w:link w:val="Style02"/>
    <w:rsid w:val="00FB694D"/>
    <w:rPr>
      <w:b/>
      <w:sz w:val="24"/>
      <w:szCs w:val="24"/>
      <w:lang w:val="vi-VN"/>
    </w:rPr>
  </w:style>
  <w:style w:type="table" w:styleId="LightGrid-Accent3">
    <w:name w:val="Light Grid Accent 3"/>
    <w:basedOn w:val="TableNormal"/>
    <w:uiPriority w:val="62"/>
    <w:rsid w:val="00E02863"/>
    <w:rPr>
      <w:rFonts w:eastAsiaTheme="minorHAnsi" w:cstheme="minorBidi"/>
      <w:sz w:val="26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342D0"/>
    <w:rPr>
      <w:rFonts w:ascii="Arial" w:hAnsi="Arial"/>
      <w:snapToGrid w:val="0"/>
    </w:rPr>
  </w:style>
  <w:style w:type="paragraph" w:customStyle="1" w:styleId="Style1">
    <w:name w:val="Style1"/>
    <w:basedOn w:val="Style2"/>
    <w:link w:val="Style1Char"/>
    <w:qFormat/>
    <w:rsid w:val="002C6C99"/>
  </w:style>
  <w:style w:type="paragraph" w:customStyle="1" w:styleId="Style2">
    <w:name w:val="Style2"/>
    <w:basedOn w:val="Heading3"/>
    <w:link w:val="Style2Char"/>
    <w:rsid w:val="00177A38"/>
    <w:rPr>
      <w:sz w:val="22"/>
      <w:szCs w:val="22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8C06D1"/>
    <w:rPr>
      <w:b/>
      <w:i/>
      <w:snapToGrid w:val="0"/>
      <w:sz w:val="24"/>
    </w:rPr>
  </w:style>
  <w:style w:type="character" w:customStyle="1" w:styleId="Style1Char">
    <w:name w:val="Style1 Char"/>
    <w:basedOn w:val="Heading3Char"/>
    <w:link w:val="Style1"/>
    <w:rsid w:val="002C6C99"/>
    <w:rPr>
      <w:b/>
      <w:i/>
      <w:snapToGrid w:val="0"/>
      <w:sz w:val="22"/>
      <w:szCs w:val="22"/>
    </w:rPr>
  </w:style>
  <w:style w:type="character" w:customStyle="1" w:styleId="Style2Char">
    <w:name w:val="Style2 Char"/>
    <w:basedOn w:val="Heading3Char"/>
    <w:link w:val="Style2"/>
    <w:rsid w:val="00177A38"/>
    <w:rPr>
      <w:b/>
      <w:i/>
      <w:snapToGrid w:val="0"/>
      <w:sz w:val="22"/>
      <w:szCs w:val="22"/>
    </w:rPr>
  </w:style>
  <w:style w:type="paragraph" w:customStyle="1" w:styleId="MyNormal">
    <w:name w:val="MyNormal"/>
    <w:basedOn w:val="Normal"/>
    <w:rsid w:val="008D0245"/>
    <w:pPr>
      <w:numPr>
        <w:numId w:val="9"/>
      </w:numPr>
      <w:suppressAutoHyphens/>
      <w:jc w:val="both"/>
    </w:pPr>
    <w:rPr>
      <w:snapToGrid/>
      <w:szCs w:val="24"/>
      <w:lang w:eastAsia="ar-SA"/>
    </w:rPr>
  </w:style>
  <w:style w:type="paragraph" w:styleId="NormalWeb">
    <w:name w:val="Normal (Web)"/>
    <w:basedOn w:val="Normal"/>
    <w:rsid w:val="008A642E"/>
    <w:pPr>
      <w:keepNext/>
      <w:spacing w:before="100" w:beforeAutospacing="1" w:after="115" w:line="300" w:lineRule="atLeast"/>
    </w:pPr>
    <w:rPr>
      <w:snapToGrid/>
      <w:szCs w:val="24"/>
    </w:rPr>
  </w:style>
  <w:style w:type="table" w:styleId="LightList-Accent3">
    <w:name w:val="Light List Accent 3"/>
    <w:basedOn w:val="TableNormal"/>
    <w:uiPriority w:val="61"/>
    <w:rsid w:val="0033186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rsid w:val="00F04ED7"/>
    <w:pPr>
      <w:spacing w:before="120" w:line="240" w:lineRule="auto"/>
      <w:jc w:val="left"/>
    </w:pPr>
    <w:rPr>
      <w:rFonts w:ascii="Arial" w:hAnsi="Arial"/>
      <w:b/>
      <w:bCs/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F04ED7"/>
    <w:rPr>
      <w:rFonts w:ascii=".VnTime" w:hAnsi=".VnTime"/>
    </w:rPr>
  </w:style>
  <w:style w:type="character" w:customStyle="1" w:styleId="CommentSubjectChar">
    <w:name w:val="Comment Subject Char"/>
    <w:basedOn w:val="CommentTextChar"/>
    <w:link w:val="CommentSubject"/>
    <w:rsid w:val="00F04ED7"/>
    <w:rPr>
      <w:rFonts w:ascii="Arial" w:hAnsi="Arial"/>
      <w:b/>
      <w:bCs/>
      <w:snapToGrid w:val="0"/>
    </w:rPr>
  </w:style>
  <w:style w:type="character" w:customStyle="1" w:styleId="ListParagraphChar">
    <w:name w:val="List Paragraph Char"/>
    <w:aliases w:val="List LV 1 Char"/>
    <w:basedOn w:val="DefaultParagraphFont"/>
    <w:link w:val="ListParagraph"/>
    <w:uiPriority w:val="34"/>
    <w:locked/>
    <w:rsid w:val="000405ED"/>
    <w:rPr>
      <w:snapToGrid w:val="0"/>
      <w:sz w:val="24"/>
    </w:rPr>
  </w:style>
  <w:style w:type="character" w:customStyle="1" w:styleId="ms-formvalidation">
    <w:name w:val="ms-formvalidation"/>
    <w:basedOn w:val="DefaultParagraphFont"/>
    <w:rsid w:val="0040346F"/>
  </w:style>
  <w:style w:type="character" w:customStyle="1" w:styleId="Heading2Char">
    <w:name w:val="Heading 2 Char"/>
    <w:aliases w:val="l2 Char,H2 Char,h21 Char"/>
    <w:basedOn w:val="DefaultParagraphFont"/>
    <w:link w:val="Heading2"/>
    <w:rsid w:val="009B7280"/>
    <w:rPr>
      <w:b/>
      <w:snapToGrid w:val="0"/>
      <w:sz w:val="22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230DA4"/>
    <w:rPr>
      <w:b/>
      <w:i/>
      <w:snapToGrid w:val="0"/>
      <w:sz w:val="22"/>
    </w:rPr>
  </w:style>
  <w:style w:type="table" w:styleId="TableGridLight">
    <w:name w:val="Grid Table Light"/>
    <w:basedOn w:val="TableNormal"/>
    <w:uiPriority w:val="40"/>
    <w:rsid w:val="0076324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semiHidden/>
    <w:rsid w:val="00D140E6"/>
    <w:rPr>
      <w:rFonts w:ascii="Arial" w:hAnsi="Arial"/>
      <w:snapToGrid w:val="0"/>
      <w:sz w:val="18"/>
    </w:rPr>
  </w:style>
  <w:style w:type="paragraph" w:customStyle="1" w:styleId="ListLevel1">
    <w:name w:val="List Level 1"/>
    <w:basedOn w:val="NormalIndent"/>
    <w:link w:val="ListLevel1Char"/>
    <w:qFormat/>
    <w:rsid w:val="000405ED"/>
    <w:pPr>
      <w:numPr>
        <w:numId w:val="11"/>
      </w:numPr>
    </w:pPr>
    <w:rPr>
      <w:b w:val="0"/>
    </w:rPr>
  </w:style>
  <w:style w:type="character" w:customStyle="1" w:styleId="NormalIndentChar">
    <w:name w:val="Normal Indent Char"/>
    <w:basedOn w:val="DefaultParagraphFont"/>
    <w:link w:val="NormalIndent"/>
    <w:rsid w:val="00702938"/>
    <w:rPr>
      <w:b/>
      <w:snapToGrid w:val="0"/>
      <w:sz w:val="26"/>
      <w:szCs w:val="22"/>
    </w:rPr>
  </w:style>
  <w:style w:type="character" w:customStyle="1" w:styleId="ListLevel1Char">
    <w:name w:val="List Level 1 Char"/>
    <w:basedOn w:val="NormalIndentChar"/>
    <w:link w:val="ListLevel1"/>
    <w:rsid w:val="000405ED"/>
    <w:rPr>
      <w:b w:val="0"/>
      <w:snapToGrid w:val="0"/>
      <w:sz w:val="26"/>
      <w:szCs w:val="22"/>
    </w:rPr>
  </w:style>
  <w:style w:type="table" w:styleId="GridTable3-Accent5">
    <w:name w:val="Grid Table 3 Accent 5"/>
    <w:basedOn w:val="TableNormal"/>
    <w:uiPriority w:val="48"/>
    <w:rsid w:val="004730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4730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30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30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E00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6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dnb-r2.ssg.com.v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2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BTC-QLNS%20-%20Tai%20lieu%20phan%20tich%20yeu%20cau%20he%20thong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2294FD04FA64E997C0D7C774804F8" ma:contentTypeVersion="6" ma:contentTypeDescription="Create a new document." ma:contentTypeScope="" ma:versionID="98a0c510d94cf749e754cb937303fc38">
  <xsd:schema xmlns:xsd="http://www.w3.org/2001/XMLSchema" xmlns:xs="http://www.w3.org/2001/XMLSchema" xmlns:p="http://schemas.microsoft.com/office/2006/metadata/properties" xmlns:ns2="ac6d4773-08d7-4d06-a749-4762c26ed08a" targetNamespace="http://schemas.microsoft.com/office/2006/metadata/properties" ma:root="true" ma:fieldsID="86c958935a9c815a51f9a703996e3d64" ns2:_="">
    <xsd:import namespace="ac6d4773-08d7-4d06-a749-4762c26ed08a"/>
    <xsd:element name="properties">
      <xsd:complexType>
        <xsd:sequence>
          <xsd:element name="documentManagement">
            <xsd:complexType>
              <xsd:all>
                <xsd:element ref="ns2:Lo_x1ea1_i_x0020_t_x00e0_i_x0020_li_x1ec7_u" minOccurs="0"/>
                <xsd:element ref="ns2:Ghi_x0020_ch_x00fa_" minOccurs="0"/>
                <xsd:element ref="ns2:Lo_x1ea1_i_x0020_DN"/>
                <xsd:element ref="ns2:Kh_x00e1_ch_x0020_h_x00e0_ng_x0020_m_x1edb_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4773-08d7-4d06-a749-4762c26ed08a" elementFormDefault="qualified">
    <xsd:import namespace="http://schemas.microsoft.com/office/2006/documentManagement/types"/>
    <xsd:import namespace="http://schemas.microsoft.com/office/infopath/2007/PartnerControls"/>
    <xsd:element name="Lo_x1ea1_i_x0020_t_x00e0_i_x0020_li_x1ec7_u" ma:index="8" nillable="true" ma:displayName="Loại tài liệu" ma:default="Tài liệu đặc tả yêu cầu" ma:format="RadioButtons" ma:internalName="Lo_x1ea1_i_x0020_t_x00e0_i_x0020_li_x1ec7_u">
      <xsd:simpleType>
        <xsd:restriction base="dms:Choice">
          <xsd:enumeration value="Hồ sơ dự án"/>
          <xsd:enumeration value="Tài liệu đặc tả yêu cầu"/>
          <xsd:enumeration value="Tài liệu thiết kế"/>
          <xsd:enumeration value="Tài liệu cài đặt"/>
          <xsd:enumeration value="Hợp đồng"/>
          <xsd:enumeration value="Phụ lục"/>
          <xsd:enumeration value="Biên bản"/>
          <xsd:enumeration value="Quyết định"/>
          <xsd:enumeration value="Tài liệu HDSD"/>
          <xsd:enumeration value="Tham khảo"/>
          <xsd:enumeration value="Khác"/>
        </xsd:restriction>
      </xsd:simpleType>
    </xsd:element>
    <xsd:element name="Ghi_x0020_ch_x00fa_" ma:index="9" nillable="true" ma:displayName="Ghi chú" ma:internalName="Ghi_x0020_ch_x00fa_">
      <xsd:simpleType>
        <xsd:restriction base="dms:Text">
          <xsd:maxLength value="255"/>
        </xsd:restriction>
      </xsd:simpleType>
    </xsd:element>
    <xsd:element name="Lo_x1ea1_i_x0020_DN" ma:index="11" ma:displayName="Loại DN" ma:default="DN Nhà nước" ma:format="Dropdown" ma:internalName="Lo_x1ea1_i_x0020_DN">
      <xsd:simpleType>
        <xsd:restriction base="dms:Choice">
          <xsd:enumeration value="DN Nhà nước"/>
          <xsd:enumeration value="DN Tư nhân"/>
          <xsd:enumeration value="FDI"/>
          <xsd:enumeration value="Chinh quyền"/>
          <xsd:enumeration value="Giáo dục"/>
          <xsd:enumeration value="Khác"/>
        </xsd:restriction>
      </xsd:simpleType>
    </xsd:element>
    <xsd:element name="Kh_x00e1_ch_x0020_h_x00e0_ng_x0020_m_x1edb_i" ma:index="12" nillable="true" ma:displayName="Khách hàng mới" ma:default="1" ma:internalName="Kh_x00e1_ch_x0020_h_x00e0_ng_x0020_m_x1edb_i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ên hồ sơ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hi_x0020_ch_x00fa_ xmlns="ac6d4773-08d7-4d06-a749-4762c26ed08a" xsi:nil="true"/>
    <Lo_x1ea1_i_x0020_t_x00e0_i_x0020_li_x1ec7_u xmlns="ac6d4773-08d7-4d06-a749-4762c26ed08a">Biên bản</Lo_x1ea1_i_x0020_t_x00e0_i_x0020_li_x1ec7_u>
    <Kh_x00e1_ch_x0020_h_x00e0_ng_x0020_m_x1edb_i xmlns="ac6d4773-08d7-4d06-a749-4762c26ed08a">true</Kh_x00e1_ch_x0020_h_x00e0_ng_x0020_m_x1edb_i>
    <Lo_x1ea1_i_x0020_DN xmlns="ac6d4773-08d7-4d06-a749-4762c26ed08a">DN Nhà nước</Lo_x1ea1_i_x0020_D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061EE-1015-4814-AA5F-B6B266000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F66CD2-8A51-4ACE-BF04-F98A719E5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4773-08d7-4d06-a749-4762c26ed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A7EC3C-0835-4E7E-8618-533701107184}">
  <ds:schemaRefs>
    <ds:schemaRef ds:uri="http://schemas.microsoft.com/office/2006/metadata/properties"/>
    <ds:schemaRef ds:uri="ac6d4773-08d7-4d06-a749-4762c26ed08a"/>
  </ds:schemaRefs>
</ds:datastoreItem>
</file>

<file path=customXml/itemProps4.xml><?xml version="1.0" encoding="utf-8"?>
<ds:datastoreItem xmlns:ds="http://schemas.openxmlformats.org/officeDocument/2006/customXml" ds:itemID="{DB5C264A-5615-40A5-AD16-B60A6EA6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BTC-QLNS - Tai lieu phan tich yeu cau he thong V1.0.dot</Template>
  <TotalTime>113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lieu URD</vt:lpstr>
    </vt:vector>
  </TitlesOfParts>
  <Manager>Pham Minh Quy</Manager>
  <Company>FPT Corporation.</Company>
  <LinksUpToDate>false</LinksUpToDate>
  <CharactersWithSpaces>3547</CharactersWithSpaces>
  <SharedDoc>false</SharedDoc>
  <HLinks>
    <vt:vector size="282" baseType="variant">
      <vt:variant>
        <vt:i4>1441843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_Toc160956789</vt:lpwstr>
      </vt:variant>
      <vt:variant>
        <vt:i4>1441843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_Toc160956788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_Toc160956787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_Toc160956786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_Toc160956785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_Toc160956784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_Toc160956783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_Toc160956782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_Toc160956781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_Toc160956780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_Toc160956779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_Toc160956778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_Toc160956777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_Toc160956776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_Toc160956775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_Toc160956774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_Toc160956773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_Toc160956772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_Toc160956771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_Toc160956770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_Toc160956769</vt:lpwstr>
      </vt:variant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_Toc160956768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_Toc160956767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_Toc160956766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_Toc160956765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_Toc160956764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_Toc160956763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_Toc160956762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_Toc160956761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_Toc160956760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_Toc160956759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_Toc160956758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_Toc160956757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_Toc160956756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_Toc160956755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_Toc160956754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_Toc160956753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_Toc160956752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_Toc160956751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_Toc160956750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_Toc160956749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_Toc160956748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_Toc160956747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_Toc160956746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_Toc160956745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_Toc160956744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_Toc160956743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lieu URD</dc:title>
  <dc:subject>System Requirements Specification</dc:subject>
  <dc:creator>ndthiem@lacviet.com.vn</dc:creator>
  <cp:keywords>project, plan, estimate, scope, specification, development</cp:keywords>
  <cp:lastModifiedBy>Administrator</cp:lastModifiedBy>
  <cp:revision>8</cp:revision>
  <cp:lastPrinted>2011-10-03T03:07:00Z</cp:lastPrinted>
  <dcterms:created xsi:type="dcterms:W3CDTF">2019-07-08T09:04:00Z</dcterms:created>
  <dcterms:modified xsi:type="dcterms:W3CDTF">2021-06-22T01:46:00Z</dcterms:modified>
  <cp:category>System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FPT Software Solutions.</vt:lpwstr>
  </property>
  <property fmtid="{D5CDD505-2E9C-101B-9397-08002B2CF9AE}" pid="3" name="Department">
    <vt:lpwstr>eBanking.FSS</vt:lpwstr>
  </property>
  <property fmtid="{D5CDD505-2E9C-101B-9397-08002B2CF9AE}" pid="4" name="DocVersion">
    <vt:lpwstr>1.0</vt:lpwstr>
  </property>
  <property fmtid="{D5CDD505-2E9C-101B-9397-08002B2CF9AE}" pid="5" name="Project">
    <vt:lpwstr>Generic eBanking</vt:lpwstr>
  </property>
  <property fmtid="{D5CDD505-2E9C-101B-9397-08002B2CF9AE}" pid="6" name="Owner">
    <vt:lpwstr>Ngo Duc Minh</vt:lpwstr>
  </property>
  <property fmtid="{D5CDD505-2E9C-101B-9397-08002B2CF9AE}" pid="7" name="Telephone Number">
    <vt:lpwstr>+844 913005152</vt:lpwstr>
  </property>
  <property fmtid="{D5CDD505-2E9C-101B-9397-08002B2CF9AE}" pid="8" name="ContentTypeId">
    <vt:lpwstr>0x010100B952294FD04FA64E997C0D7C774804F8</vt:lpwstr>
  </property>
</Properties>
</file>